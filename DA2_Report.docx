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rsidR="009D0065" w:rsidRPr="00E357F4" w:rsidRDefault="009D0065" w:rsidP="009D0065">
      <w:pPr>
        <w:pStyle w:val="BodyText"/>
        <w:spacing w:before="7"/>
        <w:jc w:val="center"/>
        <w:rPr>
          <w:sz w:val="19"/>
          <w:lang w:val="vi-VN"/>
        </w:rPr>
      </w:pPr>
    </w:p>
    <w:p w:rsidR="009D0065" w:rsidRPr="00E357F4" w:rsidRDefault="00B127A5" w:rsidP="009D0065">
      <w:pPr>
        <w:pStyle w:val="BodyText"/>
        <w:rPr>
          <w:sz w:val="28"/>
          <w:lang w:val="vi-VN"/>
        </w:rPr>
      </w:pPr>
      <w:r w:rsidRPr="00E357F4">
        <w:rPr>
          <w:noProof/>
          <w:lang w:val="en-US" w:eastAsia="zh-CN"/>
        </w:rPr>
        <w:drawing>
          <wp:anchor distT="0" distB="0" distL="114300" distR="114300" simplePos="0" relativeHeight="251658240" behindDoc="0" locked="0" layoutInCell="1" allowOverlap="1" wp14:anchorId="03ACF0C0" wp14:editId="027E5015">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065" w:rsidRPr="00E357F4" w:rsidRDefault="009D0065" w:rsidP="009D0065">
      <w:pPr>
        <w:pStyle w:val="BodyText"/>
        <w:rPr>
          <w:sz w:val="28"/>
          <w:lang w:val="vi-VN"/>
        </w:rPr>
      </w:pPr>
    </w:p>
    <w:p w:rsidR="009D0065" w:rsidRDefault="009A2F7B" w:rsidP="009D0065">
      <w:pPr>
        <w:pStyle w:val="BodyText"/>
        <w:spacing w:before="1"/>
        <w:rPr>
          <w:sz w:val="38"/>
          <w:lang w:val="vi-VN"/>
        </w:rPr>
      </w:pPr>
      <w:r>
        <w:rPr>
          <w:sz w:val="38"/>
          <w:lang w:val="vi-VN"/>
        </w:rPr>
        <w:tab/>
      </w:r>
    </w:p>
    <w:p w:rsidR="00B127A5" w:rsidRPr="00E357F4" w:rsidRDefault="00B127A5" w:rsidP="009D0065">
      <w:pPr>
        <w:pStyle w:val="BodyText"/>
        <w:spacing w:before="1"/>
        <w:rPr>
          <w:sz w:val="38"/>
          <w:lang w:val="vi-VN"/>
        </w:rPr>
      </w:pPr>
    </w:p>
    <w:p w:rsidR="009A2F7B" w:rsidRPr="00BC69C2" w:rsidRDefault="00BC69C2" w:rsidP="009A2F7B">
      <w:pPr>
        <w:widowControl w:val="0"/>
        <w:suppressAutoHyphens/>
        <w:autoSpaceDE w:val="0"/>
        <w:autoSpaceDN w:val="0"/>
        <w:adjustRightInd w:val="0"/>
        <w:spacing w:before="0" w:after="0"/>
        <w:ind w:right="49" w:hanging="142"/>
        <w:jc w:val="center"/>
        <w:rPr>
          <w:b/>
          <w:sz w:val="28"/>
          <w:szCs w:val="28"/>
        </w:rPr>
      </w:pPr>
      <w:r>
        <w:rPr>
          <w:b/>
          <w:sz w:val="28"/>
          <w:szCs w:val="28"/>
        </w:rPr>
        <w:t>PHẠM DUY THÁI</w:t>
      </w:r>
      <w:r w:rsidR="009A2F7B" w:rsidRPr="009A2F7B">
        <w:rPr>
          <w:b/>
          <w:sz w:val="28"/>
          <w:szCs w:val="28"/>
          <w:lang w:val="vi-VN"/>
        </w:rPr>
        <w:t xml:space="preserve"> - </w:t>
      </w:r>
      <w:r>
        <w:rPr>
          <w:b/>
          <w:sz w:val="28"/>
          <w:szCs w:val="28"/>
        </w:rPr>
        <w:t>51702180</w:t>
      </w:r>
    </w:p>
    <w:p w:rsidR="009D0065" w:rsidRPr="00BC69C2" w:rsidRDefault="00BC69C2" w:rsidP="009A2F7B">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sidR="009A2F7B" w:rsidRPr="009A2F7B">
        <w:rPr>
          <w:b/>
          <w:sz w:val="28"/>
          <w:szCs w:val="28"/>
          <w:lang w:val="vi-VN"/>
        </w:rPr>
        <w:t xml:space="preserve"> - </w:t>
      </w:r>
      <w:r>
        <w:rPr>
          <w:b/>
          <w:sz w:val="28"/>
          <w:szCs w:val="28"/>
        </w:rPr>
        <w:t>51702174</w:t>
      </w: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Default="00BC69C2" w:rsidP="009D0065">
      <w:pPr>
        <w:spacing w:line="276" w:lineRule="auto"/>
        <w:ind w:left="540" w:right="550"/>
        <w:jc w:val="center"/>
        <w:rPr>
          <w:b/>
          <w:sz w:val="48"/>
          <w:szCs w:val="48"/>
        </w:rPr>
      </w:pPr>
      <w:r>
        <w:rPr>
          <w:b/>
          <w:sz w:val="48"/>
          <w:szCs w:val="48"/>
        </w:rPr>
        <w:t>XÂY DỰNG GAME 3D</w:t>
      </w:r>
    </w:p>
    <w:p w:rsidR="00605F4A" w:rsidRPr="001D49C3" w:rsidRDefault="00605F4A" w:rsidP="009D0065">
      <w:pPr>
        <w:spacing w:line="276" w:lineRule="auto"/>
        <w:ind w:left="540" w:right="550"/>
        <w:jc w:val="center"/>
        <w:rPr>
          <w:sz w:val="48"/>
          <w:szCs w:val="48"/>
        </w:rPr>
      </w:pPr>
      <w:r>
        <w:rPr>
          <w:b/>
          <w:sz w:val="48"/>
          <w:szCs w:val="48"/>
        </w:rPr>
        <w:t>FOR THE CROWN</w:t>
      </w:r>
    </w:p>
    <w:p w:rsidR="009D0065" w:rsidRPr="00E357F4" w:rsidRDefault="009D0065" w:rsidP="009D0065">
      <w:pPr>
        <w:pStyle w:val="BodyText"/>
        <w:rPr>
          <w:sz w:val="50"/>
          <w:lang w:val="vi-VN"/>
        </w:rPr>
      </w:pPr>
    </w:p>
    <w:p w:rsidR="0097682F" w:rsidRPr="001D49C3" w:rsidRDefault="009A2F7B" w:rsidP="00605F4A">
      <w:pPr>
        <w:spacing w:line="276" w:lineRule="auto"/>
        <w:ind w:left="446" w:right="461"/>
        <w:jc w:val="center"/>
        <w:rPr>
          <w:b/>
          <w:sz w:val="44"/>
          <w:szCs w:val="44"/>
        </w:rPr>
      </w:pPr>
      <w:r>
        <w:rPr>
          <w:b/>
          <w:sz w:val="44"/>
          <w:szCs w:val="44"/>
        </w:rPr>
        <w:t>DỰ ÁN CÔNG NGHỆ THÔNG</w:t>
      </w:r>
      <w:r w:rsidR="005E4587">
        <w:rPr>
          <w:b/>
          <w:sz w:val="44"/>
          <w:szCs w:val="44"/>
        </w:rPr>
        <w:t xml:space="preserve"> </w:t>
      </w:r>
      <w:r>
        <w:rPr>
          <w:b/>
          <w:sz w:val="44"/>
          <w:szCs w:val="44"/>
        </w:rPr>
        <w:t>TIN</w:t>
      </w:r>
      <w:r w:rsidR="00605F4A">
        <w:rPr>
          <w:b/>
          <w:sz w:val="44"/>
          <w:szCs w:val="44"/>
        </w:rPr>
        <w:t xml:space="preserve"> 2</w:t>
      </w:r>
    </w:p>
    <w:p w:rsidR="009D0065" w:rsidRDefault="009D0065" w:rsidP="009D0065">
      <w:pPr>
        <w:pStyle w:val="BodyText"/>
        <w:tabs>
          <w:tab w:val="left" w:pos="3919"/>
        </w:tabs>
        <w:spacing w:line="276" w:lineRule="auto"/>
        <w:jc w:val="center"/>
        <w:rPr>
          <w:b/>
          <w:bCs/>
          <w:sz w:val="44"/>
          <w:szCs w:val="44"/>
          <w:lang w:val="en-US"/>
        </w:rPr>
      </w:pPr>
    </w:p>
    <w:p w:rsidR="009D0065" w:rsidRDefault="00BC69C2" w:rsidP="00CC16A6">
      <w:pPr>
        <w:pStyle w:val="BodyText"/>
        <w:tabs>
          <w:tab w:val="left" w:pos="3919"/>
        </w:tabs>
        <w:spacing w:line="276" w:lineRule="auto"/>
        <w:jc w:val="center"/>
        <w:rPr>
          <w:sz w:val="26"/>
          <w:lang w:val="vi-VN"/>
        </w:rPr>
      </w:pPr>
      <w:r>
        <w:rPr>
          <w:b/>
          <w:bCs/>
          <w:sz w:val="44"/>
          <w:szCs w:val="44"/>
          <w:lang w:val="en-US"/>
        </w:rPr>
        <w:t>KỸ THUẬT PHẦN MỀM</w:t>
      </w:r>
    </w:p>
    <w:p w:rsidR="009D0065" w:rsidRDefault="009D0065" w:rsidP="009D0065">
      <w:pPr>
        <w:rPr>
          <w:sz w:val="26"/>
          <w:lang w:val="vi-VN"/>
        </w:rPr>
      </w:pPr>
    </w:p>
    <w:p w:rsidR="009D0065" w:rsidRDefault="009D0065" w:rsidP="009D0065">
      <w:pPr>
        <w:rPr>
          <w:sz w:val="26"/>
          <w:lang w:val="vi-VN"/>
        </w:rPr>
      </w:pPr>
    </w:p>
    <w:p w:rsidR="009A2F7B" w:rsidRPr="00E357F4" w:rsidRDefault="009A2F7B" w:rsidP="009D0065">
      <w:pPr>
        <w:rPr>
          <w:sz w:val="26"/>
          <w:lang w:val="vi-VN"/>
        </w:rPr>
      </w:pPr>
    </w:p>
    <w:p w:rsidR="009D0065" w:rsidRPr="00E357F4" w:rsidRDefault="009D0065" w:rsidP="009D0065">
      <w:pPr>
        <w:rPr>
          <w:sz w:val="26"/>
          <w:lang w:val="vi-VN"/>
        </w:rPr>
      </w:pPr>
    </w:p>
    <w:p w:rsidR="009A2F7B" w:rsidRDefault="009A2F7B" w:rsidP="00CC16A6">
      <w:pPr>
        <w:spacing w:before="10"/>
        <w:ind w:left="20"/>
        <w:jc w:val="center"/>
        <w:rPr>
          <w:b/>
          <w:sz w:val="28"/>
          <w:lang w:val="vi-VN"/>
        </w:rPr>
      </w:pPr>
    </w:p>
    <w:p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BC69C2">
        <w:rPr>
          <w:b/>
          <w:sz w:val="28"/>
        </w:rPr>
        <w:t xml:space="preserve"> 2023</w:t>
      </w:r>
      <w:r w:rsidR="001D49C3">
        <w:rPr>
          <w:sz w:val="28"/>
          <w:szCs w:val="28"/>
          <w:lang w:val="vi-VN"/>
        </w:rPr>
        <w:br w:type="page"/>
      </w:r>
    </w:p>
    <w:p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rsidR="009D0065" w:rsidRPr="00E357F4" w:rsidRDefault="009D0065" w:rsidP="009D0065">
      <w:pPr>
        <w:pStyle w:val="BodyText"/>
        <w:spacing w:before="7"/>
        <w:jc w:val="center"/>
        <w:rPr>
          <w:sz w:val="19"/>
          <w:lang w:val="vi-VN"/>
        </w:rPr>
      </w:pPr>
    </w:p>
    <w:p w:rsidR="009D0065" w:rsidRPr="00E357F4" w:rsidRDefault="00B127A5" w:rsidP="009D0065">
      <w:pPr>
        <w:pStyle w:val="BodyText"/>
        <w:rPr>
          <w:sz w:val="28"/>
          <w:lang w:val="vi-VN"/>
        </w:rPr>
      </w:pPr>
      <w:r w:rsidRPr="00E357F4">
        <w:rPr>
          <w:noProof/>
          <w:lang w:val="en-US" w:eastAsia="zh-CN"/>
        </w:rPr>
        <w:drawing>
          <wp:anchor distT="0" distB="0" distL="114300" distR="114300" simplePos="0" relativeHeight="251659264" behindDoc="0" locked="0" layoutInCell="1" allowOverlap="1" wp14:anchorId="41AA8FF2" wp14:editId="4C7CDE51">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065" w:rsidRPr="00E357F4" w:rsidRDefault="009D0065" w:rsidP="009D0065">
      <w:pPr>
        <w:pStyle w:val="BodyText"/>
        <w:rPr>
          <w:sz w:val="28"/>
          <w:lang w:val="vi-VN"/>
        </w:rPr>
      </w:pPr>
    </w:p>
    <w:p w:rsidR="009D0065" w:rsidRDefault="009D0065" w:rsidP="009D0065">
      <w:pPr>
        <w:pStyle w:val="BodyText"/>
        <w:spacing w:before="1"/>
        <w:rPr>
          <w:sz w:val="38"/>
          <w:lang w:val="vi-VN"/>
        </w:rPr>
      </w:pPr>
    </w:p>
    <w:p w:rsidR="00B127A5" w:rsidRPr="00E357F4" w:rsidRDefault="00B127A5" w:rsidP="009D0065">
      <w:pPr>
        <w:pStyle w:val="BodyText"/>
        <w:spacing w:before="1"/>
        <w:rPr>
          <w:sz w:val="38"/>
          <w:lang w:val="vi-VN"/>
        </w:rPr>
      </w:pPr>
    </w:p>
    <w:p w:rsidR="009A2F7B" w:rsidRPr="009A2F7B" w:rsidRDefault="00BC69C2" w:rsidP="009A2F7B">
      <w:pPr>
        <w:widowControl w:val="0"/>
        <w:autoSpaceDE w:val="0"/>
        <w:autoSpaceDN w:val="0"/>
        <w:spacing w:before="0" w:after="0" w:line="298" w:lineRule="exact"/>
        <w:ind w:right="49"/>
        <w:jc w:val="center"/>
        <w:rPr>
          <w:b/>
          <w:sz w:val="28"/>
          <w:szCs w:val="28"/>
        </w:rPr>
      </w:pPr>
      <w:r>
        <w:rPr>
          <w:b/>
          <w:sz w:val="28"/>
          <w:szCs w:val="28"/>
        </w:rPr>
        <w:t>PHẠM DUY THÁI</w:t>
      </w:r>
      <w:r w:rsidR="009A2F7B" w:rsidRPr="009A2F7B">
        <w:rPr>
          <w:b/>
          <w:sz w:val="28"/>
          <w:szCs w:val="28"/>
        </w:rPr>
        <w:t xml:space="preserve"> - </w:t>
      </w:r>
      <w:r>
        <w:rPr>
          <w:b/>
          <w:sz w:val="28"/>
          <w:szCs w:val="28"/>
        </w:rPr>
        <w:t>51702180</w:t>
      </w:r>
    </w:p>
    <w:p w:rsidR="009D0065" w:rsidRPr="009D0065" w:rsidRDefault="00BC69C2" w:rsidP="009A2F7B">
      <w:pPr>
        <w:widowControl w:val="0"/>
        <w:autoSpaceDE w:val="0"/>
        <w:autoSpaceDN w:val="0"/>
        <w:spacing w:before="0" w:after="0" w:line="298" w:lineRule="exact"/>
        <w:ind w:right="49"/>
        <w:jc w:val="center"/>
        <w:rPr>
          <w:b/>
          <w:sz w:val="28"/>
          <w:szCs w:val="28"/>
        </w:rPr>
      </w:pPr>
      <w:r>
        <w:rPr>
          <w:b/>
          <w:sz w:val="28"/>
          <w:szCs w:val="28"/>
        </w:rPr>
        <w:t>LÊ TRẦN MINH TÂM</w:t>
      </w:r>
      <w:r w:rsidR="009A2F7B" w:rsidRPr="009A2F7B">
        <w:rPr>
          <w:b/>
          <w:sz w:val="28"/>
          <w:szCs w:val="28"/>
        </w:rPr>
        <w:t xml:space="preserve"> - </w:t>
      </w:r>
      <w:r>
        <w:rPr>
          <w:b/>
          <w:sz w:val="28"/>
          <w:szCs w:val="28"/>
        </w:rPr>
        <w:t>51702174</w:t>
      </w: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Default="00BC69C2" w:rsidP="009D0065">
      <w:pPr>
        <w:spacing w:line="276" w:lineRule="auto"/>
        <w:ind w:left="540" w:right="550"/>
        <w:jc w:val="center"/>
        <w:rPr>
          <w:b/>
          <w:sz w:val="44"/>
          <w:szCs w:val="44"/>
        </w:rPr>
      </w:pPr>
      <w:r>
        <w:rPr>
          <w:b/>
          <w:sz w:val="44"/>
          <w:szCs w:val="44"/>
        </w:rPr>
        <w:t>XÂY DỰNG GAME 3D</w:t>
      </w:r>
      <w:r w:rsidR="00605F4A">
        <w:rPr>
          <w:b/>
          <w:sz w:val="44"/>
          <w:szCs w:val="44"/>
        </w:rPr>
        <w:t xml:space="preserve"> </w:t>
      </w:r>
    </w:p>
    <w:p w:rsidR="00605F4A" w:rsidRPr="001D49C3" w:rsidRDefault="00605F4A" w:rsidP="009D0065">
      <w:pPr>
        <w:spacing w:line="276" w:lineRule="auto"/>
        <w:ind w:left="540" w:right="550"/>
        <w:jc w:val="center"/>
        <w:rPr>
          <w:sz w:val="44"/>
          <w:szCs w:val="44"/>
        </w:rPr>
      </w:pPr>
      <w:r>
        <w:rPr>
          <w:b/>
          <w:sz w:val="44"/>
          <w:szCs w:val="44"/>
        </w:rPr>
        <w:t>FOR THE CROWN</w:t>
      </w:r>
    </w:p>
    <w:p w:rsidR="009D0065" w:rsidRPr="00E357F4" w:rsidRDefault="009D0065" w:rsidP="009D0065">
      <w:pPr>
        <w:pStyle w:val="BodyText"/>
        <w:rPr>
          <w:sz w:val="50"/>
          <w:lang w:val="vi-VN"/>
        </w:rPr>
      </w:pPr>
    </w:p>
    <w:p w:rsidR="0097682F" w:rsidRPr="001D49C3" w:rsidRDefault="005E4587" w:rsidP="00605F4A">
      <w:pPr>
        <w:tabs>
          <w:tab w:val="left" w:pos="7830"/>
        </w:tabs>
        <w:spacing w:line="276" w:lineRule="auto"/>
        <w:ind w:left="446" w:right="461"/>
        <w:jc w:val="center"/>
        <w:rPr>
          <w:b/>
          <w:sz w:val="40"/>
          <w:szCs w:val="40"/>
        </w:rPr>
      </w:pPr>
      <w:r w:rsidRPr="005E4587">
        <w:rPr>
          <w:b/>
          <w:sz w:val="40"/>
          <w:szCs w:val="40"/>
        </w:rPr>
        <w:t>DỰ ÁN CÔNG NGHỆ THÔNG TIN</w:t>
      </w:r>
      <w:r w:rsidR="00605F4A">
        <w:rPr>
          <w:b/>
          <w:sz w:val="40"/>
          <w:szCs w:val="40"/>
        </w:rPr>
        <w:t xml:space="preserve"> 2</w:t>
      </w:r>
    </w:p>
    <w:p w:rsidR="009D0065" w:rsidRDefault="009D0065" w:rsidP="009D0065">
      <w:pPr>
        <w:pStyle w:val="BodyText"/>
        <w:tabs>
          <w:tab w:val="left" w:pos="3919"/>
        </w:tabs>
        <w:spacing w:line="276" w:lineRule="auto"/>
        <w:jc w:val="center"/>
        <w:rPr>
          <w:b/>
          <w:bCs/>
          <w:sz w:val="44"/>
          <w:szCs w:val="44"/>
          <w:lang w:val="en-US"/>
        </w:rPr>
      </w:pPr>
    </w:p>
    <w:p w:rsidR="009D0065" w:rsidRDefault="00BC69C2" w:rsidP="00CC16A6">
      <w:pPr>
        <w:pStyle w:val="BodyText"/>
        <w:tabs>
          <w:tab w:val="left" w:pos="3919"/>
        </w:tabs>
        <w:spacing w:line="276" w:lineRule="auto"/>
        <w:jc w:val="center"/>
        <w:rPr>
          <w:b/>
          <w:bCs/>
          <w:sz w:val="40"/>
          <w:szCs w:val="40"/>
          <w:lang w:val="en-US"/>
        </w:rPr>
      </w:pPr>
      <w:r>
        <w:rPr>
          <w:b/>
          <w:bCs/>
          <w:sz w:val="40"/>
          <w:szCs w:val="40"/>
          <w:lang w:val="en-US"/>
        </w:rPr>
        <w:t>KỸ THUẬT PHẦN MỀM</w:t>
      </w:r>
    </w:p>
    <w:p w:rsidR="005E4587" w:rsidRDefault="005E4587" w:rsidP="00CC16A6">
      <w:pPr>
        <w:pStyle w:val="BodyText"/>
        <w:tabs>
          <w:tab w:val="left" w:pos="3919"/>
        </w:tabs>
        <w:spacing w:line="276" w:lineRule="auto"/>
        <w:jc w:val="center"/>
        <w:rPr>
          <w:b/>
          <w:bCs/>
          <w:sz w:val="40"/>
          <w:szCs w:val="40"/>
          <w:lang w:val="en-US"/>
        </w:rPr>
      </w:pPr>
    </w:p>
    <w:p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rsidR="009D0065" w:rsidRDefault="00BC69C2" w:rsidP="005E4587">
      <w:pPr>
        <w:pStyle w:val="BodyText"/>
        <w:tabs>
          <w:tab w:val="left" w:pos="3919"/>
        </w:tabs>
        <w:spacing w:line="276" w:lineRule="auto"/>
        <w:jc w:val="center"/>
        <w:rPr>
          <w:sz w:val="26"/>
          <w:lang w:val="vi-VN"/>
        </w:rPr>
      </w:pPr>
      <w:r>
        <w:rPr>
          <w:b/>
          <w:sz w:val="28"/>
          <w:szCs w:val="28"/>
          <w:lang w:val="en-US"/>
        </w:rPr>
        <w:t>Thầy</w:t>
      </w:r>
      <w:r w:rsidR="005E4587" w:rsidRPr="00032172">
        <w:rPr>
          <w:b/>
          <w:sz w:val="28"/>
          <w:szCs w:val="28"/>
          <w:lang w:val="vi-VN"/>
        </w:rPr>
        <w:t xml:space="preserve"> </w:t>
      </w:r>
      <w:r>
        <w:rPr>
          <w:b/>
          <w:sz w:val="28"/>
          <w:szCs w:val="28"/>
          <w:lang w:val="en-US"/>
        </w:rPr>
        <w:t>Vũ Đình Hồng</w:t>
      </w:r>
    </w:p>
    <w:p w:rsidR="009D0065" w:rsidRPr="00E357F4" w:rsidRDefault="009D0065" w:rsidP="009D0065">
      <w:pPr>
        <w:rPr>
          <w:sz w:val="26"/>
          <w:lang w:val="vi-VN"/>
        </w:rPr>
      </w:pPr>
    </w:p>
    <w:p w:rsidR="009D0065" w:rsidRPr="00E357F4" w:rsidRDefault="009D0065" w:rsidP="009D0065">
      <w:pPr>
        <w:rPr>
          <w:sz w:val="26"/>
          <w:lang w:val="vi-VN"/>
        </w:rPr>
      </w:pPr>
    </w:p>
    <w:p w:rsidR="003C69F2" w:rsidRPr="009D0065" w:rsidRDefault="009D0065" w:rsidP="009D0065">
      <w:pPr>
        <w:spacing w:before="10"/>
        <w:ind w:left="20"/>
        <w:jc w:val="center"/>
        <w:rPr>
          <w:b/>
          <w:sz w:val="28"/>
          <w:lang w:val="vi-VN"/>
        </w:rPr>
        <w:sectPr w:rsidR="003C69F2" w:rsidRPr="009D0065" w:rsidSect="00602D02">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BC69C2">
        <w:rPr>
          <w:b/>
          <w:sz w:val="28"/>
        </w:rPr>
        <w:t>2023</w:t>
      </w:r>
    </w:p>
    <w:p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rsidR="000044BC" w:rsidRDefault="000044BC" w:rsidP="0064189C">
      <w:pPr>
        <w:pStyle w:val="Nidungvnbn"/>
      </w:pPr>
    </w:p>
    <w:p w:rsidR="005E4587" w:rsidRDefault="005E4587" w:rsidP="00602D02">
      <w:pPr>
        <w:tabs>
          <w:tab w:val="left" w:leader="dot" w:pos="0"/>
          <w:tab w:val="left" w:leader="dot" w:pos="9072"/>
        </w:tabs>
        <w:spacing w:line="360" w:lineRule="auto"/>
        <w:ind w:right="-80" w:firstLine="720"/>
        <w:jc w:val="both"/>
        <w:rPr>
          <w:sz w:val="26"/>
          <w:szCs w:val="26"/>
        </w:rPr>
      </w:pPr>
      <w:r>
        <w:rPr>
          <w:sz w:val="26"/>
          <w:szCs w:val="26"/>
        </w:rPr>
        <w:t xml:space="preserve">Chúng em </w:t>
      </w:r>
      <w:r w:rsidRPr="00032172">
        <w:rPr>
          <w:sz w:val="26"/>
          <w:szCs w:val="26"/>
          <w:lang w:val="vi-VN"/>
        </w:rPr>
        <w:t xml:space="preserve">xin chân thành cảm </w:t>
      </w:r>
      <w:r w:rsidR="00602D02">
        <w:rPr>
          <w:sz w:val="26"/>
          <w:szCs w:val="26"/>
        </w:rPr>
        <w:t xml:space="preserve">ơn </w:t>
      </w:r>
      <w:r w:rsidR="00605F4A">
        <w:rPr>
          <w:sz w:val="26"/>
          <w:szCs w:val="26"/>
        </w:rPr>
        <w:t xml:space="preserve">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rsidR="00605F4A" w:rsidRPr="005E4587" w:rsidRDefault="00605F4A" w:rsidP="00602D02">
      <w:pPr>
        <w:tabs>
          <w:tab w:val="left" w:leader="dot" w:pos="0"/>
          <w:tab w:val="left" w:leader="dot" w:pos="9072"/>
        </w:tabs>
        <w:spacing w:line="360" w:lineRule="auto"/>
        <w:ind w:right="-80" w:firstLine="720"/>
        <w:jc w:val="both"/>
        <w:rPr>
          <w:sz w:val="26"/>
          <w:szCs w:val="26"/>
          <w:lang w:val="vi-VN"/>
        </w:rPr>
      </w:pPr>
      <w:r>
        <w:rPr>
          <w:sz w:val="26"/>
          <w:szCs w:val="26"/>
        </w:rPr>
        <w:t>Chúng em xin cảm ơn thầy rất nhiều.</w:t>
      </w:r>
    </w:p>
    <w:p w:rsidR="005E4587" w:rsidRDefault="005E4587" w:rsidP="00612205">
      <w:pPr>
        <w:ind w:left="3600"/>
        <w:jc w:val="center"/>
        <w:rPr>
          <w:b/>
          <w:bCs/>
          <w:sz w:val="32"/>
          <w:szCs w:val="32"/>
          <w:lang w:val="vi-VN"/>
        </w:rPr>
      </w:pPr>
    </w:p>
    <w:p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rsidR="00612205" w:rsidRDefault="00612205" w:rsidP="00612205">
      <w:pPr>
        <w:ind w:left="3600"/>
        <w:jc w:val="center"/>
        <w:rPr>
          <w:i/>
          <w:sz w:val="26"/>
          <w:szCs w:val="26"/>
          <w:lang w:val="vi-VN"/>
        </w:rPr>
      </w:pPr>
      <w:r>
        <w:rPr>
          <w:i/>
          <w:sz w:val="26"/>
          <w:szCs w:val="26"/>
          <w:lang w:val="vi-VN"/>
        </w:rPr>
        <w:t>Tác giả</w:t>
      </w:r>
    </w:p>
    <w:p w:rsidR="00612205" w:rsidRDefault="00612205" w:rsidP="00612205">
      <w:pPr>
        <w:ind w:left="3211" w:firstLine="360"/>
        <w:jc w:val="center"/>
        <w:rPr>
          <w:i/>
          <w:sz w:val="26"/>
          <w:szCs w:val="26"/>
          <w:lang w:val="vi-VN"/>
        </w:rPr>
      </w:pPr>
      <w:r>
        <w:rPr>
          <w:i/>
          <w:sz w:val="26"/>
          <w:szCs w:val="26"/>
          <w:lang w:val="vi-VN"/>
        </w:rPr>
        <w:t>(Ký tên và ghi rõ họ tên)</w:t>
      </w:r>
    </w:p>
    <w:p w:rsidR="003C69F2" w:rsidRDefault="003C69F2" w:rsidP="0064189C">
      <w:pPr>
        <w:pStyle w:val="Nidungvnbn"/>
        <w:rPr>
          <w:b/>
          <w:bCs/>
          <w:sz w:val="32"/>
          <w:szCs w:val="32"/>
        </w:rPr>
      </w:pPr>
    </w:p>
    <w:p w:rsidR="00EB0296" w:rsidRDefault="00EB0296" w:rsidP="0064189C">
      <w:pPr>
        <w:pStyle w:val="Nidungvnbn"/>
        <w:rPr>
          <w:b/>
          <w:bCs/>
          <w:sz w:val="32"/>
          <w:szCs w:val="32"/>
        </w:rPr>
      </w:pPr>
    </w:p>
    <w:p w:rsidR="00EB0296" w:rsidRDefault="00EB0296" w:rsidP="0064189C">
      <w:pPr>
        <w:pStyle w:val="Nidungvnbn"/>
        <w:rPr>
          <w:b/>
          <w:bCs/>
          <w:sz w:val="32"/>
          <w:szCs w:val="32"/>
        </w:rPr>
      </w:pPr>
    </w:p>
    <w:p w:rsidR="00EB0296" w:rsidRDefault="00EB0296" w:rsidP="00EB0296">
      <w:pPr>
        <w:tabs>
          <w:tab w:val="center" w:pos="6379"/>
        </w:tabs>
        <w:spacing w:after="200" w:line="276" w:lineRule="auto"/>
        <w:ind w:right="520"/>
        <w:rPr>
          <w:i/>
          <w:sz w:val="26"/>
          <w:szCs w:val="26"/>
        </w:rPr>
      </w:pPr>
      <w:r>
        <w:rPr>
          <w:i/>
          <w:sz w:val="26"/>
          <w:szCs w:val="26"/>
        </w:rPr>
        <w:tab/>
        <w:t>Phạm Duy Thái</w:t>
      </w:r>
    </w:p>
    <w:p w:rsidR="00EB0296" w:rsidRDefault="00EB0296" w:rsidP="00EB0296">
      <w:pPr>
        <w:tabs>
          <w:tab w:val="center" w:pos="6379"/>
        </w:tabs>
        <w:spacing w:after="200" w:line="276" w:lineRule="auto"/>
        <w:rPr>
          <w:i/>
          <w:sz w:val="26"/>
          <w:szCs w:val="26"/>
        </w:rPr>
      </w:pPr>
    </w:p>
    <w:p w:rsidR="00EB0296" w:rsidRDefault="00EB0296" w:rsidP="00EB0296">
      <w:pPr>
        <w:tabs>
          <w:tab w:val="center" w:pos="6379"/>
        </w:tabs>
        <w:spacing w:after="200" w:line="276" w:lineRule="auto"/>
        <w:rPr>
          <w:i/>
          <w:sz w:val="26"/>
          <w:szCs w:val="26"/>
        </w:rPr>
      </w:pPr>
    </w:p>
    <w:p w:rsidR="00EB0296" w:rsidRDefault="00EB0296" w:rsidP="00EB0296">
      <w:pPr>
        <w:tabs>
          <w:tab w:val="center" w:pos="6379"/>
        </w:tabs>
        <w:spacing w:after="200" w:line="276" w:lineRule="auto"/>
        <w:rPr>
          <w:i/>
          <w:sz w:val="26"/>
          <w:szCs w:val="26"/>
        </w:rPr>
      </w:pPr>
    </w:p>
    <w:p w:rsidR="00EB0296" w:rsidRPr="00BC69C2" w:rsidRDefault="00EB0296" w:rsidP="00EB0296">
      <w:pPr>
        <w:tabs>
          <w:tab w:val="center" w:pos="6379"/>
        </w:tabs>
        <w:spacing w:after="200" w:line="276" w:lineRule="auto"/>
        <w:rPr>
          <w:i/>
          <w:sz w:val="26"/>
          <w:szCs w:val="26"/>
        </w:rPr>
      </w:pPr>
      <w:r>
        <w:rPr>
          <w:i/>
          <w:sz w:val="26"/>
          <w:szCs w:val="26"/>
        </w:rPr>
        <w:tab/>
        <w:t>Lê Trần Minh Tâm</w:t>
      </w:r>
    </w:p>
    <w:p w:rsidR="00EB0296" w:rsidRPr="00931327" w:rsidRDefault="00EB0296" w:rsidP="0064189C">
      <w:pPr>
        <w:pStyle w:val="Nidungvnbn"/>
        <w:rPr>
          <w:b/>
          <w:bCs/>
          <w:sz w:val="32"/>
          <w:szCs w:val="32"/>
        </w:rPr>
        <w:sectPr w:rsidR="00EB0296" w:rsidRPr="00931327" w:rsidSect="00602D02">
          <w:headerReference w:type="default" r:id="rId10"/>
          <w:pgSz w:w="11906" w:h="16838" w:code="9"/>
          <w:pgMar w:top="1985" w:right="1134" w:bottom="1701" w:left="1985" w:header="720" w:footer="720" w:gutter="0"/>
          <w:pgNumType w:fmt="lowerRoman" w:start="1"/>
          <w:cols w:space="720"/>
          <w:docGrid w:linePitch="360"/>
        </w:sectPr>
      </w:pPr>
    </w:p>
    <w:p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176A6E">
        <w:rPr>
          <w:sz w:val="26"/>
          <w:szCs w:val="26"/>
          <w:lang w:val="en-US"/>
        </w:rPr>
        <w:t>Thầy Vũ Đình Hồng</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rsidR="00605F4A" w:rsidRDefault="00605F4A" w:rsidP="00BB2B2A">
      <w:pPr>
        <w:tabs>
          <w:tab w:val="center" w:pos="6379"/>
        </w:tabs>
        <w:spacing w:after="200" w:line="276" w:lineRule="auto"/>
        <w:rPr>
          <w:i/>
          <w:sz w:val="26"/>
          <w:szCs w:val="26"/>
          <w:lang w:val="vi-VN"/>
        </w:rPr>
      </w:pPr>
    </w:p>
    <w:p w:rsidR="00605F4A" w:rsidRDefault="00605F4A" w:rsidP="00BB2B2A">
      <w:pPr>
        <w:tabs>
          <w:tab w:val="center" w:pos="6379"/>
        </w:tabs>
        <w:spacing w:after="200" w:line="276" w:lineRule="auto"/>
        <w:rPr>
          <w:i/>
          <w:sz w:val="26"/>
          <w:szCs w:val="26"/>
          <w:lang w:val="vi-VN"/>
        </w:rPr>
      </w:pPr>
    </w:p>
    <w:p w:rsidR="008730A8" w:rsidRDefault="00BC69C2" w:rsidP="00BB2B2A">
      <w:pPr>
        <w:tabs>
          <w:tab w:val="center" w:pos="6379"/>
        </w:tabs>
        <w:spacing w:after="200" w:line="276" w:lineRule="auto"/>
        <w:rPr>
          <w:i/>
          <w:sz w:val="26"/>
          <w:szCs w:val="26"/>
        </w:rPr>
      </w:pPr>
      <w:r>
        <w:rPr>
          <w:i/>
          <w:sz w:val="26"/>
          <w:szCs w:val="26"/>
          <w:lang w:val="vi-VN"/>
        </w:rPr>
        <w:tab/>
      </w:r>
      <w:r>
        <w:rPr>
          <w:i/>
          <w:sz w:val="26"/>
          <w:szCs w:val="26"/>
        </w:rPr>
        <w:t>Phạm Duy Thái</w:t>
      </w:r>
    </w:p>
    <w:p w:rsidR="00605F4A" w:rsidRDefault="00605F4A" w:rsidP="00BB2B2A">
      <w:pPr>
        <w:tabs>
          <w:tab w:val="center" w:pos="6379"/>
        </w:tabs>
        <w:spacing w:after="200" w:line="276" w:lineRule="auto"/>
        <w:rPr>
          <w:i/>
          <w:sz w:val="26"/>
          <w:szCs w:val="26"/>
        </w:rPr>
      </w:pPr>
    </w:p>
    <w:p w:rsidR="00605F4A" w:rsidRDefault="00605F4A" w:rsidP="00BB2B2A">
      <w:pPr>
        <w:tabs>
          <w:tab w:val="center" w:pos="6379"/>
        </w:tabs>
        <w:spacing w:after="200" w:line="276" w:lineRule="auto"/>
        <w:rPr>
          <w:i/>
          <w:sz w:val="26"/>
          <w:szCs w:val="26"/>
        </w:rPr>
      </w:pPr>
    </w:p>
    <w:p w:rsidR="00BC69C2" w:rsidRPr="00BC69C2" w:rsidRDefault="00BC69C2" w:rsidP="00BB2B2A">
      <w:pPr>
        <w:tabs>
          <w:tab w:val="center" w:pos="6379"/>
        </w:tabs>
        <w:spacing w:after="200" w:line="276" w:lineRule="auto"/>
        <w:rPr>
          <w:i/>
          <w:sz w:val="26"/>
          <w:szCs w:val="26"/>
        </w:rPr>
      </w:pPr>
      <w:r>
        <w:rPr>
          <w:i/>
          <w:sz w:val="26"/>
          <w:szCs w:val="26"/>
        </w:rPr>
        <w:tab/>
        <w:t>Lê Trần Minh Tâm</w:t>
      </w:r>
    </w:p>
    <w:p w:rsidR="00BB2B2A" w:rsidRPr="001E1F7E" w:rsidRDefault="00BB2B2A" w:rsidP="00605F4A">
      <w:pPr>
        <w:tabs>
          <w:tab w:val="center" w:pos="4111"/>
        </w:tabs>
        <w:spacing w:after="200" w:line="276" w:lineRule="auto"/>
        <w:rPr>
          <w:i/>
          <w:sz w:val="26"/>
          <w:szCs w:val="26"/>
        </w:rPr>
      </w:pPr>
    </w:p>
    <w:p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rsidR="008730A8" w:rsidRDefault="00605F4A" w:rsidP="008730A8">
      <w:pPr>
        <w:overflowPunct w:val="0"/>
        <w:adjustRightInd w:val="0"/>
        <w:spacing w:line="360" w:lineRule="auto"/>
        <w:jc w:val="center"/>
        <w:textAlignment w:val="baseline"/>
        <w:rPr>
          <w:b/>
          <w:bCs/>
          <w:sz w:val="32"/>
          <w:szCs w:val="32"/>
          <w:lang w:val="vi-VN"/>
        </w:rPr>
      </w:pPr>
      <w:r>
        <w:rPr>
          <w:b/>
          <w:bCs/>
          <w:sz w:val="32"/>
          <w:szCs w:val="32"/>
        </w:rPr>
        <w:lastRenderedPageBreak/>
        <w:t>Xây dựng game 3D sử dụng Unreal Engine – For The Crown</w:t>
      </w:r>
    </w:p>
    <w:p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rsidR="00C85BE1" w:rsidRDefault="00C85BE1" w:rsidP="00291721">
      <w:pPr>
        <w:pStyle w:val="Nidungvnbn"/>
      </w:pPr>
      <w:r>
        <w:t xml:space="preserve">Đề tài này là quá trình tìm hiểu cơ bản về Unreal Engine, sau đó áp dụng các hiểu biết để xây dựng demo, bao gồm các nội dung: </w:t>
      </w:r>
    </w:p>
    <w:p w:rsidR="00291721" w:rsidRDefault="00C85BE1" w:rsidP="00C85BE1">
      <w:pPr>
        <w:pStyle w:val="Nidungvnbn"/>
        <w:numPr>
          <w:ilvl w:val="0"/>
          <w:numId w:val="23"/>
        </w:numPr>
      </w:pPr>
      <w:r>
        <w:t>Thông tin tổng quát của Engine</w:t>
      </w:r>
    </w:p>
    <w:p w:rsidR="00C85BE1" w:rsidRDefault="00C85BE1" w:rsidP="00C85BE1">
      <w:pPr>
        <w:pStyle w:val="Nidungvnbn"/>
        <w:numPr>
          <w:ilvl w:val="0"/>
          <w:numId w:val="23"/>
        </w:numPr>
      </w:pPr>
      <w:r>
        <w:t>Giới thiệu cơn bản giao diện và cách sử dụng Unreal Engine</w:t>
      </w:r>
    </w:p>
    <w:p w:rsidR="00C85BE1" w:rsidRDefault="00C85BE1" w:rsidP="00C85BE1">
      <w:pPr>
        <w:pStyle w:val="Nidungvnbn"/>
        <w:numPr>
          <w:ilvl w:val="0"/>
          <w:numId w:val="23"/>
        </w:numPr>
      </w:pPr>
      <w:r>
        <w:t>Xây dựng map từ các công cụ có sẵn trong Engine</w:t>
      </w:r>
    </w:p>
    <w:p w:rsidR="00C85BE1" w:rsidRPr="00C85BE1" w:rsidRDefault="00C85BE1" w:rsidP="00C85BE1">
      <w:pPr>
        <w:pStyle w:val="Nidungvnbn"/>
        <w:numPr>
          <w:ilvl w:val="0"/>
          <w:numId w:val="23"/>
        </w:numPr>
      </w:pPr>
      <w:r>
        <w:t>Xây dựng AI trong Unreal Engine</w:t>
      </w:r>
    </w:p>
    <w:p w:rsidR="00C85BE1" w:rsidRDefault="00C85BE1" w:rsidP="00C85BE1">
      <w:pPr>
        <w:pStyle w:val="Nidungvnbn"/>
        <w:numPr>
          <w:ilvl w:val="0"/>
          <w:numId w:val="23"/>
        </w:numPr>
      </w:pPr>
      <w:r>
        <w:t>Các asset sử dụng</w:t>
      </w:r>
    </w:p>
    <w:p w:rsidR="00743F7E" w:rsidRPr="00C85BE1" w:rsidRDefault="00C85BE1" w:rsidP="00C85BE1">
      <w:pPr>
        <w:pStyle w:val="Nidungvnbn"/>
      </w:pPr>
      <w:r>
        <w:t>Demo được xây dựng với phiên bản Unreal Engine 5.2, gameplay Third Person. Người chơi sẽ vượt chướng ngại vật (bao gồm AI và câu đố) để đến điểm kết thúc là thành công.</w:t>
      </w:r>
    </w:p>
    <w:p w:rsidR="0097682F" w:rsidRDefault="0097682F">
      <w:pPr>
        <w:spacing w:before="0" w:after="200" w:line="276" w:lineRule="auto"/>
        <w:rPr>
          <w:sz w:val="26"/>
          <w:szCs w:val="26"/>
        </w:rPr>
      </w:pPr>
    </w:p>
    <w:p w:rsidR="0097682F" w:rsidRDefault="0097682F">
      <w:pPr>
        <w:spacing w:before="0" w:after="200" w:line="276" w:lineRule="auto"/>
        <w:rPr>
          <w:sz w:val="26"/>
          <w:szCs w:val="26"/>
        </w:rPr>
      </w:pPr>
    </w:p>
    <w:p w:rsidR="00B127A5" w:rsidRDefault="00B127A5">
      <w:pPr>
        <w:spacing w:before="0" w:after="200" w:line="276" w:lineRule="auto"/>
        <w:rPr>
          <w:b/>
          <w:bCs/>
          <w:sz w:val="32"/>
          <w:szCs w:val="32"/>
        </w:rPr>
      </w:pPr>
      <w:r>
        <w:rPr>
          <w:b/>
          <w:bCs/>
          <w:sz w:val="32"/>
          <w:szCs w:val="32"/>
        </w:rPr>
        <w:br w:type="page"/>
      </w:r>
    </w:p>
    <w:p w:rsidR="0097682F" w:rsidRDefault="00C85BE1" w:rsidP="0097682F">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t>ABSTRACT</w:t>
      </w:r>
    </w:p>
    <w:p w:rsidR="0097682F" w:rsidRDefault="002B2986" w:rsidP="002B2986">
      <w:pPr>
        <w:pStyle w:val="Nidungvnbn"/>
      </w:pPr>
      <w:r>
        <w:t>This project is about learning basic of Unreal Engine, then apply the knowledge to build a demo, the content which included in is:</w:t>
      </w:r>
    </w:p>
    <w:p w:rsidR="002B2986" w:rsidRDefault="002B2986" w:rsidP="002B2986">
      <w:pPr>
        <w:pStyle w:val="Nidungvnbn"/>
        <w:numPr>
          <w:ilvl w:val="0"/>
          <w:numId w:val="24"/>
        </w:numPr>
      </w:pPr>
      <w:r>
        <w:t>General information of Unreal Engine</w:t>
      </w:r>
    </w:p>
    <w:p w:rsidR="002B2986" w:rsidRDefault="002B2986" w:rsidP="002B2986">
      <w:pPr>
        <w:pStyle w:val="Nidungvnbn"/>
        <w:numPr>
          <w:ilvl w:val="0"/>
          <w:numId w:val="24"/>
        </w:numPr>
      </w:pPr>
      <w:r>
        <w:t>Display and Instruction of Unreal Engine UI and Functions</w:t>
      </w:r>
    </w:p>
    <w:p w:rsidR="002B2986" w:rsidRDefault="002B2986" w:rsidP="002B2986">
      <w:pPr>
        <w:pStyle w:val="Nidungvnbn"/>
        <w:numPr>
          <w:ilvl w:val="0"/>
          <w:numId w:val="24"/>
        </w:numPr>
      </w:pPr>
      <w:r>
        <w:t>The process of building map from Unreal Engine</w:t>
      </w:r>
    </w:p>
    <w:p w:rsidR="002B2986" w:rsidRDefault="002B2986" w:rsidP="002B2986">
      <w:pPr>
        <w:pStyle w:val="Nidungvnbn"/>
        <w:numPr>
          <w:ilvl w:val="0"/>
          <w:numId w:val="24"/>
        </w:numPr>
      </w:pPr>
      <w:r>
        <w:t>The process of making AI in Unreal Engine</w:t>
      </w:r>
    </w:p>
    <w:p w:rsidR="002B2986" w:rsidRDefault="002B2986" w:rsidP="002B2986">
      <w:pPr>
        <w:pStyle w:val="Nidungvnbn"/>
        <w:numPr>
          <w:ilvl w:val="0"/>
          <w:numId w:val="24"/>
        </w:numPr>
      </w:pPr>
      <w:r>
        <w:t>The assets have been used</w:t>
      </w:r>
    </w:p>
    <w:p w:rsidR="002B2986" w:rsidRPr="002B2986" w:rsidRDefault="002B2986" w:rsidP="002B2986">
      <w:pPr>
        <w:pStyle w:val="Nidungvnbn"/>
      </w:pPr>
      <w:r>
        <w:t>The demo was built from Unreal Engine 5.2, with Third Person gameplay. The Player will have to go pass through obstacles (which are AIs and quiz) to get to the final destination.</w:t>
      </w:r>
    </w:p>
    <w:p w:rsidR="0097682F" w:rsidRDefault="0097682F">
      <w:pPr>
        <w:spacing w:before="0" w:after="200" w:line="276" w:lineRule="auto"/>
        <w:rPr>
          <w:sz w:val="26"/>
          <w:szCs w:val="26"/>
        </w:rPr>
      </w:pPr>
    </w:p>
    <w:p w:rsidR="001D49C3" w:rsidRDefault="001D49C3">
      <w:pPr>
        <w:spacing w:before="0" w:after="200" w:line="276" w:lineRule="auto"/>
        <w:rPr>
          <w:b/>
          <w:bCs/>
          <w:sz w:val="32"/>
          <w:szCs w:val="32"/>
        </w:rPr>
      </w:pPr>
      <w:r>
        <w:rPr>
          <w:b/>
          <w:bCs/>
          <w:sz w:val="32"/>
          <w:szCs w:val="32"/>
        </w:rPr>
        <w:br w:type="page"/>
      </w:r>
    </w:p>
    <w:p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rsidR="00840C65" w:rsidRDefault="00F772AD">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3270874" w:history="1">
        <w:r w:rsidR="00840C65" w:rsidRPr="006F09A6">
          <w:rPr>
            <w:rStyle w:val="Hyperlink"/>
            <w:noProof/>
          </w:rPr>
          <w:t>DANH MỤC HÌNH VẼ</w:t>
        </w:r>
        <w:r w:rsidR="00840C65">
          <w:rPr>
            <w:noProof/>
            <w:webHidden/>
          </w:rPr>
          <w:tab/>
        </w:r>
        <w:r w:rsidR="00840C65">
          <w:rPr>
            <w:noProof/>
            <w:webHidden/>
          </w:rPr>
          <w:fldChar w:fldCharType="begin"/>
        </w:r>
        <w:r w:rsidR="00840C65">
          <w:rPr>
            <w:noProof/>
            <w:webHidden/>
          </w:rPr>
          <w:instrText xml:space="preserve"> PAGEREF _Toc143270874 \h </w:instrText>
        </w:r>
        <w:r w:rsidR="00840C65">
          <w:rPr>
            <w:noProof/>
            <w:webHidden/>
          </w:rPr>
        </w:r>
        <w:r w:rsidR="00840C65">
          <w:rPr>
            <w:noProof/>
            <w:webHidden/>
          </w:rPr>
          <w:fldChar w:fldCharType="separate"/>
        </w:r>
        <w:r w:rsidR="00840C65">
          <w:rPr>
            <w:noProof/>
            <w:webHidden/>
          </w:rPr>
          <w:t>vii</w:t>
        </w:r>
        <w:r w:rsidR="00840C65">
          <w:rPr>
            <w:noProof/>
            <w:webHidden/>
          </w:rPr>
          <w:fldChar w:fldCharType="end"/>
        </w:r>
      </w:hyperlink>
    </w:p>
    <w:p w:rsidR="00840C65" w:rsidRDefault="00EB0296">
      <w:pPr>
        <w:pStyle w:val="TOC1"/>
        <w:rPr>
          <w:rFonts w:asciiTheme="minorHAnsi" w:eastAsiaTheme="minorEastAsia" w:hAnsiTheme="minorHAnsi"/>
          <w:b w:val="0"/>
          <w:noProof/>
          <w:kern w:val="2"/>
          <w:sz w:val="22"/>
          <w:szCs w:val="22"/>
          <w14:ligatures w14:val="standardContextual"/>
        </w:rPr>
      </w:pPr>
      <w:hyperlink w:anchor="_Toc143270875" w:history="1">
        <w:r w:rsidR="00840C65" w:rsidRPr="006F09A6">
          <w:rPr>
            <w:rStyle w:val="Hyperlink"/>
            <w:noProof/>
          </w:rPr>
          <w:t>DANH MỤC BẢNG BIỂU</w:t>
        </w:r>
        <w:r w:rsidR="00840C65">
          <w:rPr>
            <w:noProof/>
            <w:webHidden/>
          </w:rPr>
          <w:tab/>
        </w:r>
        <w:r w:rsidR="00840C65">
          <w:rPr>
            <w:noProof/>
            <w:webHidden/>
          </w:rPr>
          <w:fldChar w:fldCharType="begin"/>
        </w:r>
        <w:r w:rsidR="00840C65">
          <w:rPr>
            <w:noProof/>
            <w:webHidden/>
          </w:rPr>
          <w:instrText xml:space="preserve"> PAGEREF _Toc143270875 \h </w:instrText>
        </w:r>
        <w:r w:rsidR="00840C65">
          <w:rPr>
            <w:noProof/>
            <w:webHidden/>
          </w:rPr>
        </w:r>
        <w:r w:rsidR="00840C65">
          <w:rPr>
            <w:noProof/>
            <w:webHidden/>
          </w:rPr>
          <w:fldChar w:fldCharType="separate"/>
        </w:r>
        <w:r w:rsidR="00840C65">
          <w:rPr>
            <w:noProof/>
            <w:webHidden/>
          </w:rPr>
          <w:t>viii</w:t>
        </w:r>
        <w:r w:rsidR="00840C65">
          <w:rPr>
            <w:noProof/>
            <w:webHidden/>
          </w:rPr>
          <w:fldChar w:fldCharType="end"/>
        </w:r>
      </w:hyperlink>
    </w:p>
    <w:p w:rsidR="00840C65" w:rsidRDefault="00EB0296">
      <w:pPr>
        <w:pStyle w:val="TOC1"/>
        <w:rPr>
          <w:rFonts w:asciiTheme="minorHAnsi" w:eastAsiaTheme="minorEastAsia" w:hAnsiTheme="minorHAnsi"/>
          <w:b w:val="0"/>
          <w:noProof/>
          <w:kern w:val="2"/>
          <w:sz w:val="22"/>
          <w:szCs w:val="22"/>
          <w14:ligatures w14:val="standardContextual"/>
        </w:rPr>
      </w:pPr>
      <w:hyperlink w:anchor="_Toc143270876" w:history="1">
        <w:r w:rsidR="00840C65" w:rsidRPr="006F09A6">
          <w:rPr>
            <w:rStyle w:val="Hyperlink"/>
            <w:noProof/>
          </w:rPr>
          <w:t>DANH MỤC CÁC CHỮ VIẾT TẮT</w:t>
        </w:r>
        <w:r w:rsidR="00840C65">
          <w:rPr>
            <w:noProof/>
            <w:webHidden/>
          </w:rPr>
          <w:tab/>
        </w:r>
        <w:r w:rsidR="00840C65">
          <w:rPr>
            <w:noProof/>
            <w:webHidden/>
          </w:rPr>
          <w:fldChar w:fldCharType="begin"/>
        </w:r>
        <w:r w:rsidR="00840C65">
          <w:rPr>
            <w:noProof/>
            <w:webHidden/>
          </w:rPr>
          <w:instrText xml:space="preserve"> PAGEREF _Toc143270876 \h </w:instrText>
        </w:r>
        <w:r w:rsidR="00840C65">
          <w:rPr>
            <w:noProof/>
            <w:webHidden/>
          </w:rPr>
        </w:r>
        <w:r w:rsidR="00840C65">
          <w:rPr>
            <w:noProof/>
            <w:webHidden/>
          </w:rPr>
          <w:fldChar w:fldCharType="separate"/>
        </w:r>
        <w:r w:rsidR="00840C65">
          <w:rPr>
            <w:noProof/>
            <w:webHidden/>
          </w:rPr>
          <w:t>ix</w:t>
        </w:r>
        <w:r w:rsidR="00840C65">
          <w:rPr>
            <w:noProof/>
            <w:webHidden/>
          </w:rPr>
          <w:fldChar w:fldCharType="end"/>
        </w:r>
      </w:hyperlink>
    </w:p>
    <w:p w:rsidR="00840C65" w:rsidRDefault="00EB0296">
      <w:pPr>
        <w:pStyle w:val="TOC1"/>
        <w:rPr>
          <w:rFonts w:asciiTheme="minorHAnsi" w:eastAsiaTheme="minorEastAsia" w:hAnsiTheme="minorHAnsi"/>
          <w:b w:val="0"/>
          <w:noProof/>
          <w:kern w:val="2"/>
          <w:sz w:val="22"/>
          <w:szCs w:val="22"/>
          <w14:ligatures w14:val="standardContextual"/>
        </w:rPr>
      </w:pPr>
      <w:hyperlink w:anchor="_Toc143270877" w:history="1">
        <w:r w:rsidR="00840C65" w:rsidRPr="006F09A6">
          <w:rPr>
            <w:rStyle w:val="Hyperlink"/>
            <w:noProof/>
          </w:rPr>
          <w:t>CHƯƠNG 1. MỞ ĐẦU VÀ TỔNG QUAN ĐỀ TÀI</w:t>
        </w:r>
        <w:r w:rsidR="00840C65">
          <w:rPr>
            <w:noProof/>
            <w:webHidden/>
          </w:rPr>
          <w:tab/>
        </w:r>
        <w:r w:rsidR="00840C65">
          <w:rPr>
            <w:noProof/>
            <w:webHidden/>
          </w:rPr>
          <w:fldChar w:fldCharType="begin"/>
        </w:r>
        <w:r w:rsidR="00840C65">
          <w:rPr>
            <w:noProof/>
            <w:webHidden/>
          </w:rPr>
          <w:instrText xml:space="preserve"> PAGEREF _Toc143270877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78" w:history="1">
        <w:r w:rsidR="00840C65" w:rsidRPr="006F09A6">
          <w:rPr>
            <w:rStyle w:val="Hyperlink"/>
            <w:noProof/>
          </w:rPr>
          <w:t>1.1 Lý do chọn đề tài</w:t>
        </w:r>
        <w:r w:rsidR="00840C65">
          <w:rPr>
            <w:noProof/>
            <w:webHidden/>
          </w:rPr>
          <w:tab/>
        </w:r>
        <w:r w:rsidR="00840C65">
          <w:rPr>
            <w:noProof/>
            <w:webHidden/>
          </w:rPr>
          <w:fldChar w:fldCharType="begin"/>
        </w:r>
        <w:r w:rsidR="00840C65">
          <w:rPr>
            <w:noProof/>
            <w:webHidden/>
          </w:rPr>
          <w:instrText xml:space="preserve"> PAGEREF _Toc143270878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79" w:history="1">
        <w:r w:rsidR="00840C65" w:rsidRPr="006F09A6">
          <w:rPr>
            <w:rStyle w:val="Hyperlink"/>
            <w:noProof/>
          </w:rPr>
          <w:t>1.2 Mục tiêu thực hiện đề tài và mô tả đề tài</w:t>
        </w:r>
        <w:r w:rsidR="00840C65">
          <w:rPr>
            <w:noProof/>
            <w:webHidden/>
          </w:rPr>
          <w:tab/>
        </w:r>
        <w:r w:rsidR="00840C65">
          <w:rPr>
            <w:noProof/>
            <w:webHidden/>
          </w:rPr>
          <w:fldChar w:fldCharType="begin"/>
        </w:r>
        <w:r w:rsidR="00840C65">
          <w:rPr>
            <w:noProof/>
            <w:webHidden/>
          </w:rPr>
          <w:instrText xml:space="preserve"> PAGEREF _Toc143270879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rsidR="00840C65" w:rsidRDefault="00EB0296">
      <w:pPr>
        <w:pStyle w:val="TOC3"/>
        <w:rPr>
          <w:rFonts w:asciiTheme="minorHAnsi" w:eastAsiaTheme="minorEastAsia" w:hAnsiTheme="minorHAnsi"/>
          <w:i w:val="0"/>
          <w:noProof/>
          <w:kern w:val="2"/>
          <w:sz w:val="22"/>
          <w:szCs w:val="22"/>
          <w14:ligatures w14:val="standardContextual"/>
        </w:rPr>
      </w:pPr>
      <w:hyperlink w:anchor="_Toc143270880" w:history="1">
        <w:r w:rsidR="00840C65" w:rsidRPr="006F09A6">
          <w:rPr>
            <w:rStyle w:val="Hyperlink"/>
            <w:noProof/>
          </w:rPr>
          <w:t>1.2.1 Mục tiêu thực hiện đề tài</w:t>
        </w:r>
        <w:r w:rsidR="00840C65">
          <w:rPr>
            <w:noProof/>
            <w:webHidden/>
          </w:rPr>
          <w:tab/>
        </w:r>
        <w:r w:rsidR="00840C65">
          <w:rPr>
            <w:noProof/>
            <w:webHidden/>
          </w:rPr>
          <w:fldChar w:fldCharType="begin"/>
        </w:r>
        <w:r w:rsidR="00840C65">
          <w:rPr>
            <w:noProof/>
            <w:webHidden/>
          </w:rPr>
          <w:instrText xml:space="preserve"> PAGEREF _Toc143270880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rsidR="00840C65" w:rsidRDefault="00EB0296">
      <w:pPr>
        <w:pStyle w:val="TOC3"/>
        <w:rPr>
          <w:rFonts w:asciiTheme="minorHAnsi" w:eastAsiaTheme="minorEastAsia" w:hAnsiTheme="minorHAnsi"/>
          <w:i w:val="0"/>
          <w:noProof/>
          <w:kern w:val="2"/>
          <w:sz w:val="22"/>
          <w:szCs w:val="22"/>
          <w14:ligatures w14:val="standardContextual"/>
        </w:rPr>
      </w:pPr>
      <w:hyperlink w:anchor="_Toc143270881" w:history="1">
        <w:r w:rsidR="00840C65" w:rsidRPr="006F09A6">
          <w:rPr>
            <w:rStyle w:val="Hyperlink"/>
            <w:noProof/>
          </w:rPr>
          <w:t>1.2.2 Mô tả đề tài</w:t>
        </w:r>
        <w:r w:rsidR="00840C65">
          <w:rPr>
            <w:noProof/>
            <w:webHidden/>
          </w:rPr>
          <w:tab/>
        </w:r>
        <w:r w:rsidR="00840C65">
          <w:rPr>
            <w:noProof/>
            <w:webHidden/>
          </w:rPr>
          <w:fldChar w:fldCharType="begin"/>
        </w:r>
        <w:r w:rsidR="00840C65">
          <w:rPr>
            <w:noProof/>
            <w:webHidden/>
          </w:rPr>
          <w:instrText xml:space="preserve"> PAGEREF _Toc143270881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82" w:history="1">
        <w:r w:rsidR="00840C65" w:rsidRPr="006F09A6">
          <w:rPr>
            <w:rStyle w:val="Hyperlink"/>
            <w:noProof/>
          </w:rPr>
          <w:t>1.3 Hướng thực hiện đề tài</w:t>
        </w:r>
        <w:r w:rsidR="00840C65">
          <w:rPr>
            <w:noProof/>
            <w:webHidden/>
          </w:rPr>
          <w:tab/>
        </w:r>
        <w:r w:rsidR="00840C65">
          <w:rPr>
            <w:noProof/>
            <w:webHidden/>
          </w:rPr>
          <w:fldChar w:fldCharType="begin"/>
        </w:r>
        <w:r w:rsidR="00840C65">
          <w:rPr>
            <w:noProof/>
            <w:webHidden/>
          </w:rPr>
          <w:instrText xml:space="preserve"> PAGEREF _Toc143270882 \h </w:instrText>
        </w:r>
        <w:r w:rsidR="00840C65">
          <w:rPr>
            <w:noProof/>
            <w:webHidden/>
          </w:rPr>
        </w:r>
        <w:r w:rsidR="00840C65">
          <w:rPr>
            <w:noProof/>
            <w:webHidden/>
          </w:rPr>
          <w:fldChar w:fldCharType="separate"/>
        </w:r>
        <w:r w:rsidR="00840C65">
          <w:rPr>
            <w:noProof/>
            <w:webHidden/>
          </w:rPr>
          <w:t>3</w:t>
        </w:r>
        <w:r w:rsidR="00840C65">
          <w:rPr>
            <w:noProof/>
            <w:webHidden/>
          </w:rPr>
          <w:fldChar w:fldCharType="end"/>
        </w:r>
      </w:hyperlink>
    </w:p>
    <w:p w:rsidR="00840C65" w:rsidRDefault="00EB0296">
      <w:pPr>
        <w:pStyle w:val="TOC1"/>
        <w:rPr>
          <w:rFonts w:asciiTheme="minorHAnsi" w:eastAsiaTheme="minorEastAsia" w:hAnsiTheme="minorHAnsi"/>
          <w:b w:val="0"/>
          <w:noProof/>
          <w:kern w:val="2"/>
          <w:sz w:val="22"/>
          <w:szCs w:val="22"/>
          <w14:ligatures w14:val="standardContextual"/>
        </w:rPr>
      </w:pPr>
      <w:hyperlink w:anchor="_Toc143270883" w:history="1">
        <w:r w:rsidR="00840C65" w:rsidRPr="006F09A6">
          <w:rPr>
            <w:rStyle w:val="Hyperlink"/>
            <w:noProof/>
          </w:rPr>
          <w:t>CHƯƠNG 2. CƠ SỞ LÝ THUYẾT</w:t>
        </w:r>
        <w:r w:rsidR="00840C65">
          <w:rPr>
            <w:noProof/>
            <w:webHidden/>
          </w:rPr>
          <w:tab/>
        </w:r>
        <w:r w:rsidR="00840C65">
          <w:rPr>
            <w:noProof/>
            <w:webHidden/>
          </w:rPr>
          <w:fldChar w:fldCharType="begin"/>
        </w:r>
        <w:r w:rsidR="00840C65">
          <w:rPr>
            <w:noProof/>
            <w:webHidden/>
          </w:rPr>
          <w:instrText xml:space="preserve"> PAGEREF _Toc143270883 \h </w:instrText>
        </w:r>
        <w:r w:rsidR="00840C65">
          <w:rPr>
            <w:noProof/>
            <w:webHidden/>
          </w:rPr>
        </w:r>
        <w:r w:rsidR="00840C65">
          <w:rPr>
            <w:noProof/>
            <w:webHidden/>
          </w:rPr>
          <w:fldChar w:fldCharType="separate"/>
        </w:r>
        <w:r w:rsidR="00840C65">
          <w:rPr>
            <w:noProof/>
            <w:webHidden/>
          </w:rPr>
          <w:t>4</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84" w:history="1">
        <w:r w:rsidR="00840C65" w:rsidRPr="006F09A6">
          <w:rPr>
            <w:rStyle w:val="Hyperlink"/>
            <w:noProof/>
          </w:rPr>
          <w:t>2.1 Giới thiệu về Unreal Engine và các lĩnh vực bên trong</w:t>
        </w:r>
        <w:r w:rsidR="00840C65">
          <w:rPr>
            <w:noProof/>
            <w:webHidden/>
          </w:rPr>
          <w:tab/>
        </w:r>
        <w:r w:rsidR="00840C65">
          <w:rPr>
            <w:noProof/>
            <w:webHidden/>
          </w:rPr>
          <w:fldChar w:fldCharType="begin"/>
        </w:r>
        <w:r w:rsidR="00840C65">
          <w:rPr>
            <w:noProof/>
            <w:webHidden/>
          </w:rPr>
          <w:instrText xml:space="preserve"> PAGEREF _Toc143270884 \h </w:instrText>
        </w:r>
        <w:r w:rsidR="00840C65">
          <w:rPr>
            <w:noProof/>
            <w:webHidden/>
          </w:rPr>
        </w:r>
        <w:r w:rsidR="00840C65">
          <w:rPr>
            <w:noProof/>
            <w:webHidden/>
          </w:rPr>
          <w:fldChar w:fldCharType="separate"/>
        </w:r>
        <w:r w:rsidR="00840C65">
          <w:rPr>
            <w:noProof/>
            <w:webHidden/>
          </w:rPr>
          <w:t>4</w:t>
        </w:r>
        <w:r w:rsidR="00840C65">
          <w:rPr>
            <w:noProof/>
            <w:webHidden/>
          </w:rPr>
          <w:fldChar w:fldCharType="end"/>
        </w:r>
      </w:hyperlink>
    </w:p>
    <w:p w:rsidR="00840C65" w:rsidRDefault="00EB0296">
      <w:pPr>
        <w:pStyle w:val="TOC3"/>
        <w:rPr>
          <w:rFonts w:asciiTheme="minorHAnsi" w:eastAsiaTheme="minorEastAsia" w:hAnsiTheme="minorHAnsi"/>
          <w:i w:val="0"/>
          <w:noProof/>
          <w:kern w:val="2"/>
          <w:sz w:val="22"/>
          <w:szCs w:val="22"/>
          <w14:ligatures w14:val="standardContextual"/>
        </w:rPr>
      </w:pPr>
      <w:hyperlink w:anchor="_Toc143270885" w:history="1">
        <w:r w:rsidR="00840C65" w:rsidRPr="006F09A6">
          <w:rPr>
            <w:rStyle w:val="Hyperlink"/>
            <w:noProof/>
          </w:rPr>
          <w:t>2.1.1 Khái niệm và lịch sử hình thành của Unreal Engine</w:t>
        </w:r>
        <w:r w:rsidR="00840C65">
          <w:rPr>
            <w:noProof/>
            <w:webHidden/>
          </w:rPr>
          <w:tab/>
        </w:r>
        <w:r w:rsidR="00840C65">
          <w:rPr>
            <w:noProof/>
            <w:webHidden/>
          </w:rPr>
          <w:fldChar w:fldCharType="begin"/>
        </w:r>
        <w:r w:rsidR="00840C65">
          <w:rPr>
            <w:noProof/>
            <w:webHidden/>
          </w:rPr>
          <w:instrText xml:space="preserve"> PAGEREF _Toc143270885 \h </w:instrText>
        </w:r>
        <w:r w:rsidR="00840C65">
          <w:rPr>
            <w:noProof/>
            <w:webHidden/>
          </w:rPr>
        </w:r>
        <w:r w:rsidR="00840C65">
          <w:rPr>
            <w:noProof/>
            <w:webHidden/>
          </w:rPr>
          <w:fldChar w:fldCharType="separate"/>
        </w:r>
        <w:r w:rsidR="00840C65">
          <w:rPr>
            <w:noProof/>
            <w:webHidden/>
          </w:rPr>
          <w:t>4</w:t>
        </w:r>
        <w:r w:rsidR="00840C65">
          <w:rPr>
            <w:noProof/>
            <w:webHidden/>
          </w:rPr>
          <w:fldChar w:fldCharType="end"/>
        </w:r>
      </w:hyperlink>
    </w:p>
    <w:p w:rsidR="00840C65" w:rsidRDefault="00EB0296">
      <w:pPr>
        <w:pStyle w:val="TOC3"/>
        <w:rPr>
          <w:rFonts w:asciiTheme="minorHAnsi" w:eastAsiaTheme="minorEastAsia" w:hAnsiTheme="minorHAnsi"/>
          <w:i w:val="0"/>
          <w:noProof/>
          <w:kern w:val="2"/>
          <w:sz w:val="22"/>
          <w:szCs w:val="22"/>
          <w14:ligatures w14:val="standardContextual"/>
        </w:rPr>
      </w:pPr>
      <w:hyperlink w:anchor="_Toc143270886" w:history="1">
        <w:r w:rsidR="00840C65" w:rsidRPr="006F09A6">
          <w:rPr>
            <w:rStyle w:val="Hyperlink"/>
            <w:noProof/>
          </w:rPr>
          <w:t>2.1.2 Các lĩnh vực trong UE5</w:t>
        </w:r>
        <w:r w:rsidR="00840C65">
          <w:rPr>
            <w:noProof/>
            <w:webHidden/>
          </w:rPr>
          <w:tab/>
        </w:r>
        <w:r w:rsidR="00840C65">
          <w:rPr>
            <w:noProof/>
            <w:webHidden/>
          </w:rPr>
          <w:fldChar w:fldCharType="begin"/>
        </w:r>
        <w:r w:rsidR="00840C65">
          <w:rPr>
            <w:noProof/>
            <w:webHidden/>
          </w:rPr>
          <w:instrText xml:space="preserve"> PAGEREF _Toc143270886 \h </w:instrText>
        </w:r>
        <w:r w:rsidR="00840C65">
          <w:rPr>
            <w:noProof/>
            <w:webHidden/>
          </w:rPr>
        </w:r>
        <w:r w:rsidR="00840C65">
          <w:rPr>
            <w:noProof/>
            <w:webHidden/>
          </w:rPr>
          <w:fldChar w:fldCharType="separate"/>
        </w:r>
        <w:r w:rsidR="00840C65">
          <w:rPr>
            <w:noProof/>
            <w:webHidden/>
          </w:rPr>
          <w:t>7</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87" w:history="1">
        <w:r w:rsidR="00840C65" w:rsidRPr="006F09A6">
          <w:rPr>
            <w:rStyle w:val="Hyperlink"/>
            <w:noProof/>
          </w:rPr>
          <w:t>2.2 Các kiến thức nền tảng về Unreal Editor</w:t>
        </w:r>
        <w:r w:rsidR="00840C65">
          <w:rPr>
            <w:noProof/>
            <w:webHidden/>
          </w:rPr>
          <w:tab/>
        </w:r>
        <w:r w:rsidR="00840C65">
          <w:rPr>
            <w:noProof/>
            <w:webHidden/>
          </w:rPr>
          <w:fldChar w:fldCharType="begin"/>
        </w:r>
        <w:r w:rsidR="00840C65">
          <w:rPr>
            <w:noProof/>
            <w:webHidden/>
          </w:rPr>
          <w:instrText xml:space="preserve"> PAGEREF _Toc143270887 \h </w:instrText>
        </w:r>
        <w:r w:rsidR="00840C65">
          <w:rPr>
            <w:noProof/>
            <w:webHidden/>
          </w:rPr>
        </w:r>
        <w:r w:rsidR="00840C65">
          <w:rPr>
            <w:noProof/>
            <w:webHidden/>
          </w:rPr>
          <w:fldChar w:fldCharType="separate"/>
        </w:r>
        <w:r w:rsidR="00840C65">
          <w:rPr>
            <w:noProof/>
            <w:webHidden/>
          </w:rPr>
          <w:t>15</w:t>
        </w:r>
        <w:r w:rsidR="00840C65">
          <w:rPr>
            <w:noProof/>
            <w:webHidden/>
          </w:rPr>
          <w:fldChar w:fldCharType="end"/>
        </w:r>
      </w:hyperlink>
    </w:p>
    <w:p w:rsidR="00840C65" w:rsidRDefault="00EB0296">
      <w:pPr>
        <w:pStyle w:val="TOC3"/>
        <w:rPr>
          <w:rFonts w:asciiTheme="minorHAnsi" w:eastAsiaTheme="minorEastAsia" w:hAnsiTheme="minorHAnsi"/>
          <w:i w:val="0"/>
          <w:noProof/>
          <w:kern w:val="2"/>
          <w:sz w:val="22"/>
          <w:szCs w:val="22"/>
          <w14:ligatures w14:val="standardContextual"/>
        </w:rPr>
      </w:pPr>
      <w:hyperlink w:anchor="_Toc143270888" w:history="1">
        <w:r w:rsidR="00840C65" w:rsidRPr="006F09A6">
          <w:rPr>
            <w:rStyle w:val="Hyperlink"/>
            <w:noProof/>
          </w:rPr>
          <w:t>2.2.1 Các thuật ngữ trong Unreal Engine</w:t>
        </w:r>
        <w:r w:rsidR="00840C65">
          <w:rPr>
            <w:noProof/>
            <w:webHidden/>
          </w:rPr>
          <w:tab/>
        </w:r>
        <w:r w:rsidR="00840C65">
          <w:rPr>
            <w:noProof/>
            <w:webHidden/>
          </w:rPr>
          <w:fldChar w:fldCharType="begin"/>
        </w:r>
        <w:r w:rsidR="00840C65">
          <w:rPr>
            <w:noProof/>
            <w:webHidden/>
          </w:rPr>
          <w:instrText xml:space="preserve"> PAGEREF _Toc143270888 \h </w:instrText>
        </w:r>
        <w:r w:rsidR="00840C65">
          <w:rPr>
            <w:noProof/>
            <w:webHidden/>
          </w:rPr>
        </w:r>
        <w:r w:rsidR="00840C65">
          <w:rPr>
            <w:noProof/>
            <w:webHidden/>
          </w:rPr>
          <w:fldChar w:fldCharType="separate"/>
        </w:r>
        <w:r w:rsidR="00840C65">
          <w:rPr>
            <w:noProof/>
            <w:webHidden/>
          </w:rPr>
          <w:t>20</w:t>
        </w:r>
        <w:r w:rsidR="00840C65">
          <w:rPr>
            <w:noProof/>
            <w:webHidden/>
          </w:rPr>
          <w:fldChar w:fldCharType="end"/>
        </w:r>
      </w:hyperlink>
    </w:p>
    <w:p w:rsidR="00840C65" w:rsidRDefault="00EB0296">
      <w:pPr>
        <w:pStyle w:val="TOC3"/>
        <w:rPr>
          <w:rFonts w:asciiTheme="minorHAnsi" w:eastAsiaTheme="minorEastAsia" w:hAnsiTheme="minorHAnsi"/>
          <w:i w:val="0"/>
          <w:noProof/>
          <w:kern w:val="2"/>
          <w:sz w:val="22"/>
          <w:szCs w:val="22"/>
          <w14:ligatures w14:val="standardContextual"/>
        </w:rPr>
      </w:pPr>
      <w:hyperlink w:anchor="_Toc143270889" w:history="1">
        <w:r w:rsidR="00840C65" w:rsidRPr="006F09A6">
          <w:rPr>
            <w:rStyle w:val="Hyperlink"/>
            <w:noProof/>
          </w:rPr>
          <w:t>2.2.2 Các mode thường được sử dụng trong Unreal Editor</w:t>
        </w:r>
        <w:r w:rsidR="00840C65">
          <w:rPr>
            <w:noProof/>
            <w:webHidden/>
          </w:rPr>
          <w:tab/>
        </w:r>
        <w:r w:rsidR="00840C65">
          <w:rPr>
            <w:noProof/>
            <w:webHidden/>
          </w:rPr>
          <w:fldChar w:fldCharType="begin"/>
        </w:r>
        <w:r w:rsidR="00840C65">
          <w:rPr>
            <w:noProof/>
            <w:webHidden/>
          </w:rPr>
          <w:instrText xml:space="preserve"> PAGEREF _Toc143270889 \h </w:instrText>
        </w:r>
        <w:r w:rsidR="00840C65">
          <w:rPr>
            <w:noProof/>
            <w:webHidden/>
          </w:rPr>
        </w:r>
        <w:r w:rsidR="00840C65">
          <w:rPr>
            <w:noProof/>
            <w:webHidden/>
          </w:rPr>
          <w:fldChar w:fldCharType="separate"/>
        </w:r>
        <w:r w:rsidR="00840C65">
          <w:rPr>
            <w:noProof/>
            <w:webHidden/>
          </w:rPr>
          <w:t>22</w:t>
        </w:r>
        <w:r w:rsidR="00840C65">
          <w:rPr>
            <w:noProof/>
            <w:webHidden/>
          </w:rPr>
          <w:fldChar w:fldCharType="end"/>
        </w:r>
      </w:hyperlink>
    </w:p>
    <w:p w:rsidR="00840C65" w:rsidRDefault="00EB0296">
      <w:pPr>
        <w:pStyle w:val="TOC1"/>
        <w:rPr>
          <w:rFonts w:asciiTheme="minorHAnsi" w:eastAsiaTheme="minorEastAsia" w:hAnsiTheme="minorHAnsi"/>
          <w:b w:val="0"/>
          <w:noProof/>
          <w:kern w:val="2"/>
          <w:sz w:val="22"/>
          <w:szCs w:val="22"/>
          <w14:ligatures w14:val="standardContextual"/>
        </w:rPr>
      </w:pPr>
      <w:hyperlink w:anchor="_Toc143270890" w:history="1">
        <w:r w:rsidR="00840C65" w:rsidRPr="006F09A6">
          <w:rPr>
            <w:rStyle w:val="Hyperlink"/>
            <w:noProof/>
          </w:rPr>
          <w:t>CHƯƠNG 3. QUÁ TRÌNH THỰC HIỆN ĐỒ ÁN</w:t>
        </w:r>
        <w:r w:rsidR="00840C65">
          <w:rPr>
            <w:noProof/>
            <w:webHidden/>
          </w:rPr>
          <w:tab/>
        </w:r>
        <w:r w:rsidR="00840C65">
          <w:rPr>
            <w:noProof/>
            <w:webHidden/>
          </w:rPr>
          <w:fldChar w:fldCharType="begin"/>
        </w:r>
        <w:r w:rsidR="00840C65">
          <w:rPr>
            <w:noProof/>
            <w:webHidden/>
          </w:rPr>
          <w:instrText xml:space="preserve"> PAGEREF _Toc143270890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91" w:history="1">
        <w:r w:rsidR="00840C65" w:rsidRPr="006F09A6">
          <w:rPr>
            <w:rStyle w:val="Hyperlink"/>
            <w:noProof/>
          </w:rPr>
          <w:t>3.1 Lên ý tưởng về gameplay và tìm assets phù hợp</w:t>
        </w:r>
        <w:r w:rsidR="00840C65">
          <w:rPr>
            <w:noProof/>
            <w:webHidden/>
          </w:rPr>
          <w:tab/>
        </w:r>
        <w:r w:rsidR="00840C65">
          <w:rPr>
            <w:noProof/>
            <w:webHidden/>
          </w:rPr>
          <w:fldChar w:fldCharType="begin"/>
        </w:r>
        <w:r w:rsidR="00840C65">
          <w:rPr>
            <w:noProof/>
            <w:webHidden/>
          </w:rPr>
          <w:instrText xml:space="preserve"> PAGEREF _Toc143270891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92" w:history="1">
        <w:r w:rsidR="00840C65" w:rsidRPr="006F09A6">
          <w:rPr>
            <w:rStyle w:val="Hyperlink"/>
            <w:noProof/>
          </w:rPr>
          <w:t>3.2 Xây dựng map (LEVEL)</w:t>
        </w:r>
        <w:r w:rsidR="00840C65">
          <w:rPr>
            <w:noProof/>
            <w:webHidden/>
          </w:rPr>
          <w:tab/>
        </w:r>
        <w:r w:rsidR="00840C65">
          <w:rPr>
            <w:noProof/>
            <w:webHidden/>
          </w:rPr>
          <w:fldChar w:fldCharType="begin"/>
        </w:r>
        <w:r w:rsidR="00840C65">
          <w:rPr>
            <w:noProof/>
            <w:webHidden/>
          </w:rPr>
          <w:instrText xml:space="preserve"> PAGEREF _Toc143270892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93" w:history="1">
        <w:r w:rsidR="00840C65" w:rsidRPr="006F09A6">
          <w:rPr>
            <w:rStyle w:val="Hyperlink"/>
            <w:noProof/>
          </w:rPr>
          <w:t>3.3 Xây dựng AI (BOT)</w:t>
        </w:r>
        <w:r w:rsidR="00840C65">
          <w:rPr>
            <w:noProof/>
            <w:webHidden/>
          </w:rPr>
          <w:tab/>
        </w:r>
        <w:r w:rsidR="00840C65">
          <w:rPr>
            <w:noProof/>
            <w:webHidden/>
          </w:rPr>
          <w:fldChar w:fldCharType="begin"/>
        </w:r>
        <w:r w:rsidR="00840C65">
          <w:rPr>
            <w:noProof/>
            <w:webHidden/>
          </w:rPr>
          <w:instrText xml:space="preserve"> PAGEREF _Toc143270893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94" w:history="1">
        <w:r w:rsidR="00840C65" w:rsidRPr="006F09A6">
          <w:rPr>
            <w:rStyle w:val="Hyperlink"/>
            <w:noProof/>
          </w:rPr>
          <w:t>3.4 Xây dựng gameplay</w:t>
        </w:r>
        <w:r w:rsidR="00840C65">
          <w:rPr>
            <w:noProof/>
            <w:webHidden/>
          </w:rPr>
          <w:tab/>
        </w:r>
        <w:r w:rsidR="00840C65">
          <w:rPr>
            <w:noProof/>
            <w:webHidden/>
          </w:rPr>
          <w:fldChar w:fldCharType="begin"/>
        </w:r>
        <w:r w:rsidR="00840C65">
          <w:rPr>
            <w:noProof/>
            <w:webHidden/>
          </w:rPr>
          <w:instrText xml:space="preserve"> PAGEREF _Toc143270894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95" w:history="1">
        <w:r w:rsidR="00840C65" w:rsidRPr="006F09A6">
          <w:rPr>
            <w:rStyle w:val="Hyperlink"/>
            <w:noProof/>
          </w:rPr>
          <w:t>3.5 Đóng gói sản phẩm</w:t>
        </w:r>
        <w:r w:rsidR="00840C65">
          <w:rPr>
            <w:noProof/>
            <w:webHidden/>
          </w:rPr>
          <w:tab/>
        </w:r>
        <w:r w:rsidR="00840C65">
          <w:rPr>
            <w:noProof/>
            <w:webHidden/>
          </w:rPr>
          <w:fldChar w:fldCharType="begin"/>
        </w:r>
        <w:r w:rsidR="00840C65">
          <w:rPr>
            <w:noProof/>
            <w:webHidden/>
          </w:rPr>
          <w:instrText xml:space="preserve"> PAGEREF _Toc143270895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EB0296">
      <w:pPr>
        <w:pStyle w:val="TOC1"/>
        <w:rPr>
          <w:rFonts w:asciiTheme="minorHAnsi" w:eastAsiaTheme="minorEastAsia" w:hAnsiTheme="minorHAnsi"/>
          <w:b w:val="0"/>
          <w:noProof/>
          <w:kern w:val="2"/>
          <w:sz w:val="22"/>
          <w:szCs w:val="22"/>
          <w14:ligatures w14:val="standardContextual"/>
        </w:rPr>
      </w:pPr>
      <w:hyperlink w:anchor="_Toc143270896" w:history="1">
        <w:r w:rsidR="00840C65" w:rsidRPr="006F09A6">
          <w:rPr>
            <w:rStyle w:val="Hyperlink"/>
            <w:noProof/>
          </w:rPr>
          <w:t>CHƯƠNG 4. KẾT QUẢ ĐẠT ĐƯỢC</w:t>
        </w:r>
        <w:r w:rsidR="00840C65">
          <w:rPr>
            <w:noProof/>
            <w:webHidden/>
          </w:rPr>
          <w:tab/>
        </w:r>
        <w:r w:rsidR="00840C65">
          <w:rPr>
            <w:noProof/>
            <w:webHidden/>
          </w:rPr>
          <w:fldChar w:fldCharType="begin"/>
        </w:r>
        <w:r w:rsidR="00840C65">
          <w:rPr>
            <w:noProof/>
            <w:webHidden/>
          </w:rPr>
          <w:instrText xml:space="preserve"> PAGEREF _Toc143270896 \h </w:instrText>
        </w:r>
        <w:r w:rsidR="00840C65">
          <w:rPr>
            <w:noProof/>
            <w:webHidden/>
          </w:rPr>
        </w:r>
        <w:r w:rsidR="00840C65">
          <w:rPr>
            <w:noProof/>
            <w:webHidden/>
          </w:rPr>
          <w:fldChar w:fldCharType="separate"/>
        </w:r>
        <w:r w:rsidR="00840C65">
          <w:rPr>
            <w:noProof/>
            <w:webHidden/>
          </w:rPr>
          <w:t>28</w:t>
        </w:r>
        <w:r w:rsidR="00840C65">
          <w:rPr>
            <w:noProof/>
            <w:webHidden/>
          </w:rPr>
          <w:fldChar w:fldCharType="end"/>
        </w:r>
      </w:hyperlink>
    </w:p>
    <w:p w:rsidR="00840C65" w:rsidRDefault="00EB0296">
      <w:pPr>
        <w:pStyle w:val="TOC1"/>
        <w:rPr>
          <w:rFonts w:asciiTheme="minorHAnsi" w:eastAsiaTheme="minorEastAsia" w:hAnsiTheme="minorHAnsi"/>
          <w:b w:val="0"/>
          <w:noProof/>
          <w:kern w:val="2"/>
          <w:sz w:val="22"/>
          <w:szCs w:val="22"/>
          <w14:ligatures w14:val="standardContextual"/>
        </w:rPr>
      </w:pPr>
      <w:hyperlink w:anchor="_Toc143270897" w:history="1">
        <w:r w:rsidR="00840C65" w:rsidRPr="006F09A6">
          <w:rPr>
            <w:rStyle w:val="Hyperlink"/>
            <w:noProof/>
          </w:rPr>
          <w:t>CHƯƠNG 5. THỰC NGHIỆM</w:t>
        </w:r>
        <w:r w:rsidR="00840C65">
          <w:rPr>
            <w:noProof/>
            <w:webHidden/>
          </w:rPr>
          <w:tab/>
        </w:r>
        <w:r w:rsidR="00840C65">
          <w:rPr>
            <w:noProof/>
            <w:webHidden/>
          </w:rPr>
          <w:fldChar w:fldCharType="begin"/>
        </w:r>
        <w:r w:rsidR="00840C65">
          <w:rPr>
            <w:noProof/>
            <w:webHidden/>
          </w:rPr>
          <w:instrText xml:space="preserve"> PAGEREF _Toc143270897 \h </w:instrText>
        </w:r>
        <w:r w:rsidR="00840C65">
          <w:rPr>
            <w:noProof/>
            <w:webHidden/>
          </w:rPr>
        </w:r>
        <w:r w:rsidR="00840C65">
          <w:rPr>
            <w:noProof/>
            <w:webHidden/>
          </w:rPr>
          <w:fldChar w:fldCharType="separate"/>
        </w:r>
        <w:r w:rsidR="00840C65">
          <w:rPr>
            <w:noProof/>
            <w:webHidden/>
          </w:rPr>
          <w:t>29</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98" w:history="1">
        <w:r w:rsidR="00840C65" w:rsidRPr="006F09A6">
          <w:rPr>
            <w:rStyle w:val="Hyperlink"/>
            <w:noProof/>
          </w:rPr>
          <w:t>5.1 Dữ liệu thực nghiệm</w:t>
        </w:r>
        <w:r w:rsidR="00840C65">
          <w:rPr>
            <w:noProof/>
            <w:webHidden/>
          </w:rPr>
          <w:tab/>
        </w:r>
        <w:r w:rsidR="00840C65">
          <w:rPr>
            <w:noProof/>
            <w:webHidden/>
          </w:rPr>
          <w:fldChar w:fldCharType="begin"/>
        </w:r>
        <w:r w:rsidR="00840C65">
          <w:rPr>
            <w:noProof/>
            <w:webHidden/>
          </w:rPr>
          <w:instrText xml:space="preserve"> PAGEREF _Toc143270898 \h </w:instrText>
        </w:r>
        <w:r w:rsidR="00840C65">
          <w:rPr>
            <w:noProof/>
            <w:webHidden/>
          </w:rPr>
        </w:r>
        <w:r w:rsidR="00840C65">
          <w:rPr>
            <w:noProof/>
            <w:webHidden/>
          </w:rPr>
          <w:fldChar w:fldCharType="separate"/>
        </w:r>
        <w:r w:rsidR="00840C65">
          <w:rPr>
            <w:noProof/>
            <w:webHidden/>
          </w:rPr>
          <w:t>29</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899" w:history="1">
        <w:r w:rsidR="00840C65" w:rsidRPr="006F09A6">
          <w:rPr>
            <w:rStyle w:val="Hyperlink"/>
            <w:noProof/>
          </w:rPr>
          <w:t>5.2 Cài đặt thực nghiệm</w:t>
        </w:r>
        <w:r w:rsidR="00840C65">
          <w:rPr>
            <w:noProof/>
            <w:webHidden/>
          </w:rPr>
          <w:tab/>
        </w:r>
        <w:r w:rsidR="00840C65">
          <w:rPr>
            <w:noProof/>
            <w:webHidden/>
          </w:rPr>
          <w:fldChar w:fldCharType="begin"/>
        </w:r>
        <w:r w:rsidR="00840C65">
          <w:rPr>
            <w:noProof/>
            <w:webHidden/>
          </w:rPr>
          <w:instrText xml:space="preserve"> PAGEREF _Toc143270899 \h </w:instrText>
        </w:r>
        <w:r w:rsidR="00840C65">
          <w:rPr>
            <w:noProof/>
            <w:webHidden/>
          </w:rPr>
        </w:r>
        <w:r w:rsidR="00840C65">
          <w:rPr>
            <w:noProof/>
            <w:webHidden/>
          </w:rPr>
          <w:fldChar w:fldCharType="separate"/>
        </w:r>
        <w:r w:rsidR="00840C65">
          <w:rPr>
            <w:noProof/>
            <w:webHidden/>
          </w:rPr>
          <w:t>29</w:t>
        </w:r>
        <w:r w:rsidR="00840C65">
          <w:rPr>
            <w:noProof/>
            <w:webHidden/>
          </w:rPr>
          <w:fldChar w:fldCharType="end"/>
        </w:r>
      </w:hyperlink>
    </w:p>
    <w:p w:rsidR="00840C65" w:rsidRDefault="00EB0296">
      <w:pPr>
        <w:pStyle w:val="TOC1"/>
        <w:rPr>
          <w:rFonts w:asciiTheme="minorHAnsi" w:eastAsiaTheme="minorEastAsia" w:hAnsiTheme="minorHAnsi"/>
          <w:b w:val="0"/>
          <w:noProof/>
          <w:kern w:val="2"/>
          <w:sz w:val="22"/>
          <w:szCs w:val="22"/>
          <w14:ligatures w14:val="standardContextual"/>
        </w:rPr>
      </w:pPr>
      <w:hyperlink w:anchor="_Toc143270900" w:history="1">
        <w:r w:rsidR="00840C65" w:rsidRPr="006F09A6">
          <w:rPr>
            <w:rStyle w:val="Hyperlink"/>
            <w:noProof/>
          </w:rPr>
          <w:t>CHƯƠNG 6. KẾT LUẬN</w:t>
        </w:r>
        <w:r w:rsidR="00840C65">
          <w:rPr>
            <w:noProof/>
            <w:webHidden/>
          </w:rPr>
          <w:tab/>
        </w:r>
        <w:r w:rsidR="00840C65">
          <w:rPr>
            <w:noProof/>
            <w:webHidden/>
          </w:rPr>
          <w:fldChar w:fldCharType="begin"/>
        </w:r>
        <w:r w:rsidR="00840C65">
          <w:rPr>
            <w:noProof/>
            <w:webHidden/>
          </w:rPr>
          <w:instrText xml:space="preserve"> PAGEREF _Toc143270900 \h </w:instrText>
        </w:r>
        <w:r w:rsidR="00840C65">
          <w:rPr>
            <w:noProof/>
            <w:webHidden/>
          </w:rPr>
        </w:r>
        <w:r w:rsidR="00840C65">
          <w:rPr>
            <w:noProof/>
            <w:webHidden/>
          </w:rPr>
          <w:fldChar w:fldCharType="separate"/>
        </w:r>
        <w:r w:rsidR="00840C65">
          <w:rPr>
            <w:noProof/>
            <w:webHidden/>
          </w:rPr>
          <w:t>30</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901" w:history="1">
        <w:r w:rsidR="00840C65" w:rsidRPr="006F09A6">
          <w:rPr>
            <w:rStyle w:val="Hyperlink"/>
            <w:noProof/>
          </w:rPr>
          <w:t>6.1 Kết luận</w:t>
        </w:r>
        <w:r w:rsidR="00840C65">
          <w:rPr>
            <w:noProof/>
            <w:webHidden/>
          </w:rPr>
          <w:tab/>
        </w:r>
        <w:r w:rsidR="00840C65">
          <w:rPr>
            <w:noProof/>
            <w:webHidden/>
          </w:rPr>
          <w:fldChar w:fldCharType="begin"/>
        </w:r>
        <w:r w:rsidR="00840C65">
          <w:rPr>
            <w:noProof/>
            <w:webHidden/>
          </w:rPr>
          <w:instrText xml:space="preserve"> PAGEREF _Toc143270901 \h </w:instrText>
        </w:r>
        <w:r w:rsidR="00840C65">
          <w:rPr>
            <w:noProof/>
            <w:webHidden/>
          </w:rPr>
        </w:r>
        <w:r w:rsidR="00840C65">
          <w:rPr>
            <w:noProof/>
            <w:webHidden/>
          </w:rPr>
          <w:fldChar w:fldCharType="separate"/>
        </w:r>
        <w:r w:rsidR="00840C65">
          <w:rPr>
            <w:noProof/>
            <w:webHidden/>
          </w:rPr>
          <w:t>30</w:t>
        </w:r>
        <w:r w:rsidR="00840C65">
          <w:rPr>
            <w:noProof/>
            <w:webHidden/>
          </w:rPr>
          <w:fldChar w:fldCharType="end"/>
        </w:r>
      </w:hyperlink>
    </w:p>
    <w:p w:rsidR="00840C65" w:rsidRDefault="00EB0296">
      <w:pPr>
        <w:pStyle w:val="TOC2"/>
        <w:rPr>
          <w:rFonts w:asciiTheme="minorHAnsi" w:eastAsiaTheme="minorEastAsia" w:hAnsiTheme="minorHAnsi"/>
          <w:noProof/>
          <w:kern w:val="2"/>
          <w:sz w:val="22"/>
          <w:szCs w:val="22"/>
          <w14:ligatures w14:val="standardContextual"/>
        </w:rPr>
      </w:pPr>
      <w:hyperlink w:anchor="_Toc143270902" w:history="1">
        <w:r w:rsidR="00840C65" w:rsidRPr="006F09A6">
          <w:rPr>
            <w:rStyle w:val="Hyperlink"/>
            <w:noProof/>
          </w:rPr>
          <w:t>6.2 Hướng phát triển</w:t>
        </w:r>
        <w:r w:rsidR="00840C65">
          <w:rPr>
            <w:noProof/>
            <w:webHidden/>
          </w:rPr>
          <w:tab/>
        </w:r>
        <w:r w:rsidR="00840C65">
          <w:rPr>
            <w:noProof/>
            <w:webHidden/>
          </w:rPr>
          <w:fldChar w:fldCharType="begin"/>
        </w:r>
        <w:r w:rsidR="00840C65">
          <w:rPr>
            <w:noProof/>
            <w:webHidden/>
          </w:rPr>
          <w:instrText xml:space="preserve"> PAGEREF _Toc143270902 \h </w:instrText>
        </w:r>
        <w:r w:rsidR="00840C65">
          <w:rPr>
            <w:noProof/>
            <w:webHidden/>
          </w:rPr>
        </w:r>
        <w:r w:rsidR="00840C65">
          <w:rPr>
            <w:noProof/>
            <w:webHidden/>
          </w:rPr>
          <w:fldChar w:fldCharType="separate"/>
        </w:r>
        <w:r w:rsidR="00840C65">
          <w:rPr>
            <w:noProof/>
            <w:webHidden/>
          </w:rPr>
          <w:t>30</w:t>
        </w:r>
        <w:r w:rsidR="00840C65">
          <w:rPr>
            <w:noProof/>
            <w:webHidden/>
          </w:rPr>
          <w:fldChar w:fldCharType="end"/>
        </w:r>
      </w:hyperlink>
    </w:p>
    <w:p w:rsidR="00840C65" w:rsidRDefault="00EB0296">
      <w:pPr>
        <w:pStyle w:val="TOC1"/>
        <w:rPr>
          <w:rFonts w:asciiTheme="minorHAnsi" w:eastAsiaTheme="minorEastAsia" w:hAnsiTheme="minorHAnsi"/>
          <w:b w:val="0"/>
          <w:noProof/>
          <w:kern w:val="2"/>
          <w:sz w:val="22"/>
          <w:szCs w:val="22"/>
          <w14:ligatures w14:val="standardContextual"/>
        </w:rPr>
      </w:pPr>
      <w:hyperlink w:anchor="_Toc143270903" w:history="1">
        <w:r w:rsidR="00840C65" w:rsidRPr="006F09A6">
          <w:rPr>
            <w:rStyle w:val="Hyperlink"/>
            <w:noProof/>
          </w:rPr>
          <w:t>TÀI LIỆU THAM KHẢO</w:t>
        </w:r>
        <w:r w:rsidR="00840C65">
          <w:rPr>
            <w:noProof/>
            <w:webHidden/>
          </w:rPr>
          <w:tab/>
        </w:r>
        <w:r w:rsidR="00840C65">
          <w:rPr>
            <w:noProof/>
            <w:webHidden/>
          </w:rPr>
          <w:fldChar w:fldCharType="begin"/>
        </w:r>
        <w:r w:rsidR="00840C65">
          <w:rPr>
            <w:noProof/>
            <w:webHidden/>
          </w:rPr>
          <w:instrText xml:space="preserve"> PAGEREF _Toc143270903 \h </w:instrText>
        </w:r>
        <w:r w:rsidR="00840C65">
          <w:rPr>
            <w:noProof/>
            <w:webHidden/>
          </w:rPr>
        </w:r>
        <w:r w:rsidR="00840C65">
          <w:rPr>
            <w:noProof/>
            <w:webHidden/>
          </w:rPr>
          <w:fldChar w:fldCharType="separate"/>
        </w:r>
        <w:r w:rsidR="00840C65">
          <w:rPr>
            <w:noProof/>
            <w:webHidden/>
          </w:rPr>
          <w:t>31</w:t>
        </w:r>
        <w:r w:rsidR="00840C65">
          <w:rPr>
            <w:noProof/>
            <w:webHidden/>
          </w:rPr>
          <w:fldChar w:fldCharType="end"/>
        </w:r>
      </w:hyperlink>
    </w:p>
    <w:p w:rsidR="00B127A5" w:rsidRDefault="00F772AD" w:rsidP="00CD62B5">
      <w:pPr>
        <w:pStyle w:val="Nidungvnbn"/>
        <w:ind w:firstLine="0"/>
        <w:rPr>
          <w:lang w:val="vi-VN"/>
        </w:rPr>
      </w:pPr>
      <w:r>
        <w:fldChar w:fldCharType="end"/>
      </w:r>
      <w:r w:rsidR="00B127A5">
        <w:br w:type="page"/>
      </w:r>
    </w:p>
    <w:p w:rsidR="000044BC" w:rsidRPr="00B127A5" w:rsidRDefault="000044BC" w:rsidP="00B127A5">
      <w:pPr>
        <w:pStyle w:val="Heading1"/>
        <w:numPr>
          <w:ilvl w:val="0"/>
          <w:numId w:val="0"/>
        </w:numPr>
        <w:ind w:left="284" w:hanging="284"/>
        <w:jc w:val="center"/>
        <w:rPr>
          <w:szCs w:val="26"/>
        </w:rPr>
      </w:pPr>
      <w:bookmarkStart w:id="1" w:name="_Toc143270874"/>
      <w:r w:rsidRPr="000044BC">
        <w:lastRenderedPageBreak/>
        <w:t>DANH MỤC HÌNH VẼ</w:t>
      </w:r>
      <w:bookmarkEnd w:id="1"/>
    </w:p>
    <w:p w:rsidR="00546D2F" w:rsidRDefault="002C7D83">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2677545" w:history="1">
        <w:r w:rsidR="00546D2F" w:rsidRPr="005A03E4">
          <w:rPr>
            <w:rStyle w:val="Hyperlink"/>
            <w:noProof/>
          </w:rPr>
          <w:t>Hình 2.1: Scaled Dot-Product Attention</w:t>
        </w:r>
        <w:r w:rsidR="00546D2F">
          <w:rPr>
            <w:noProof/>
            <w:webHidden/>
          </w:rPr>
          <w:tab/>
        </w:r>
        <w:r w:rsidR="00546D2F">
          <w:rPr>
            <w:noProof/>
            <w:webHidden/>
          </w:rPr>
          <w:fldChar w:fldCharType="begin"/>
        </w:r>
        <w:r w:rsidR="00546D2F">
          <w:rPr>
            <w:noProof/>
            <w:webHidden/>
          </w:rPr>
          <w:instrText xml:space="preserve"> PAGEREF _Toc142677545 \h </w:instrText>
        </w:r>
        <w:r w:rsidR="00546D2F">
          <w:rPr>
            <w:noProof/>
            <w:webHidden/>
          </w:rPr>
        </w:r>
        <w:r w:rsidR="00546D2F">
          <w:rPr>
            <w:noProof/>
            <w:webHidden/>
          </w:rPr>
          <w:fldChar w:fldCharType="separate"/>
        </w:r>
        <w:r w:rsidR="00BC69C2">
          <w:rPr>
            <w:noProof/>
            <w:webHidden/>
          </w:rPr>
          <w:t>2</w:t>
        </w:r>
        <w:r w:rsidR="00546D2F">
          <w:rPr>
            <w:noProof/>
            <w:webHidden/>
          </w:rPr>
          <w:fldChar w:fldCharType="end"/>
        </w:r>
      </w:hyperlink>
    </w:p>
    <w:p w:rsidR="007E6AB9" w:rsidRDefault="002C7D83">
      <w:pPr>
        <w:spacing w:after="200" w:line="276" w:lineRule="auto"/>
        <w:rPr>
          <w:sz w:val="26"/>
          <w:szCs w:val="26"/>
        </w:rPr>
      </w:pPr>
      <w:r>
        <w:rPr>
          <w:sz w:val="26"/>
          <w:szCs w:val="26"/>
        </w:rPr>
        <w:fldChar w:fldCharType="end"/>
      </w:r>
    </w:p>
    <w:p w:rsidR="002C7D83" w:rsidRDefault="002C7D83">
      <w:pPr>
        <w:spacing w:after="200" w:line="276" w:lineRule="auto"/>
        <w:rPr>
          <w:b/>
          <w:sz w:val="32"/>
          <w:szCs w:val="32"/>
          <w:lang w:val="vi-VN"/>
        </w:rPr>
      </w:pPr>
      <w:r>
        <w:br w:type="page"/>
      </w:r>
    </w:p>
    <w:p w:rsidR="00F772AD" w:rsidRDefault="000044BC" w:rsidP="00D013C2">
      <w:pPr>
        <w:pStyle w:val="Heading1"/>
        <w:numPr>
          <w:ilvl w:val="0"/>
          <w:numId w:val="0"/>
        </w:numPr>
        <w:jc w:val="center"/>
        <w:rPr>
          <w:lang w:val="en-US"/>
        </w:rPr>
      </w:pPr>
      <w:bookmarkStart w:id="2" w:name="_Toc143270875"/>
      <w:r w:rsidRPr="000044BC">
        <w:lastRenderedPageBreak/>
        <w:t xml:space="preserve">DANH MỤC </w:t>
      </w:r>
      <w:r>
        <w:rPr>
          <w:lang w:val="en-US"/>
        </w:rPr>
        <w:t>BẢNG BIỂU</w:t>
      </w:r>
      <w:bookmarkEnd w:id="2"/>
    </w:p>
    <w:p w:rsidR="00546D2F" w:rsidRDefault="00546D2F">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sidRPr="005C00C3">
          <w:rPr>
            <w:rStyle w:val="Hyperlink"/>
            <w:noProof/>
          </w:rPr>
          <w:t>Bảng 4.1: Thống kê kiểu thực thể trong tập VLSP 2016</w:t>
        </w:r>
        <w:r>
          <w:rPr>
            <w:noProof/>
            <w:webHidden/>
          </w:rPr>
          <w:tab/>
        </w:r>
        <w:r>
          <w:rPr>
            <w:noProof/>
            <w:webHidden/>
          </w:rPr>
          <w:fldChar w:fldCharType="begin"/>
        </w:r>
        <w:r>
          <w:rPr>
            <w:noProof/>
            <w:webHidden/>
          </w:rPr>
          <w:instrText xml:space="preserve"> PAGEREF _Toc142677565 \h </w:instrText>
        </w:r>
        <w:r>
          <w:rPr>
            <w:noProof/>
            <w:webHidden/>
          </w:rPr>
        </w:r>
        <w:r>
          <w:rPr>
            <w:noProof/>
            <w:webHidden/>
          </w:rPr>
          <w:fldChar w:fldCharType="separate"/>
        </w:r>
        <w:r w:rsidR="00BC69C2">
          <w:rPr>
            <w:noProof/>
            <w:webHidden/>
          </w:rPr>
          <w:t>2</w:t>
        </w:r>
        <w:r>
          <w:rPr>
            <w:noProof/>
            <w:webHidden/>
          </w:rPr>
          <w:fldChar w:fldCharType="end"/>
        </w:r>
      </w:hyperlink>
    </w:p>
    <w:p w:rsidR="000044BC" w:rsidRDefault="00546D2F">
      <w:pPr>
        <w:spacing w:after="200" w:line="276" w:lineRule="auto"/>
        <w:rPr>
          <w:b/>
          <w:sz w:val="32"/>
          <w:szCs w:val="32"/>
          <w:lang w:val="vi-VN"/>
        </w:rPr>
      </w:pPr>
      <w:r>
        <w:rPr>
          <w:szCs w:val="26"/>
        </w:rPr>
        <w:fldChar w:fldCharType="end"/>
      </w:r>
    </w:p>
    <w:p w:rsidR="00D013C2" w:rsidRDefault="00D013C2">
      <w:pPr>
        <w:spacing w:before="0" w:after="200" w:line="276" w:lineRule="auto"/>
        <w:rPr>
          <w:b/>
          <w:sz w:val="32"/>
          <w:szCs w:val="32"/>
          <w:lang w:val="vi-VN"/>
        </w:rPr>
      </w:pPr>
      <w:r>
        <w:br w:type="page"/>
      </w:r>
    </w:p>
    <w:p w:rsidR="000044BC" w:rsidRDefault="000044BC" w:rsidP="00BF2FF1">
      <w:pPr>
        <w:pStyle w:val="Heading1"/>
        <w:numPr>
          <w:ilvl w:val="0"/>
          <w:numId w:val="0"/>
        </w:numPr>
        <w:jc w:val="center"/>
      </w:pPr>
      <w:bookmarkStart w:id="3" w:name="_Toc143270876"/>
      <w:r w:rsidRPr="000044BC">
        <w:lastRenderedPageBreak/>
        <w:t>DANH MỤC CÁC CHỮ VIẾT TẮT</w:t>
      </w:r>
      <w:bookmarkEnd w:id="3"/>
    </w:p>
    <w:p w:rsidR="00DB2364" w:rsidRDefault="00DB2364">
      <w:pPr>
        <w:spacing w:after="200" w:line="276" w:lineRule="auto"/>
        <w:rPr>
          <w:sz w:val="26"/>
          <w:szCs w:val="26"/>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0"/>
        <w:gridCol w:w="5947"/>
      </w:tblGrid>
      <w:tr w:rsidR="005530F2" w:rsidRPr="00E357F4" w:rsidTr="00724969">
        <w:tc>
          <w:tcPr>
            <w:tcW w:w="2948" w:type="dxa"/>
          </w:tcPr>
          <w:p w:rsidR="005530F2" w:rsidRPr="00DB2364" w:rsidRDefault="005530F2" w:rsidP="009C6D6C">
            <w:pPr>
              <w:spacing w:line="360" w:lineRule="auto"/>
              <w:rPr>
                <w:sz w:val="26"/>
                <w:szCs w:val="26"/>
              </w:rPr>
            </w:pPr>
            <w:r>
              <w:rPr>
                <w:sz w:val="26"/>
                <w:szCs w:val="26"/>
              </w:rPr>
              <w:t>BERT</w:t>
            </w:r>
          </w:p>
        </w:tc>
        <w:tc>
          <w:tcPr>
            <w:tcW w:w="6173" w:type="dxa"/>
          </w:tcPr>
          <w:p w:rsidR="005530F2" w:rsidRPr="00E357F4" w:rsidRDefault="005530F2" w:rsidP="009C6D6C">
            <w:pPr>
              <w:spacing w:line="360" w:lineRule="auto"/>
              <w:rPr>
                <w:sz w:val="26"/>
                <w:szCs w:val="26"/>
                <w:lang w:val="vi-VN"/>
              </w:rPr>
            </w:pPr>
            <w:r w:rsidRPr="00DB2364">
              <w:rPr>
                <w:sz w:val="26"/>
                <w:szCs w:val="26"/>
                <w:lang w:val="vi-VN"/>
              </w:rPr>
              <w:t>Bidirectional Encoder Representations from Transformers</w:t>
            </w:r>
          </w:p>
        </w:tc>
      </w:tr>
      <w:tr w:rsidR="005530F2" w:rsidRPr="00E357F4" w:rsidTr="00724969">
        <w:tc>
          <w:tcPr>
            <w:tcW w:w="2948" w:type="dxa"/>
          </w:tcPr>
          <w:p w:rsidR="005530F2" w:rsidRPr="00D013C2" w:rsidRDefault="005530F2" w:rsidP="005530F2">
            <w:pPr>
              <w:spacing w:line="360" w:lineRule="auto"/>
              <w:rPr>
                <w:sz w:val="26"/>
                <w:szCs w:val="26"/>
              </w:rPr>
            </w:pPr>
            <w:r>
              <w:rPr>
                <w:sz w:val="26"/>
                <w:szCs w:val="26"/>
              </w:rPr>
              <w:t>GEC</w:t>
            </w:r>
          </w:p>
        </w:tc>
        <w:tc>
          <w:tcPr>
            <w:tcW w:w="6173" w:type="dxa"/>
          </w:tcPr>
          <w:p w:rsidR="005530F2" w:rsidRPr="00D013C2" w:rsidRDefault="005530F2" w:rsidP="005530F2">
            <w:pPr>
              <w:spacing w:line="360" w:lineRule="auto"/>
              <w:rPr>
                <w:sz w:val="26"/>
                <w:szCs w:val="26"/>
              </w:rPr>
            </w:pPr>
            <w:r>
              <w:rPr>
                <w:sz w:val="26"/>
                <w:szCs w:val="26"/>
              </w:rPr>
              <w:t>Grammatical Error Correction</w:t>
            </w:r>
          </w:p>
        </w:tc>
      </w:tr>
      <w:tr w:rsidR="005530F2" w:rsidRPr="00E357F4" w:rsidTr="00724969">
        <w:tc>
          <w:tcPr>
            <w:tcW w:w="2948" w:type="dxa"/>
          </w:tcPr>
          <w:p w:rsidR="005530F2" w:rsidRDefault="005530F2" w:rsidP="005530F2">
            <w:pPr>
              <w:spacing w:line="360" w:lineRule="auto"/>
              <w:rPr>
                <w:sz w:val="26"/>
                <w:szCs w:val="26"/>
              </w:rPr>
            </w:pPr>
            <w:r>
              <w:rPr>
                <w:sz w:val="26"/>
                <w:szCs w:val="26"/>
              </w:rPr>
              <w:t>MLM</w:t>
            </w:r>
          </w:p>
        </w:tc>
        <w:tc>
          <w:tcPr>
            <w:tcW w:w="6173" w:type="dxa"/>
          </w:tcPr>
          <w:p w:rsidR="005530F2" w:rsidRPr="00D013C2" w:rsidRDefault="005530F2" w:rsidP="005530F2">
            <w:pPr>
              <w:spacing w:line="360" w:lineRule="auto"/>
              <w:rPr>
                <w:sz w:val="26"/>
                <w:szCs w:val="26"/>
                <w:lang w:val="vi-VN"/>
              </w:rPr>
            </w:pPr>
            <w:r>
              <w:rPr>
                <w:sz w:val="26"/>
                <w:szCs w:val="26"/>
              </w:rPr>
              <w:t>Masked Language Model</w:t>
            </w:r>
          </w:p>
        </w:tc>
      </w:tr>
      <w:tr w:rsidR="005530F2" w:rsidRPr="00E357F4" w:rsidTr="00724969">
        <w:tc>
          <w:tcPr>
            <w:tcW w:w="2948" w:type="dxa"/>
          </w:tcPr>
          <w:p w:rsidR="005530F2" w:rsidRPr="00C91212" w:rsidRDefault="005530F2" w:rsidP="005530F2">
            <w:pPr>
              <w:spacing w:line="360" w:lineRule="auto"/>
              <w:rPr>
                <w:sz w:val="26"/>
                <w:szCs w:val="26"/>
              </w:rPr>
            </w:pPr>
            <w:r>
              <w:rPr>
                <w:sz w:val="26"/>
                <w:szCs w:val="26"/>
              </w:rPr>
              <w:t>NLP</w:t>
            </w:r>
          </w:p>
        </w:tc>
        <w:tc>
          <w:tcPr>
            <w:tcW w:w="6173" w:type="dxa"/>
          </w:tcPr>
          <w:p w:rsidR="005530F2" w:rsidRPr="00C91212" w:rsidRDefault="005530F2" w:rsidP="005530F2">
            <w:pPr>
              <w:spacing w:line="360" w:lineRule="auto"/>
              <w:rPr>
                <w:sz w:val="26"/>
                <w:szCs w:val="26"/>
              </w:rPr>
            </w:pPr>
            <w:r w:rsidRPr="00D013C2">
              <w:rPr>
                <w:sz w:val="26"/>
                <w:szCs w:val="26"/>
                <w:lang w:val="vi-VN"/>
              </w:rPr>
              <w:t>Natural Language Processing</w:t>
            </w:r>
          </w:p>
        </w:tc>
      </w:tr>
      <w:tr w:rsidR="005530F2" w:rsidRPr="00E357F4" w:rsidTr="00724969">
        <w:tc>
          <w:tcPr>
            <w:tcW w:w="2948" w:type="dxa"/>
          </w:tcPr>
          <w:p w:rsidR="005530F2" w:rsidRPr="005530F2" w:rsidRDefault="005530F2" w:rsidP="005530F2">
            <w:pPr>
              <w:spacing w:line="360" w:lineRule="auto"/>
              <w:rPr>
                <w:sz w:val="26"/>
                <w:szCs w:val="26"/>
                <w:lang w:val="vi-VN"/>
              </w:rPr>
            </w:pPr>
            <w:r w:rsidRPr="005530F2">
              <w:rPr>
                <w:sz w:val="26"/>
                <w:szCs w:val="26"/>
                <w:lang w:val="vi-VN"/>
              </w:rPr>
              <w:t>NSP</w:t>
            </w:r>
          </w:p>
        </w:tc>
        <w:tc>
          <w:tcPr>
            <w:tcW w:w="6173" w:type="dxa"/>
          </w:tcPr>
          <w:p w:rsidR="005530F2" w:rsidRPr="00DB2364" w:rsidRDefault="005530F2" w:rsidP="005530F2">
            <w:pPr>
              <w:spacing w:line="360" w:lineRule="auto"/>
              <w:rPr>
                <w:sz w:val="26"/>
                <w:szCs w:val="26"/>
                <w:lang w:val="vi-VN"/>
              </w:rPr>
            </w:pPr>
            <w:r w:rsidRPr="005530F2">
              <w:rPr>
                <w:sz w:val="26"/>
                <w:szCs w:val="26"/>
                <w:lang w:val="vi-VN"/>
              </w:rPr>
              <w:t>Next Sentence Prediction</w:t>
            </w:r>
          </w:p>
        </w:tc>
      </w:tr>
    </w:tbl>
    <w:p w:rsidR="00DB2364" w:rsidRDefault="00DB2364">
      <w:pPr>
        <w:spacing w:after="200" w:line="276" w:lineRule="auto"/>
        <w:rPr>
          <w:sz w:val="26"/>
          <w:szCs w:val="26"/>
        </w:rPr>
      </w:pPr>
    </w:p>
    <w:p w:rsidR="00743F7E" w:rsidRDefault="00DB2364">
      <w:pPr>
        <w:spacing w:after="200" w:line="276" w:lineRule="auto"/>
        <w:rPr>
          <w:sz w:val="26"/>
          <w:szCs w:val="26"/>
        </w:rPr>
        <w:sectPr w:rsidR="00743F7E" w:rsidSect="00602D02">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rsidR="00AA35D1" w:rsidRPr="00BF2FF1" w:rsidRDefault="000044BC" w:rsidP="00BF2FF1">
      <w:pPr>
        <w:pStyle w:val="Heading1"/>
      </w:pPr>
      <w:bookmarkStart w:id="4" w:name="_Toc143270877"/>
      <w:r w:rsidRPr="00BF2FF1">
        <w:lastRenderedPageBreak/>
        <w:t>MỞ ĐẦU</w:t>
      </w:r>
      <w:r w:rsidR="00F772AD">
        <w:rPr>
          <w:lang w:val="en-US"/>
        </w:rPr>
        <w:t xml:space="preserve"> VÀ TỔNG QUAN ĐỀ TÀI</w:t>
      </w:r>
      <w:bookmarkEnd w:id="4"/>
    </w:p>
    <w:p w:rsidR="00DB2364" w:rsidRDefault="00BF2FF1" w:rsidP="005530F2">
      <w:pPr>
        <w:pStyle w:val="Heading2"/>
      </w:pPr>
      <w:bookmarkStart w:id="5" w:name="_Toc143270878"/>
      <w:r w:rsidRPr="00BF2FF1">
        <w:t>Lý do chọn đề tài</w:t>
      </w:r>
      <w:bookmarkEnd w:id="5"/>
    </w:p>
    <w:p w:rsidR="002B2986" w:rsidRDefault="002B2986" w:rsidP="002B2986">
      <w:pPr>
        <w:pStyle w:val="Nidungvnbn"/>
      </w:pPr>
      <w:r>
        <w:t>Tình hình thực tế cho thấy,</w:t>
      </w:r>
      <w:r w:rsidR="00443676">
        <w:t xml:space="preserve"> thời điểm</w:t>
      </w:r>
      <w:r>
        <w:t xml:space="preserve"> 2 năm đại dịch </w:t>
      </w:r>
      <w:r w:rsidR="00443676">
        <w:t>xảy ra thì một trong những ngành nghề không những không bị ảnh hưởng mà còn có một bước tiến lớn chính là ngành công nghiệp game.</w:t>
      </w:r>
    </w:p>
    <w:p w:rsidR="00443676" w:rsidRPr="002B2986" w:rsidRDefault="00443676" w:rsidP="002B2986">
      <w:pPr>
        <w:pStyle w:val="Nidungvnbn"/>
      </w:pPr>
      <w:r>
        <w:t>Thế hệ mới được sinh ra, đi kèm với điều kiện kinh tế và công nghệ đang phát triển giúp cho việc tiếp cận với trò chơi điện tử trong tương lai gần là dễ dàng hơn rất nhiều so với quá khứ</w:t>
      </w:r>
      <w:r w:rsidR="00B36A89">
        <w:t>.</w:t>
      </w:r>
    </w:p>
    <w:p w:rsidR="004A3389" w:rsidRDefault="00B36A89" w:rsidP="004A3389">
      <w:pPr>
        <w:pStyle w:val="Nidungvnbn"/>
      </w:pPr>
      <w: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r w:rsidR="00C06423">
        <w:t>.</w:t>
      </w:r>
    </w:p>
    <w:p w:rsidR="00C06423" w:rsidRDefault="00C06423" w:rsidP="004A3389">
      <w:pPr>
        <w:pStyle w:val="Nidungvnbn"/>
      </w:pPr>
      <w:r>
        <w:t>So sánh giữa Unity và Unreal Engine thì nhiều nhà làm game đang muốn đưa sản phẩm của mình lên Unreal Engine hơn.</w:t>
      </w:r>
    </w:p>
    <w:p w:rsidR="00C06423" w:rsidRPr="004A3389" w:rsidRDefault="00C06423" w:rsidP="004A3389">
      <w:pPr>
        <w:pStyle w:val="Nidungvnbn"/>
      </w:pPr>
      <w:r>
        <w:t>Từ những lý do đó, chúng em quyết định chọn đề tài này và đã được thầy Hồng đồng ý hướng dẫn.</w:t>
      </w:r>
    </w:p>
    <w:p w:rsidR="00BF2FF1" w:rsidRDefault="00BF2FF1" w:rsidP="00B806C7">
      <w:pPr>
        <w:pStyle w:val="Heading2"/>
        <w:rPr>
          <w:lang w:val="en-US"/>
        </w:rPr>
      </w:pPr>
      <w:bookmarkStart w:id="6" w:name="_Toc143270879"/>
      <w:r w:rsidRPr="00BF2FF1">
        <w:t>Mục tiêu thực hiện đề tài</w:t>
      </w:r>
      <w:r w:rsidR="00410DC9">
        <w:rPr>
          <w:lang w:val="en-US"/>
        </w:rPr>
        <w:t xml:space="preserve"> và mô tả đề tài</w:t>
      </w:r>
      <w:bookmarkEnd w:id="6"/>
    </w:p>
    <w:p w:rsidR="00410DC9" w:rsidRPr="00410DC9" w:rsidRDefault="00410DC9" w:rsidP="00410DC9">
      <w:pPr>
        <w:pStyle w:val="Heading3"/>
      </w:pPr>
      <w:bookmarkStart w:id="7" w:name="_Toc143270880"/>
      <w:r>
        <w:t>Mục tiêu thực hiện đề tài</w:t>
      </w:r>
      <w:bookmarkEnd w:id="7"/>
    </w:p>
    <w:p w:rsidR="00091FAD" w:rsidRDefault="00C06423" w:rsidP="00B07331">
      <w:pPr>
        <w:pStyle w:val="Nidungvnbn"/>
      </w:pPr>
      <w:r>
        <w:t>Có được các kiến thức cơ bản về Unreal Engine để có thể áp dụng vào thực tế công việc.</w:t>
      </w:r>
    </w:p>
    <w:p w:rsidR="00410DC9" w:rsidRDefault="00410DC9" w:rsidP="00410DC9">
      <w:pPr>
        <w:pStyle w:val="Heading3"/>
      </w:pPr>
      <w:bookmarkStart w:id="8" w:name="_Toc143270881"/>
      <w:r>
        <w:t>Mô tả đề tài</w:t>
      </w:r>
      <w:bookmarkEnd w:id="8"/>
    </w:p>
    <w:p w:rsidR="00410DC9" w:rsidRDefault="00410DC9" w:rsidP="0047267F">
      <w:pPr>
        <w:pStyle w:val="Nidungvnbn"/>
        <w:numPr>
          <w:ilvl w:val="0"/>
          <w:numId w:val="2"/>
        </w:numPr>
      </w:pPr>
      <w:r w:rsidRPr="00556058">
        <w:rPr>
          <w:b/>
        </w:rPr>
        <w:t>Thể loại</w:t>
      </w:r>
      <w:r>
        <w:t>: Góc nhìn thứ 3 – Battle Royale</w:t>
      </w:r>
    </w:p>
    <w:p w:rsidR="00410DC9" w:rsidRDefault="00410DC9" w:rsidP="0047267F">
      <w:pPr>
        <w:pStyle w:val="Nidungvnbn"/>
        <w:numPr>
          <w:ilvl w:val="0"/>
          <w:numId w:val="2"/>
        </w:numPr>
      </w:pPr>
      <w:r w:rsidRPr="00556058">
        <w:rPr>
          <w:b/>
        </w:rPr>
        <w:t>Cốt truyện/ Kịch bản:</w:t>
      </w:r>
      <w:r w:rsidR="00556058" w:rsidRPr="00556058">
        <w:t xml:space="preserve"> </w:t>
      </w:r>
      <w:r w:rsidR="00556058">
        <w:t>Một nhóm người được chuyển lên một hòn đảo</w:t>
      </w:r>
      <w:r w:rsidR="00C06423">
        <w:t xml:space="preserve"> tách biệt với thế giới</w:t>
      </w:r>
      <w:r w:rsidR="00556058">
        <w:t xml:space="preserve">, </w:t>
      </w:r>
      <w:r w:rsidR="00C06423">
        <w:t xml:space="preserve">thi </w:t>
      </w:r>
      <w:r w:rsidR="00556058">
        <w:t xml:space="preserve">đấu với nhau để tìm ra </w:t>
      </w:r>
      <w:r w:rsidR="00C06423">
        <w:t xml:space="preserve">người chiến thắng sẽ trở thành </w:t>
      </w:r>
      <w:r w:rsidR="00556058">
        <w:t>vua đảo.</w:t>
      </w:r>
    </w:p>
    <w:p w:rsidR="00410DC9" w:rsidRDefault="00410DC9" w:rsidP="0047267F">
      <w:pPr>
        <w:pStyle w:val="Nidungvnbn"/>
        <w:numPr>
          <w:ilvl w:val="0"/>
          <w:numId w:val="2"/>
        </w:numPr>
      </w:pPr>
      <w:r w:rsidRPr="00556058">
        <w:rPr>
          <w:b/>
        </w:rPr>
        <w:t>Thể thức:</w:t>
      </w:r>
      <w:r w:rsidR="00556058">
        <w:t xml:space="preserve"> Một người chơi (Single Player) vs AI BOT</w:t>
      </w:r>
    </w:p>
    <w:p w:rsidR="00410DC9" w:rsidRPr="00556058" w:rsidRDefault="00410DC9" w:rsidP="0047267F">
      <w:pPr>
        <w:pStyle w:val="Nidungvnbn"/>
        <w:numPr>
          <w:ilvl w:val="0"/>
          <w:numId w:val="2"/>
        </w:numPr>
        <w:rPr>
          <w:b/>
        </w:rPr>
      </w:pPr>
      <w:r w:rsidRPr="00556058">
        <w:rPr>
          <w:b/>
        </w:rPr>
        <w:lastRenderedPageBreak/>
        <w:t>Cách chơi</w:t>
      </w:r>
      <w:r w:rsidR="00556058">
        <w:rPr>
          <w:b/>
        </w:rPr>
        <w:t xml:space="preserve">: </w:t>
      </w:r>
      <w:r w:rsidR="00556058">
        <w:t>Điều khiển nhân vậ</w:t>
      </w:r>
      <w:r w:rsidR="00CB5797">
        <w:t xml:space="preserve">t tham gia </w:t>
      </w:r>
      <w:r w:rsidR="00556058">
        <w:t>trận đấu theo luật chơi nhất định để</w:t>
      </w:r>
      <w:r w:rsidR="00CB5797">
        <w:t xml:space="preserve"> gi</w:t>
      </w:r>
      <w:r w:rsidR="00556058">
        <w:t>ành chiến thắng.</w:t>
      </w:r>
    </w:p>
    <w:p w:rsidR="00410DC9" w:rsidRDefault="00410DC9" w:rsidP="0047267F">
      <w:pPr>
        <w:pStyle w:val="Nidungvnbn"/>
        <w:numPr>
          <w:ilvl w:val="0"/>
          <w:numId w:val="2"/>
        </w:numPr>
        <w:rPr>
          <w:b/>
        </w:rPr>
      </w:pPr>
      <w:r w:rsidRPr="00556058">
        <w:rPr>
          <w:b/>
        </w:rPr>
        <w:t>Luật chơi:</w:t>
      </w:r>
    </w:p>
    <w:p w:rsidR="00556058" w:rsidRPr="00556058" w:rsidRDefault="00556058" w:rsidP="0047267F">
      <w:pPr>
        <w:pStyle w:val="Nidungvnbn"/>
        <w:numPr>
          <w:ilvl w:val="0"/>
          <w:numId w:val="3"/>
        </w:numPr>
        <w:rPr>
          <w:b/>
        </w:rPr>
      </w:pPr>
      <w:r>
        <w:rPr>
          <w:b/>
        </w:rPr>
        <w:t xml:space="preserve">Cướp cờ (MODE </w:t>
      </w:r>
      <w:r w:rsidR="00CB5797">
        <w:rPr>
          <w:b/>
        </w:rPr>
        <w:t>3</w:t>
      </w:r>
      <w:r>
        <w:rPr>
          <w:b/>
        </w:rPr>
        <w:t xml:space="preserve"> vs </w:t>
      </w:r>
      <w:r w:rsidR="00CB5797">
        <w:rPr>
          <w:b/>
        </w:rPr>
        <w:t>3</w:t>
      </w:r>
      <w:r>
        <w:rPr>
          <w:b/>
        </w:rPr>
        <w:t xml:space="preserve">): </w:t>
      </w:r>
      <w:r>
        <w:t>P</w:t>
      </w:r>
      <w:r w:rsidRPr="002742FA">
        <w:t xml:space="preserve">layer sẽ cùng team với bot &gt; Mục đích là </w:t>
      </w:r>
      <w:r w:rsidR="00CB5797">
        <w:t>cả đội có thể đến cờ đối phương trước</w:t>
      </w:r>
      <w:r w:rsidRPr="002742FA">
        <w:t xml:space="preserve"> - Đứng tại khu vực cờ của đối thủ </w:t>
      </w:r>
      <w:r w:rsidR="00CB5797">
        <w:t>đủ 3 thành viên trước</w:t>
      </w:r>
      <w:r w:rsidRPr="002742FA">
        <w:t xml:space="preserve"> trước</w:t>
      </w:r>
      <w:r w:rsidR="00CB5797">
        <w:t xml:space="preserve"> sẽ chiến thắng</w:t>
      </w:r>
      <w:r w:rsidRPr="002742FA">
        <w:t xml:space="preserve"> &gt; Sẽ</w:t>
      </w:r>
      <w:r w:rsidR="00CB5797">
        <w:t xml:space="preserve"> phải vượt qua mê cung để tìm đường đến cờ của đối thủ, tuy nhiên sẽ có thêm các yếu tố cản trở bên ngoài.</w:t>
      </w:r>
    </w:p>
    <w:p w:rsidR="00410DC9" w:rsidRDefault="00410DC9" w:rsidP="0047267F">
      <w:pPr>
        <w:pStyle w:val="Nidungvnbn"/>
        <w:numPr>
          <w:ilvl w:val="0"/>
          <w:numId w:val="2"/>
        </w:numPr>
        <w:rPr>
          <w:b/>
        </w:rPr>
      </w:pPr>
      <w:r w:rsidRPr="00556058">
        <w:rPr>
          <w:b/>
        </w:rPr>
        <w:t>Các đối tượng trong game:</w:t>
      </w:r>
    </w:p>
    <w:p w:rsidR="00556058" w:rsidRPr="007F3B2C" w:rsidRDefault="00556058" w:rsidP="0047267F">
      <w:pPr>
        <w:pStyle w:val="Nidungvnbn"/>
        <w:numPr>
          <w:ilvl w:val="0"/>
          <w:numId w:val="4"/>
        </w:numPr>
      </w:pPr>
      <w:r w:rsidRPr="007F3B2C">
        <w:t>MAP: bản đồ mà người chơi sẽ thi đấu</w:t>
      </w:r>
      <w:r w:rsidR="00CB5797">
        <w:t>.</w:t>
      </w:r>
    </w:p>
    <w:p w:rsidR="00556058" w:rsidRPr="007F3B2C" w:rsidRDefault="00556058" w:rsidP="0047267F">
      <w:pPr>
        <w:pStyle w:val="Nidungvnbn"/>
        <w:numPr>
          <w:ilvl w:val="0"/>
          <w:numId w:val="4"/>
        </w:numPr>
      </w:pPr>
      <w:r w:rsidRPr="007F3B2C">
        <w:t>BOT(s): sẽ được lậ</w:t>
      </w:r>
      <w:r w:rsidR="00CB5797">
        <w:t>p trình tùy context</w:t>
      </w:r>
    </w:p>
    <w:p w:rsidR="00556058" w:rsidRPr="007F3B2C" w:rsidRDefault="00556058" w:rsidP="0047267F">
      <w:pPr>
        <w:pStyle w:val="Nidungvnbn"/>
        <w:numPr>
          <w:ilvl w:val="0"/>
          <w:numId w:val="4"/>
        </w:numPr>
      </w:pPr>
      <w:r w:rsidRPr="007F3B2C">
        <w:t>FLAG: cờ - điểm</w:t>
      </w:r>
      <w:r w:rsidR="00CB5797">
        <w:t xml:space="preserve"> đến cuối cùng</w:t>
      </w:r>
    </w:p>
    <w:p w:rsidR="00410DC9" w:rsidRDefault="00410DC9" w:rsidP="0047267F">
      <w:pPr>
        <w:pStyle w:val="Nidungvnbn"/>
        <w:numPr>
          <w:ilvl w:val="0"/>
          <w:numId w:val="2"/>
        </w:numPr>
        <w:rPr>
          <w:b/>
        </w:rPr>
      </w:pPr>
      <w:r w:rsidRPr="00556058">
        <w:rPr>
          <w:b/>
        </w:rPr>
        <w:t>Tính năng của các đối tượng trong game</w:t>
      </w:r>
      <w:r w:rsidR="00556058">
        <w:rPr>
          <w:b/>
        </w:rPr>
        <w:t>:</w:t>
      </w:r>
    </w:p>
    <w:p w:rsidR="00CB5797" w:rsidRPr="00CB5797" w:rsidRDefault="00CB5797" w:rsidP="00CB5797">
      <w:pPr>
        <w:pStyle w:val="Nidungvnbn"/>
        <w:ind w:left="1080" w:firstLine="360"/>
      </w:pPr>
      <w:r w:rsidRPr="00CB5797">
        <w:t>Bối cảnh môi trường nắng nóng</w:t>
      </w:r>
      <w:r>
        <w:t xml:space="preserve"> khắc nghiệt</w:t>
      </w:r>
      <w:r w:rsidRPr="00CB5797">
        <w:t xml:space="preserve"> sẽ làm giảm Oxygen của toàn bộ các đối tượng. Sau một thời gian</w:t>
      </w:r>
      <w:r>
        <w:t xml:space="preserve"> nhất định</w:t>
      </w:r>
      <w:r w:rsidRPr="00CB5797">
        <w:t>, toàn bộ đối tượng sẽ phải đi “tránh nắng” nếu không muốn bị OUT.</w:t>
      </w:r>
    </w:p>
    <w:p w:rsidR="00556058" w:rsidRDefault="00556058" w:rsidP="00556058">
      <w:pPr>
        <w:pStyle w:val="Nidungvnbn"/>
        <w:ind w:left="720"/>
      </w:pPr>
      <w:r>
        <w:t xml:space="preserve">+ </w:t>
      </w:r>
      <w:r w:rsidRPr="00824D90">
        <w:rPr>
          <w:b/>
        </w:rPr>
        <w:t>Defender</w:t>
      </w:r>
      <w:r>
        <w:t>:</w:t>
      </w:r>
      <w:r w:rsidR="00CB5797">
        <w:t xml:space="preserve"> sẽ</w:t>
      </w:r>
      <w:r>
        <w:t xml:space="preserve"> có patrol route</w:t>
      </w:r>
      <w:r w:rsidR="00CB5797">
        <w:t xml:space="preserve"> – tuyến tuần tra</w:t>
      </w:r>
      <w:r w:rsidR="008111DC">
        <w:t>. Mục đích là canh giữa tuyến đường di chuyển giữa Player và điểm đích. Khi phát hiện mục tiêu sẽ đuổi theo tấn công.</w:t>
      </w:r>
    </w:p>
    <w:p w:rsidR="00556058" w:rsidRPr="00824D90" w:rsidRDefault="00556058" w:rsidP="00556058">
      <w:pPr>
        <w:pStyle w:val="Nidungvnbn"/>
        <w:ind w:left="720"/>
      </w:pPr>
      <w:r>
        <w:t xml:space="preserve">+ </w:t>
      </w:r>
      <w:r w:rsidR="008111DC">
        <w:rPr>
          <w:b/>
        </w:rPr>
        <w:t>Scout</w:t>
      </w:r>
      <w:r>
        <w:t xml:space="preserve">: </w:t>
      </w:r>
      <w:r w:rsidR="00FE7D41">
        <w:t xml:space="preserve">(Player): di chuyển tự do </w:t>
      </w:r>
      <w:r w:rsidR="00765C7C">
        <w:t>trong phạm vi mê cung để đi đến đích. Đối với AI Scout sẽ có cơ chế tránh khỏi Defender.</w:t>
      </w:r>
    </w:p>
    <w:p w:rsidR="00556058" w:rsidRPr="00556058" w:rsidRDefault="00556058" w:rsidP="00556058">
      <w:pPr>
        <w:pStyle w:val="Nidungvnbn"/>
        <w:ind w:left="1080" w:firstLine="0"/>
        <w:rPr>
          <w:b/>
        </w:rPr>
      </w:pPr>
    </w:p>
    <w:p w:rsidR="00410DC9" w:rsidRDefault="00410DC9" w:rsidP="00410DC9">
      <w:pPr>
        <w:pStyle w:val="Heading2"/>
        <w:rPr>
          <w:lang w:val="en-US"/>
        </w:rPr>
      </w:pPr>
      <w:bookmarkStart w:id="9" w:name="_Toc143270882"/>
      <w:r>
        <w:rPr>
          <w:lang w:val="en-US"/>
        </w:rPr>
        <w:t>Hướng thực hiện đề tài</w:t>
      </w:r>
      <w:bookmarkEnd w:id="9"/>
    </w:p>
    <w:p w:rsidR="007065C3" w:rsidRDefault="007065C3" w:rsidP="0047267F">
      <w:pPr>
        <w:pStyle w:val="Nidungvnbn"/>
        <w:numPr>
          <w:ilvl w:val="0"/>
          <w:numId w:val="2"/>
        </w:numPr>
      </w:pPr>
      <w:r>
        <w:t xml:space="preserve">Engine để thực hiện đề tài: </w:t>
      </w:r>
      <w:r w:rsidRPr="00987879">
        <w:rPr>
          <w:b/>
        </w:rPr>
        <w:t>UNREAL ENGINE</w:t>
      </w:r>
      <w:r w:rsidR="00765C7C">
        <w:rPr>
          <w:b/>
        </w:rPr>
        <w:t xml:space="preserve"> 5.2</w:t>
      </w:r>
      <w:r>
        <w:t>.</w:t>
      </w:r>
    </w:p>
    <w:p w:rsidR="007065C3" w:rsidRDefault="007065C3" w:rsidP="0047267F">
      <w:pPr>
        <w:pStyle w:val="Nidungvnbn"/>
        <w:numPr>
          <w:ilvl w:val="0"/>
          <w:numId w:val="2"/>
        </w:numPr>
      </w:pPr>
      <w:r>
        <w:t xml:space="preserve">Tìm hiểu về </w:t>
      </w:r>
      <w:r w:rsidR="00912CEF">
        <w:t xml:space="preserve">Unreal </w:t>
      </w:r>
      <w:r>
        <w:t>Engine.</w:t>
      </w:r>
    </w:p>
    <w:p w:rsidR="00900600" w:rsidRDefault="00900600" w:rsidP="0047267F">
      <w:pPr>
        <w:pStyle w:val="Nidungvnbn"/>
        <w:numPr>
          <w:ilvl w:val="0"/>
          <w:numId w:val="2"/>
        </w:numPr>
      </w:pPr>
      <w:r>
        <w:t>Tìm hiểu về cách xây dựng MAP</w:t>
      </w:r>
    </w:p>
    <w:p w:rsidR="00900600" w:rsidRDefault="00900600" w:rsidP="0047267F">
      <w:pPr>
        <w:pStyle w:val="Nidungvnbn"/>
        <w:numPr>
          <w:ilvl w:val="0"/>
          <w:numId w:val="2"/>
        </w:numPr>
      </w:pPr>
      <w:r>
        <w:t>Tìm hiểu về cách xây dựng AI</w:t>
      </w:r>
    </w:p>
    <w:p w:rsidR="00900600" w:rsidRDefault="00900600" w:rsidP="0047267F">
      <w:pPr>
        <w:pStyle w:val="Nidungvnbn"/>
        <w:numPr>
          <w:ilvl w:val="0"/>
          <w:numId w:val="2"/>
        </w:numPr>
      </w:pPr>
      <w:r>
        <w:t>Tìm hiểu về các công nghệ sử dụng trong Unreal Engine</w:t>
      </w:r>
    </w:p>
    <w:p w:rsidR="00900600" w:rsidRDefault="00900600" w:rsidP="00900600">
      <w:pPr>
        <w:pStyle w:val="Nidungvnbn"/>
        <w:numPr>
          <w:ilvl w:val="0"/>
          <w:numId w:val="2"/>
        </w:numPr>
      </w:pPr>
      <w:r>
        <w:lastRenderedPageBreak/>
        <w:t>Tìm assets</w:t>
      </w:r>
    </w:p>
    <w:p w:rsidR="007065C3" w:rsidRDefault="007065C3" w:rsidP="0047267F">
      <w:pPr>
        <w:pStyle w:val="Nidungvnbn"/>
        <w:numPr>
          <w:ilvl w:val="0"/>
          <w:numId w:val="2"/>
        </w:numPr>
      </w:pPr>
      <w:r>
        <w:t>Thực hiện đề tài.</w:t>
      </w:r>
    </w:p>
    <w:p w:rsidR="007065C3" w:rsidRDefault="007065C3" w:rsidP="0047267F">
      <w:pPr>
        <w:pStyle w:val="Nidungvnbn"/>
        <w:numPr>
          <w:ilvl w:val="0"/>
          <w:numId w:val="2"/>
        </w:numPr>
      </w:pPr>
      <w:r>
        <w:t>Báo cáo quá trình thực hiện đề tài.</w:t>
      </w:r>
    </w:p>
    <w:p w:rsidR="007065C3" w:rsidRDefault="007065C3" w:rsidP="0047267F">
      <w:pPr>
        <w:pStyle w:val="Nidungvnbn"/>
        <w:numPr>
          <w:ilvl w:val="0"/>
          <w:numId w:val="2"/>
        </w:numPr>
      </w:pPr>
      <w:r>
        <w:t>Báo cáo kết quả cuối cùng.</w:t>
      </w:r>
    </w:p>
    <w:p w:rsidR="007065C3" w:rsidRPr="007065C3" w:rsidRDefault="007065C3" w:rsidP="007065C3">
      <w:pPr>
        <w:pStyle w:val="Nidungvnbn"/>
      </w:pPr>
    </w:p>
    <w:p w:rsidR="00410DC9" w:rsidRPr="00B07331" w:rsidRDefault="00410DC9" w:rsidP="00410DC9">
      <w:pPr>
        <w:pStyle w:val="Nidungvnbn"/>
        <w:ind w:firstLine="0"/>
      </w:pPr>
    </w:p>
    <w:p w:rsidR="0091566D" w:rsidRDefault="0091566D">
      <w:pPr>
        <w:spacing w:after="200" w:line="276" w:lineRule="auto"/>
        <w:rPr>
          <w:b/>
          <w:sz w:val="32"/>
          <w:szCs w:val="32"/>
        </w:rPr>
      </w:pPr>
      <w:r>
        <w:br w:type="page"/>
      </w:r>
    </w:p>
    <w:p w:rsidR="00872606" w:rsidRDefault="00872606" w:rsidP="00BF2FF1">
      <w:pPr>
        <w:pStyle w:val="Heading1"/>
        <w:rPr>
          <w:lang w:val="en-US"/>
        </w:rPr>
      </w:pPr>
      <w:bookmarkStart w:id="10" w:name="_Toc143270883"/>
      <w:r>
        <w:rPr>
          <w:lang w:val="en-US"/>
        </w:rPr>
        <w:lastRenderedPageBreak/>
        <w:t>CƠ SỞ LÝ THUYẾT</w:t>
      </w:r>
      <w:bookmarkEnd w:id="10"/>
    </w:p>
    <w:p w:rsidR="008D5F38" w:rsidRDefault="006C2108" w:rsidP="008D5F38">
      <w:pPr>
        <w:pStyle w:val="Heading2"/>
        <w:rPr>
          <w:lang w:val="en-US"/>
        </w:rPr>
      </w:pPr>
      <w:bookmarkStart w:id="11" w:name="_Toc143270884"/>
      <w:r>
        <w:rPr>
          <w:lang w:val="en-US"/>
        </w:rPr>
        <w:t>Giới thiệu về Unreal Engine</w:t>
      </w:r>
      <w:bookmarkEnd w:id="11"/>
    </w:p>
    <w:p w:rsidR="00F64418" w:rsidRPr="00F64418" w:rsidRDefault="00F64418" w:rsidP="00F64418">
      <w:pPr>
        <w:pStyle w:val="Nidungvnbn"/>
        <w:jc w:val="center"/>
      </w:pPr>
      <w:r w:rsidRPr="00F64418">
        <w:rPr>
          <w:noProof/>
          <w:lang w:eastAsia="zh-CN"/>
        </w:rPr>
        <w:drawing>
          <wp:inline distT="0" distB="0" distL="0" distR="0">
            <wp:extent cx="4280452" cy="2407907"/>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1712291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rsidR="006C2108" w:rsidRPr="006C2108" w:rsidRDefault="006C2108" w:rsidP="006C2108">
      <w:pPr>
        <w:pStyle w:val="Heading3"/>
      </w:pPr>
      <w:bookmarkStart w:id="12" w:name="_Toc143270885"/>
      <w:r>
        <w:t>Khái niệm</w:t>
      </w:r>
      <w:r w:rsidR="00726771">
        <w:t xml:space="preserve"> và lịch sử hình thành của Unreal Engine</w:t>
      </w:r>
      <w:bookmarkEnd w:id="12"/>
    </w:p>
    <w:p w:rsidR="006C2108" w:rsidRPr="00B5078B" w:rsidRDefault="006C2108" w:rsidP="00B5078B">
      <w:pPr>
        <w:pStyle w:val="Nidungvnbn"/>
      </w:pPr>
      <w:r w:rsidRPr="00694B55">
        <w:rPr>
          <w:b/>
        </w:rPr>
        <w:t>Unreal Engine 1</w:t>
      </w:r>
      <w:r w:rsidRPr="00B5078B">
        <w:t>: là phiên bản đầu tiên của UE ra mắt đến người chơi vào năm 1998. UE ban đầu là công cụ hoàn toàn dựa vào kết xuất phần mềm, nghĩa là các tính toán đồ họa được xử lý bởi CPU. Theo thời gian, UE đã có thể tận dụng các khả năng được cung cấp bởi GPU trong quá trình xử lý.</w:t>
      </w:r>
    </w:p>
    <w:p w:rsidR="00F64418" w:rsidRDefault="00F64418" w:rsidP="00F64418">
      <w:pPr>
        <w:pStyle w:val="Nidungvnbn"/>
        <w:jc w:val="center"/>
        <w:rPr>
          <w:b/>
          <w:bCs/>
        </w:rPr>
      </w:pPr>
      <w:r w:rsidRPr="00F64418">
        <w:rPr>
          <w:noProof/>
          <w:lang w:eastAsia="zh-CN"/>
        </w:rPr>
        <w:drawing>
          <wp:inline distT="0" distB="0" distL="0" distR="0" wp14:anchorId="4A5B7FEC" wp14:editId="76693667">
            <wp:extent cx="4969163" cy="3055153"/>
            <wp:effectExtent l="0" t="0" r="3175"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
                    <pic:cNvPicPr/>
                  </pic:nvPicPr>
                  <pic:blipFill>
                    <a:blip r:embed="rId13"/>
                    <a:stretch>
                      <a:fillRect/>
                    </a:stretch>
                  </pic:blipFill>
                  <pic:spPr>
                    <a:xfrm>
                      <a:off x="0" y="0"/>
                      <a:ext cx="4995391" cy="3071278"/>
                    </a:xfrm>
                    <a:prstGeom prst="rect">
                      <a:avLst/>
                    </a:prstGeom>
                  </pic:spPr>
                </pic:pic>
              </a:graphicData>
            </a:graphic>
          </wp:inline>
        </w:drawing>
      </w:r>
    </w:p>
    <w:p w:rsidR="006C2108" w:rsidRPr="00F64418" w:rsidRDefault="006C2108" w:rsidP="00F64418">
      <w:pPr>
        <w:pStyle w:val="Nidungvnbn"/>
      </w:pPr>
      <w:r w:rsidRPr="00F64418">
        <w:rPr>
          <w:b/>
          <w:bCs/>
        </w:rPr>
        <w:lastRenderedPageBreak/>
        <w:t>Unreal Engine 2:</w:t>
      </w:r>
      <w:r w:rsidRPr="00F64418">
        <w:t xml:space="preserve"> là phiên bản kế nhiệm được ra mắt vào năm 2002. Epic Games kết hợp với quân đội Hoa Kỳ cho ra một tựa game bắn sung góc nhìn thứ nhất để phục vụ cho quá trình tuyển quân nhân. UE2 có những cải tiến đáng kể trong phần nhìn cũng như những cải tiến đối với các bộ tools hỗ trợ, có khả năng chạy các cấp độ chi tiết hơn gần 100 lần so với thế hệ trước. UE2 tích hợp nhiều tính năng, bao gồm công cụ chỉnh sửa điện ảnh, hệ thống hạt, trình cắm xuất cho 3D.</w:t>
      </w:r>
    </w:p>
    <w:p w:rsidR="006C2108" w:rsidRPr="00B5078B" w:rsidRDefault="00F64418" w:rsidP="00B5078B">
      <w:pPr>
        <w:pStyle w:val="Nidungvnbn"/>
      </w:pPr>
      <w:r>
        <w:rPr>
          <w:b/>
          <w:noProof/>
          <w:lang w:eastAsia="zh-CN"/>
        </w:rPr>
        <w:drawing>
          <wp:inline distT="0" distB="0" distL="0" distR="0">
            <wp:extent cx="4889300" cy="3666836"/>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162287907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r w:rsidR="006C2108" w:rsidRPr="00694B55">
        <w:rPr>
          <w:b/>
        </w:rPr>
        <w:t>Unreal Engine 3</w:t>
      </w:r>
      <w:r w:rsidR="006C2108" w:rsidRPr="00B5078B">
        <w:t>: là phiên bản nâng cấp tiếp theo của UE2 được trình làng vào tháng 7 năm 2004. UE3 có tính năng mới như hiển thị cho các lập trình viên về thiết kế hướng đối tượng, cũng như các tính năng về render, hệ thống vật lý, hệ thống âm thanh và các công cụ hỗ trợ - tất cả đều rõ ràng và mạnh mẽ hơn đáng kể so với phiên bản trước.</w:t>
      </w:r>
    </w:p>
    <w:p w:rsidR="006C2108" w:rsidRPr="00B5078B" w:rsidRDefault="001C487F" w:rsidP="00B5078B">
      <w:pPr>
        <w:pStyle w:val="Nidungvnbn"/>
      </w:pPr>
      <w:r>
        <w:rPr>
          <w:b/>
          <w:noProof/>
          <w:lang w:eastAsia="zh-CN"/>
        </w:rPr>
        <w:lastRenderedPageBreak/>
        <w:drawing>
          <wp:inline distT="0" distB="0" distL="0" distR="0">
            <wp:extent cx="4922981" cy="2769352"/>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4329916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r w:rsidR="006C2108" w:rsidRPr="00694B55">
        <w:rPr>
          <w:b/>
        </w:rPr>
        <w:t>Unreal Engine 4</w:t>
      </w:r>
      <w:r w:rsidR="006C2108" w:rsidRPr="00B5078B">
        <w:t>: UE4 được công bỗ cho những người tham dự tại hội nghị các nhà phát triển trò chơi vào năm 2012. Phiên bản này bổ sung các tính năng chiếu sáng toàn cầu theo thời gian thực và sử dụng theo dõi hình nón voxel.</w:t>
      </w:r>
    </w:p>
    <w:p w:rsidR="001C487F" w:rsidRDefault="001C487F" w:rsidP="001C487F">
      <w:pPr>
        <w:pStyle w:val="Nidungvnbn"/>
        <w:jc w:val="center"/>
        <w:rPr>
          <w:b/>
        </w:rPr>
      </w:pPr>
      <w:r>
        <w:rPr>
          <w:b/>
          <w:noProof/>
          <w:lang w:eastAsia="zh-CN"/>
        </w:rPr>
        <w:drawing>
          <wp:inline distT="0" distB="0" distL="0" distR="0">
            <wp:extent cx="4959927" cy="3719945"/>
            <wp:effectExtent l="0" t="0" r="0" b="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748215815"/>
                    <pic:cNvPicPr/>
                  </pic:nvPicPr>
                  <pic:blipFill>
                    <a:blip r:embed="rId16">
                      <a:extLst>
                        <a:ext uri="{28A0092B-C50C-407E-A947-70E740481C1C}">
                          <a14:useLocalDpi xmlns:a14="http://schemas.microsoft.com/office/drawing/2010/main" val="0"/>
                        </a:ext>
                      </a:extLst>
                    </a:blip>
                    <a:stretch>
                      <a:fillRect/>
                    </a:stretch>
                  </pic:blipFill>
                  <pic:spPr>
                    <a:xfrm>
                      <a:off x="0" y="0"/>
                      <a:ext cx="4964597" cy="3723447"/>
                    </a:xfrm>
                    <a:prstGeom prst="rect">
                      <a:avLst/>
                    </a:prstGeom>
                  </pic:spPr>
                </pic:pic>
              </a:graphicData>
            </a:graphic>
          </wp:inline>
        </w:drawing>
      </w:r>
    </w:p>
    <w:p w:rsidR="006C2108" w:rsidRDefault="006C2108" w:rsidP="00B5078B">
      <w:pPr>
        <w:pStyle w:val="Nidungvnbn"/>
      </w:pPr>
      <w:r w:rsidRPr="00694B55">
        <w:rPr>
          <w:b/>
        </w:rPr>
        <w:t>Unreal Engine 5</w:t>
      </w:r>
      <w:r w:rsidRPr="00B5078B">
        <w:t xml:space="preserve">: UE5 được ra mắt vào năm 2020 và cũng là phiên bản được sử dụng phổ biến nhất cho đến hiện tại. Một trong những tính năng chính của UE5 là Nanite – một công cụ cho phép nhập data nguồn ảnh có độ chi tiết cao vào trò chơi. </w:t>
      </w:r>
      <w:r w:rsidRPr="00B5078B">
        <w:lastRenderedPageBreak/>
        <w:t>Công cụ này giúp các nhà phát triển dễ dàng tạo ra thế giới trò chơi một cách chi tiết mà không cần phải dành nhiều thời gian cho việc tạo ra các chi tiết mới.</w:t>
      </w:r>
    </w:p>
    <w:p w:rsidR="001C487F" w:rsidRDefault="001C487F" w:rsidP="001C487F">
      <w:pPr>
        <w:pStyle w:val="Nidungvnbn"/>
        <w:jc w:val="center"/>
      </w:pPr>
      <w:r>
        <w:rPr>
          <w:noProof/>
          <w:lang w:eastAsia="zh-CN"/>
        </w:rPr>
        <w:drawing>
          <wp:inline distT="0" distB="0" distL="0" distR="0">
            <wp:extent cx="5188456" cy="2918691"/>
            <wp:effectExtent l="0" t="0" r="0" b="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16065777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93362" cy="2921451"/>
                    </a:xfrm>
                    <a:prstGeom prst="rect">
                      <a:avLst/>
                    </a:prstGeom>
                  </pic:spPr>
                </pic:pic>
              </a:graphicData>
            </a:graphic>
          </wp:inline>
        </w:drawing>
      </w:r>
    </w:p>
    <w:p w:rsidR="00215A80" w:rsidRPr="00B5078B" w:rsidRDefault="00215A80" w:rsidP="00215A80">
      <w:pPr>
        <w:pStyle w:val="Nidungvnbn"/>
        <w:ind w:firstLine="0"/>
      </w:pPr>
      <w:r>
        <w:t>Unreal Engine có thể tích hợp trong rất nhiều ngành công nghiệp tiêu biểu hiện nay:</w:t>
      </w:r>
    </w:p>
    <w:p w:rsidR="006C2108" w:rsidRPr="00B5078B" w:rsidRDefault="006C2108" w:rsidP="0047267F">
      <w:pPr>
        <w:pStyle w:val="Nidungvnbn"/>
        <w:numPr>
          <w:ilvl w:val="0"/>
          <w:numId w:val="17"/>
        </w:numPr>
      </w:pPr>
      <w:r w:rsidRPr="00B5078B">
        <w:t>Games.</w:t>
      </w:r>
    </w:p>
    <w:p w:rsidR="006C2108" w:rsidRPr="00B5078B" w:rsidRDefault="006C2108" w:rsidP="0047267F">
      <w:pPr>
        <w:pStyle w:val="Nidungvnbn"/>
        <w:numPr>
          <w:ilvl w:val="0"/>
          <w:numId w:val="17"/>
        </w:numPr>
      </w:pPr>
      <w:r w:rsidRPr="00B5078B">
        <w:t>Làm phim và truyền hình.</w:t>
      </w:r>
    </w:p>
    <w:p w:rsidR="006C2108" w:rsidRPr="00B5078B" w:rsidRDefault="006C2108" w:rsidP="0047267F">
      <w:pPr>
        <w:pStyle w:val="Nidungvnbn"/>
        <w:numPr>
          <w:ilvl w:val="0"/>
          <w:numId w:val="17"/>
        </w:numPr>
      </w:pPr>
      <w:r w:rsidRPr="00B5078B">
        <w:t>Diễn họa kiến trúc.</w:t>
      </w:r>
    </w:p>
    <w:p w:rsidR="006C2108" w:rsidRPr="00B5078B" w:rsidRDefault="006C2108" w:rsidP="0047267F">
      <w:pPr>
        <w:pStyle w:val="Nidungvnbn"/>
        <w:numPr>
          <w:ilvl w:val="0"/>
          <w:numId w:val="17"/>
        </w:numPr>
      </w:pPr>
      <w:r w:rsidRPr="00B5078B">
        <w:t>Tự động hóa và chuyển động.</w:t>
      </w:r>
    </w:p>
    <w:p w:rsidR="006C2108" w:rsidRPr="00B5078B" w:rsidRDefault="006C2108" w:rsidP="0047267F">
      <w:pPr>
        <w:pStyle w:val="Nidungvnbn"/>
        <w:numPr>
          <w:ilvl w:val="0"/>
          <w:numId w:val="17"/>
        </w:numPr>
      </w:pPr>
      <w:r w:rsidRPr="00B5078B">
        <w:t>Broadcast và các sự kiện trực tuyến.</w:t>
      </w:r>
    </w:p>
    <w:p w:rsidR="006C2108" w:rsidRPr="00B5078B" w:rsidRDefault="006C2108" w:rsidP="0047267F">
      <w:pPr>
        <w:pStyle w:val="Nidungvnbn"/>
        <w:numPr>
          <w:ilvl w:val="0"/>
          <w:numId w:val="17"/>
        </w:numPr>
      </w:pPr>
      <w:r w:rsidRPr="00B5078B">
        <w:t>Giả lập.</w:t>
      </w:r>
    </w:p>
    <w:p w:rsidR="006C2108" w:rsidRDefault="006C2108" w:rsidP="006C2108">
      <w:pPr>
        <w:pStyle w:val="Heading3"/>
      </w:pPr>
      <w:bookmarkStart w:id="13" w:name="_Toc143270886"/>
      <w:r>
        <w:t>Các lĩnh vực trong UE5</w:t>
      </w:r>
      <w:bookmarkEnd w:id="13"/>
    </w:p>
    <w:p w:rsidR="001C487F" w:rsidRPr="00B5078B" w:rsidRDefault="006C2108" w:rsidP="00765C7C">
      <w:pPr>
        <w:pStyle w:val="Nidungvnbn"/>
        <w:rPr>
          <w:b/>
        </w:rPr>
      </w:pPr>
      <w:r w:rsidRPr="00B5078B">
        <w:rPr>
          <w:b/>
        </w:rPr>
        <w:t>Games</w:t>
      </w:r>
    </w:p>
    <w:p w:rsidR="006C2108" w:rsidRPr="00A91CAB" w:rsidRDefault="006C2108" w:rsidP="0047267F">
      <w:pPr>
        <w:pStyle w:val="Nidungvnbn"/>
        <w:numPr>
          <w:ilvl w:val="0"/>
          <w:numId w:val="6"/>
        </w:numPr>
        <w:rPr>
          <w:b/>
        </w:rPr>
      </w:pPr>
      <w:r w:rsidRPr="00C82C6E">
        <w:rPr>
          <w:b/>
        </w:rPr>
        <w:t>Tổng quan</w:t>
      </w:r>
    </w:p>
    <w:p w:rsidR="006C2108" w:rsidRPr="00A91CAB" w:rsidRDefault="006C2108" w:rsidP="0047267F">
      <w:pPr>
        <w:pStyle w:val="Nidungvnbn"/>
        <w:numPr>
          <w:ilvl w:val="0"/>
          <w:numId w:val="7"/>
        </w:numPr>
        <w:rPr>
          <w:b/>
        </w:rPr>
      </w:pPr>
      <w:r>
        <w:rPr>
          <w:b/>
        </w:rPr>
        <w:t xml:space="preserve">Mọi dự án, mọi kích cỡ: </w:t>
      </w:r>
      <w:r>
        <w:t>UE cho phép người dùng thoát khỏi rào cản về mọi kích cỡ của một dự án với các công cụ và workflows trong phạm vi bạn có thể kiểm soát. Bất kể team bạn có 5 người hay 500 người, các modules hệ thống được dựng sẵn của UE, các plugin có thể tùy chỉnh và tích hợp kiếm soát sẽ giúp bạn đáp ứng được từng nhu cầu đặc biệt của dự án đó.</w:t>
      </w:r>
    </w:p>
    <w:p w:rsidR="006C2108" w:rsidRPr="00A3032C" w:rsidRDefault="006C2108" w:rsidP="0047267F">
      <w:pPr>
        <w:pStyle w:val="Nidungvnbn"/>
        <w:numPr>
          <w:ilvl w:val="0"/>
          <w:numId w:val="7"/>
        </w:numPr>
        <w:rPr>
          <w:b/>
        </w:rPr>
      </w:pPr>
      <w:r>
        <w:rPr>
          <w:b/>
        </w:rPr>
        <w:lastRenderedPageBreak/>
        <w:t xml:space="preserve">Xây dựng games trên nhiều nền tảng chỉ với một đường dẫn nội dung thống nhất: </w:t>
      </w:r>
      <w:r>
        <w:t>UE cho phép người dùng kết nối nhiều người chơi với cùng một trải nghiệm chất lượng cao thông qua tất cả các nền tảng chính, từ điện thoại di động đến console, PC hoặc thậm chí XR (AR, VR và MR).</w:t>
      </w:r>
    </w:p>
    <w:p w:rsidR="006C2108" w:rsidRPr="009C6F83" w:rsidRDefault="006C2108" w:rsidP="0047267F">
      <w:pPr>
        <w:pStyle w:val="Nidungvnbn"/>
        <w:numPr>
          <w:ilvl w:val="0"/>
          <w:numId w:val="7"/>
        </w:numPr>
        <w:rPr>
          <w:b/>
        </w:rPr>
      </w:pPr>
      <w:r>
        <w:rPr>
          <w:b/>
        </w:rPr>
        <w:t xml:space="preserve">Made for creators, by creators: </w:t>
      </w:r>
      <w:r>
        <w:t>là khẩu hiệu của Epic, họ tự sử dụng công cụ này để tạo ra các nội dụng đỉnh cao và đứng đầu bảng xếp hạng và họ muốn chia sẻ những điều hay ho lại cho người dùng dưới dạng các công cụ mạnh mẽ và tối ưu nhất. Trong vòng hai tập kỉ qua, UE đã trở thành engine được tin tưởng và sử dụng nhiều nhất trên thế giới.</w:t>
      </w:r>
    </w:p>
    <w:p w:rsidR="006C2108" w:rsidRPr="00C13C6F" w:rsidRDefault="006C2108" w:rsidP="0047267F">
      <w:pPr>
        <w:pStyle w:val="Nidungvnbn"/>
        <w:numPr>
          <w:ilvl w:val="0"/>
          <w:numId w:val="7"/>
        </w:numPr>
        <w:rPr>
          <w:b/>
        </w:rPr>
      </w:pPr>
      <w:r>
        <w:rPr>
          <w:b/>
        </w:rPr>
        <w:t>Cộng đồng lớn mạnh và chất lượng:</w:t>
      </w:r>
      <w:r>
        <w:t xml:space="preserve"> Các chuyên gia liên tục chọn UE để thúc đẩy nhanh giới hạn về trải nghiệm hình ảnh. Không cần biết người dùng là ai chỉ cần đang tham gia một cộng đồng tích cực như UE bạn sẽ cam kết có một kết quả xuất sắc.</w:t>
      </w:r>
    </w:p>
    <w:p w:rsidR="006C2108" w:rsidRPr="00B408CC" w:rsidRDefault="006C2108" w:rsidP="0047267F">
      <w:pPr>
        <w:pStyle w:val="Nidungvnbn"/>
        <w:numPr>
          <w:ilvl w:val="0"/>
          <w:numId w:val="7"/>
        </w:numPr>
      </w:pPr>
      <w:r>
        <w:rPr>
          <w:b/>
        </w:rPr>
        <w:t xml:space="preserve">Các games tiêu biểu sử dụng Unreal Engine: </w:t>
      </w:r>
      <w:r w:rsidRPr="00B408CC">
        <w:t xml:space="preserve">Stray, Fornite, </w:t>
      </w:r>
      <w:proofErr w:type="gramStart"/>
      <w:r w:rsidRPr="00B408CC">
        <w:t>It</w:t>
      </w:r>
      <w:proofErr w:type="gramEnd"/>
      <w:r w:rsidRPr="00B408CC">
        <w:t xml:space="preserve"> takes two, …</w:t>
      </w:r>
    </w:p>
    <w:p w:rsidR="006C2108" w:rsidRDefault="006C2108" w:rsidP="0047267F">
      <w:pPr>
        <w:pStyle w:val="Nidungvnbn"/>
        <w:numPr>
          <w:ilvl w:val="0"/>
          <w:numId w:val="6"/>
        </w:numPr>
        <w:rPr>
          <w:b/>
        </w:rPr>
      </w:pPr>
      <w:r w:rsidRPr="00C82C6E">
        <w:rPr>
          <w:b/>
        </w:rPr>
        <w:t xml:space="preserve">Các </w:t>
      </w:r>
      <w:r>
        <w:rPr>
          <w:b/>
        </w:rPr>
        <w:t>đặc trưng chính</w:t>
      </w:r>
    </w:p>
    <w:p w:rsidR="006C2108" w:rsidRPr="001D211A" w:rsidRDefault="006C2108" w:rsidP="0047267F">
      <w:pPr>
        <w:pStyle w:val="Nidungvnbn"/>
        <w:numPr>
          <w:ilvl w:val="1"/>
          <w:numId w:val="6"/>
        </w:numPr>
      </w:pPr>
      <w:r w:rsidRPr="001D211A">
        <w:t>Dẫn đầu trong lĩnh vực đồ họa</w:t>
      </w:r>
    </w:p>
    <w:p w:rsidR="006C2108" w:rsidRPr="001D211A" w:rsidRDefault="006C2108" w:rsidP="0047267F">
      <w:pPr>
        <w:pStyle w:val="Nidungvnbn"/>
        <w:numPr>
          <w:ilvl w:val="1"/>
          <w:numId w:val="6"/>
        </w:numPr>
      </w:pPr>
      <w:r w:rsidRPr="001D211A">
        <w:t>Multiplayer framework</w:t>
      </w:r>
    </w:p>
    <w:p w:rsidR="006C2108" w:rsidRPr="001D211A" w:rsidRDefault="006C2108" w:rsidP="0047267F">
      <w:pPr>
        <w:pStyle w:val="Nidungvnbn"/>
        <w:numPr>
          <w:ilvl w:val="1"/>
          <w:numId w:val="6"/>
        </w:numPr>
      </w:pPr>
      <w:r w:rsidRPr="001D211A">
        <w:t>C++ source code</w:t>
      </w:r>
    </w:p>
    <w:p w:rsidR="006C2108" w:rsidRPr="001D211A" w:rsidRDefault="006C2108" w:rsidP="0047267F">
      <w:pPr>
        <w:pStyle w:val="Nidungvnbn"/>
        <w:numPr>
          <w:ilvl w:val="1"/>
          <w:numId w:val="6"/>
        </w:numPr>
      </w:pPr>
      <w:r w:rsidRPr="001D211A">
        <w:t>Blueprints</w:t>
      </w:r>
    </w:p>
    <w:p w:rsidR="006C2108" w:rsidRPr="001D211A" w:rsidRDefault="006C2108" w:rsidP="0047267F">
      <w:pPr>
        <w:pStyle w:val="Nidungvnbn"/>
        <w:numPr>
          <w:ilvl w:val="1"/>
          <w:numId w:val="6"/>
        </w:numPr>
      </w:pPr>
      <w:r w:rsidRPr="001D211A">
        <w:t>Metahumans</w:t>
      </w:r>
    </w:p>
    <w:p w:rsidR="006C2108" w:rsidRDefault="006C2108" w:rsidP="00B5078B">
      <w:pPr>
        <w:pStyle w:val="Nidungvnbn"/>
        <w:rPr>
          <w:b/>
        </w:rPr>
      </w:pPr>
      <w:r w:rsidRPr="00B5078B">
        <w:rPr>
          <w:b/>
        </w:rPr>
        <w:t>Làm phim và truyền hình</w:t>
      </w:r>
    </w:p>
    <w:p w:rsidR="00BF13E0" w:rsidRPr="00B5078B" w:rsidRDefault="00BF13E0" w:rsidP="00BF13E0">
      <w:pPr>
        <w:pStyle w:val="Nidungvnbn"/>
        <w:jc w:val="center"/>
        <w:rPr>
          <w:b/>
        </w:rPr>
      </w:pPr>
      <w:r>
        <w:rPr>
          <w:b/>
          <w:noProof/>
          <w:lang w:eastAsia="zh-CN"/>
        </w:rPr>
        <w:lastRenderedPageBreak/>
        <w:drawing>
          <wp:inline distT="0" distB="0" distL="0" distR="0">
            <wp:extent cx="3870036" cy="3755526"/>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387360825"/>
                    <pic:cNvPicPr/>
                  </pic:nvPicPr>
                  <pic:blipFill>
                    <a:blip r:embed="rId18">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rsidR="006C2108" w:rsidRPr="007C52C4" w:rsidRDefault="006C2108" w:rsidP="0047267F">
      <w:pPr>
        <w:pStyle w:val="Nidungvnbn"/>
        <w:numPr>
          <w:ilvl w:val="0"/>
          <w:numId w:val="8"/>
        </w:numPr>
        <w:ind w:left="1170" w:hanging="450"/>
        <w:rPr>
          <w:b/>
        </w:rPr>
      </w:pPr>
      <w:r w:rsidRPr="007C52C4">
        <w:rPr>
          <w:b/>
        </w:rPr>
        <w:t>Tổng quan</w:t>
      </w:r>
    </w:p>
    <w:p w:rsidR="006C2108" w:rsidRPr="007C52C4" w:rsidRDefault="006C2108" w:rsidP="0047267F">
      <w:pPr>
        <w:pStyle w:val="Nidungvnbn"/>
        <w:numPr>
          <w:ilvl w:val="0"/>
          <w:numId w:val="9"/>
        </w:numPr>
        <w:rPr>
          <w:b/>
        </w:rPr>
      </w:pPr>
      <w:r w:rsidRPr="007C52C4">
        <w:rPr>
          <w:b/>
        </w:rPr>
        <w:t>Tự do thỏa sức sáng tạo từ đầu đến cuối</w:t>
      </w:r>
    </w:p>
    <w:p w:rsidR="006C2108" w:rsidRPr="007C52C4" w:rsidRDefault="006C2108" w:rsidP="0047267F">
      <w:pPr>
        <w:pStyle w:val="Nidungvnbn"/>
        <w:numPr>
          <w:ilvl w:val="0"/>
          <w:numId w:val="9"/>
        </w:numPr>
        <w:rPr>
          <w:b/>
        </w:rPr>
      </w:pPr>
      <w:r w:rsidRPr="007C52C4">
        <w:rPr>
          <w:b/>
        </w:rPr>
        <w:t>Phản hồi ngay lập tức</w:t>
      </w:r>
      <w:r>
        <w:rPr>
          <w:b/>
        </w:rPr>
        <w:t xml:space="preserve">: </w:t>
      </w:r>
      <w:r w:rsidRPr="00985475">
        <w:t xml:space="preserve">UE </w:t>
      </w:r>
      <w:r w:rsidR="00BF13E0">
        <w:t>c</w:t>
      </w:r>
      <w:r w:rsidRPr="00985475">
        <w:t>ho phép người dùng</w:t>
      </w:r>
      <w:r>
        <w:rPr>
          <w:b/>
        </w:rPr>
        <w:t xml:space="preserve"> </w:t>
      </w:r>
      <w:r>
        <w:t>Render thời gian thực cho phép người dùng có thể nhận phản hồi ngay lập tức, điều này giúp các team có thể test ý tưởng và ra quyết định ngay lập tức.</w:t>
      </w:r>
    </w:p>
    <w:p w:rsidR="006C2108" w:rsidRPr="007C52C4" w:rsidRDefault="006C2108" w:rsidP="0047267F">
      <w:pPr>
        <w:pStyle w:val="Nidungvnbn"/>
        <w:numPr>
          <w:ilvl w:val="0"/>
          <w:numId w:val="9"/>
        </w:numPr>
        <w:rPr>
          <w:b/>
        </w:rPr>
      </w:pPr>
      <w:r w:rsidRPr="007C52C4">
        <w:rPr>
          <w:b/>
        </w:rPr>
        <w:t>Same asset, longer life</w:t>
      </w:r>
      <w:r>
        <w:rPr>
          <w:b/>
        </w:rPr>
        <w:t xml:space="preserve">: </w:t>
      </w:r>
      <w:r w:rsidRPr="00985475">
        <w:t>UE cho phép người dùng</w:t>
      </w:r>
      <w:r>
        <w:rPr>
          <w:b/>
        </w:rPr>
        <w:t xml:space="preserve"> </w:t>
      </w:r>
      <w:r>
        <w:t>Sử dụng cùng một asset từ ý tưởng đầu tiên đến khung hình cuối cùng, loại bỏ những thừa thải trong suốt giai đoạn sản xuất. Sử dụng lại các asset cho trải nghiệm thị trường, tương tác và trải nghiệm.</w:t>
      </w:r>
    </w:p>
    <w:p w:rsidR="006C2108" w:rsidRPr="007C52C4" w:rsidRDefault="006C2108" w:rsidP="0047267F">
      <w:pPr>
        <w:pStyle w:val="Nidungvnbn"/>
        <w:numPr>
          <w:ilvl w:val="0"/>
          <w:numId w:val="9"/>
        </w:numPr>
      </w:pPr>
      <w:r>
        <w:rPr>
          <w:b/>
        </w:rPr>
        <w:t xml:space="preserve">Được ngành phim phê duyệt: </w:t>
      </w:r>
      <w:r>
        <w:t>Epic Games đã và đang làm việc với nhiều nhà làm phim và các studios, để phát triển các tính năng được sử dụng trong các dự án tham vọng nhất bởi ngành này. Vẫn với khẩu hiệu “for creators, by creators”.</w:t>
      </w:r>
    </w:p>
    <w:p w:rsidR="006C2108" w:rsidRDefault="006C2108" w:rsidP="0047267F">
      <w:pPr>
        <w:pStyle w:val="Nidungvnbn"/>
        <w:numPr>
          <w:ilvl w:val="0"/>
          <w:numId w:val="9"/>
        </w:numPr>
      </w:pPr>
      <w:r>
        <w:rPr>
          <w:b/>
        </w:rPr>
        <w:t xml:space="preserve">Những con người “kĩ thuật số” sẽ tiến đến gần như thật: </w:t>
      </w:r>
      <w:r>
        <w:t xml:space="preserve">MetaHuman là một framework hoàn chỉnh được phát triển bởi đội </w:t>
      </w:r>
      <w:r>
        <w:lastRenderedPageBreak/>
        <w:t>ngũ UE mà cho phép người dùng sức mạnh để tạo ra nhân vật cũng như animation cho các nhân vật “Kĩ thuật số” một cách chân thật nhất trong các dự án UE.</w:t>
      </w:r>
    </w:p>
    <w:p w:rsidR="006C2108" w:rsidRDefault="006C2108" w:rsidP="0047267F">
      <w:pPr>
        <w:pStyle w:val="Nidungvnbn"/>
        <w:numPr>
          <w:ilvl w:val="0"/>
          <w:numId w:val="8"/>
        </w:numPr>
        <w:ind w:left="1170" w:hanging="450"/>
        <w:rPr>
          <w:b/>
        </w:rPr>
      </w:pPr>
      <w:r w:rsidRPr="007C52C4">
        <w:rPr>
          <w:b/>
        </w:rPr>
        <w:t xml:space="preserve">Các </w:t>
      </w:r>
      <w:r>
        <w:rPr>
          <w:b/>
        </w:rPr>
        <w:t>đặc trưng chính</w:t>
      </w:r>
    </w:p>
    <w:p w:rsidR="006C2108" w:rsidRPr="00B5078B" w:rsidRDefault="006C2108" w:rsidP="0047267F">
      <w:pPr>
        <w:pStyle w:val="Nidungvnbn"/>
        <w:numPr>
          <w:ilvl w:val="0"/>
          <w:numId w:val="10"/>
        </w:numPr>
      </w:pPr>
      <w:r w:rsidRPr="00B5078B">
        <w:t>Virtual Production</w:t>
      </w:r>
    </w:p>
    <w:p w:rsidR="006C2108" w:rsidRPr="00B5078B" w:rsidRDefault="006C2108" w:rsidP="0047267F">
      <w:pPr>
        <w:pStyle w:val="Nidungvnbn"/>
        <w:numPr>
          <w:ilvl w:val="0"/>
          <w:numId w:val="10"/>
        </w:numPr>
      </w:pPr>
      <w:r w:rsidRPr="00B5078B">
        <w:t>Nonlinear Editing</w:t>
      </w:r>
    </w:p>
    <w:p w:rsidR="006C2108" w:rsidRPr="00B5078B" w:rsidRDefault="006C2108" w:rsidP="0047267F">
      <w:pPr>
        <w:pStyle w:val="Nidungvnbn"/>
        <w:numPr>
          <w:ilvl w:val="0"/>
          <w:numId w:val="10"/>
        </w:numPr>
      </w:pPr>
      <w:r w:rsidRPr="00B5078B">
        <w:t>Final-pixel Output</w:t>
      </w:r>
    </w:p>
    <w:p w:rsidR="006C2108" w:rsidRPr="00B5078B" w:rsidRDefault="006C2108" w:rsidP="0047267F">
      <w:pPr>
        <w:pStyle w:val="Nidungvnbn"/>
        <w:numPr>
          <w:ilvl w:val="0"/>
          <w:numId w:val="10"/>
        </w:numPr>
      </w:pPr>
      <w:r w:rsidRPr="00B5078B">
        <w:t>Pipeline</w:t>
      </w:r>
    </w:p>
    <w:p w:rsidR="006C2108" w:rsidRPr="00B5078B" w:rsidRDefault="006C2108" w:rsidP="00B5078B">
      <w:pPr>
        <w:pStyle w:val="Nidungvnbn"/>
        <w:rPr>
          <w:b/>
        </w:rPr>
      </w:pPr>
      <w:r w:rsidRPr="00B5078B">
        <w:rPr>
          <w:b/>
        </w:rPr>
        <w:t>Kiến trúc</w:t>
      </w:r>
    </w:p>
    <w:p w:rsidR="006C2108" w:rsidRDefault="006C2108" w:rsidP="0047267F">
      <w:pPr>
        <w:pStyle w:val="Nidungvnbn"/>
        <w:numPr>
          <w:ilvl w:val="0"/>
          <w:numId w:val="8"/>
        </w:numPr>
        <w:ind w:left="1170" w:hanging="450"/>
        <w:rPr>
          <w:b/>
        </w:rPr>
      </w:pPr>
      <w:r w:rsidRPr="00E515C5">
        <w:rPr>
          <w:b/>
        </w:rPr>
        <w:t>Tổng quan</w:t>
      </w:r>
    </w:p>
    <w:p w:rsidR="006C2108" w:rsidRPr="00177B0F" w:rsidRDefault="006C2108" w:rsidP="0047267F">
      <w:pPr>
        <w:pStyle w:val="Nidungvnbn"/>
        <w:numPr>
          <w:ilvl w:val="0"/>
          <w:numId w:val="11"/>
        </w:numPr>
        <w:rPr>
          <w:b/>
        </w:rPr>
      </w:pPr>
      <w:r>
        <w:rPr>
          <w:b/>
        </w:rPr>
        <w:t xml:space="preserve">Perfect pixels – at scale: </w:t>
      </w:r>
      <w:r>
        <w:t>Chuẩn chỉnh, sắc nét đến từng pixel.</w:t>
      </w:r>
    </w:p>
    <w:p w:rsidR="006C2108" w:rsidRDefault="006C2108" w:rsidP="0047267F">
      <w:pPr>
        <w:pStyle w:val="Nidungvnbn"/>
        <w:numPr>
          <w:ilvl w:val="0"/>
          <w:numId w:val="11"/>
        </w:numPr>
        <w:rPr>
          <w:b/>
        </w:rPr>
      </w:pPr>
      <w:r>
        <w:rPr>
          <w:b/>
        </w:rPr>
        <w:t xml:space="preserve">Get in, get into it: </w:t>
      </w:r>
      <w:r>
        <w:t xml:space="preserve">UE giúp cho việc mang dữ liệu có tính trung thực cao từ một loạt các ứng dụng 3D, CAD, BIM trở nên đơn giản hơn, vì vậy UE có thể cho bạn trải nghiệm về các hình ảnh sống động ngay lập tức. Với sự hỗ trợ dành cho các thiết kế có tính đồ sộ, quy mô lớn và với chủ nghĩa hình ảnh chân thực, người dùng có thể dễ dàng biến những hình ảnh táo bạo nhất thành hiện thực. </w:t>
      </w:r>
    </w:p>
    <w:p w:rsidR="006C2108" w:rsidRDefault="006C2108" w:rsidP="0047267F">
      <w:pPr>
        <w:pStyle w:val="Nidungvnbn"/>
        <w:numPr>
          <w:ilvl w:val="0"/>
          <w:numId w:val="11"/>
        </w:numPr>
        <w:rPr>
          <w:b/>
        </w:rPr>
      </w:pPr>
      <w:r>
        <w:rPr>
          <w:b/>
        </w:rPr>
        <w:t xml:space="preserve">All together now: </w:t>
      </w:r>
      <w:r>
        <w:t xml:space="preserve">UE tạo ra một cầu nối giữa các bên liên quan để giải quyết các vấn đề trước khi họ bắt đầu thực hiện một dự án nào đó, bằng cách sử dụng các “remote collaboration tools”, hoặc có thể khám phát một thành phố thông qua VR/AR. </w:t>
      </w:r>
    </w:p>
    <w:p w:rsidR="006C2108" w:rsidRDefault="006C2108" w:rsidP="0047267F">
      <w:pPr>
        <w:pStyle w:val="Nidungvnbn"/>
        <w:numPr>
          <w:ilvl w:val="0"/>
          <w:numId w:val="11"/>
        </w:numPr>
        <w:rPr>
          <w:b/>
        </w:rPr>
      </w:pPr>
      <w:r>
        <w:rPr>
          <w:b/>
        </w:rPr>
        <w:t xml:space="preserve">Tái định nghĩa Big data: </w:t>
      </w:r>
      <w:r>
        <w:t>Với UE, dữ liệu có thể có một cuộc sống mới, người dùng có thể tạo ra thế giới mở, trackers máy bay, …</w:t>
      </w:r>
    </w:p>
    <w:p w:rsidR="006C2108" w:rsidRPr="00E515C5" w:rsidRDefault="006C2108" w:rsidP="0047267F">
      <w:pPr>
        <w:pStyle w:val="Nidungvnbn"/>
        <w:numPr>
          <w:ilvl w:val="0"/>
          <w:numId w:val="11"/>
        </w:numPr>
        <w:rPr>
          <w:b/>
        </w:rPr>
      </w:pPr>
      <w:r>
        <w:rPr>
          <w:b/>
        </w:rPr>
        <w:t xml:space="preserve">Twinmotion: </w:t>
      </w:r>
      <w:r>
        <w:t>Chuyển đổi dữ liệu BIM, CAD và những trải nghiệm VR thành những hiệu ứng hình ảnh đẹp tuyệt vời chỉ với một vài cú click.</w:t>
      </w:r>
    </w:p>
    <w:p w:rsidR="006C2108" w:rsidRDefault="006C2108" w:rsidP="0047267F">
      <w:pPr>
        <w:pStyle w:val="Nidungvnbn"/>
        <w:numPr>
          <w:ilvl w:val="0"/>
          <w:numId w:val="8"/>
        </w:numPr>
        <w:ind w:left="1170" w:hanging="450"/>
        <w:rPr>
          <w:b/>
        </w:rPr>
      </w:pPr>
      <w:r w:rsidRPr="00E515C5">
        <w:rPr>
          <w:b/>
        </w:rPr>
        <w:t xml:space="preserve">Các </w:t>
      </w:r>
      <w:r>
        <w:rPr>
          <w:b/>
        </w:rPr>
        <w:t>đặc trưng chính</w:t>
      </w:r>
    </w:p>
    <w:p w:rsidR="006C2108" w:rsidRPr="00B5078B" w:rsidRDefault="006C2108" w:rsidP="0047267F">
      <w:pPr>
        <w:pStyle w:val="Nidungvnbn"/>
        <w:numPr>
          <w:ilvl w:val="0"/>
          <w:numId w:val="12"/>
        </w:numPr>
      </w:pPr>
      <w:r w:rsidRPr="00B5078B">
        <w:t>Real time</w:t>
      </w:r>
    </w:p>
    <w:p w:rsidR="006C2108" w:rsidRPr="00B5078B" w:rsidRDefault="006C2108" w:rsidP="0047267F">
      <w:pPr>
        <w:pStyle w:val="Nidungvnbn"/>
        <w:numPr>
          <w:ilvl w:val="0"/>
          <w:numId w:val="12"/>
        </w:numPr>
      </w:pPr>
      <w:r w:rsidRPr="00B5078B">
        <w:t>Góc nhìn sắc nét</w:t>
      </w:r>
    </w:p>
    <w:p w:rsidR="006C2108" w:rsidRPr="00B5078B" w:rsidRDefault="006C2108" w:rsidP="0047267F">
      <w:pPr>
        <w:pStyle w:val="Nidungvnbn"/>
        <w:numPr>
          <w:ilvl w:val="0"/>
          <w:numId w:val="12"/>
        </w:numPr>
      </w:pPr>
      <w:r w:rsidRPr="00B5078B">
        <w:lastRenderedPageBreak/>
        <w:t>Kết hợp và chinh phục</w:t>
      </w:r>
    </w:p>
    <w:p w:rsidR="006C2108" w:rsidRPr="00B5078B" w:rsidRDefault="006C2108" w:rsidP="0047267F">
      <w:pPr>
        <w:pStyle w:val="Nidungvnbn"/>
        <w:numPr>
          <w:ilvl w:val="0"/>
          <w:numId w:val="12"/>
        </w:numPr>
      </w:pPr>
      <w:r w:rsidRPr="00B5078B">
        <w:t>Một asset, có thể di chuyển mọi nơi</w:t>
      </w:r>
    </w:p>
    <w:p w:rsidR="006C2108" w:rsidRDefault="006C2108" w:rsidP="00B5078B">
      <w:pPr>
        <w:pStyle w:val="Nidungvnbn"/>
        <w:rPr>
          <w:b/>
        </w:rPr>
      </w:pPr>
      <w:r w:rsidRPr="00B5078B">
        <w:rPr>
          <w:b/>
        </w:rPr>
        <w:t>Tự động hóa và chuyển động</w:t>
      </w:r>
    </w:p>
    <w:p w:rsidR="00A246E8" w:rsidRPr="00B5078B" w:rsidRDefault="00A246E8" w:rsidP="00A246E8">
      <w:pPr>
        <w:pStyle w:val="Nidungvnbn"/>
        <w:jc w:val="center"/>
        <w:rPr>
          <w:b/>
        </w:rPr>
      </w:pPr>
      <w:r>
        <w:rPr>
          <w:b/>
          <w:noProof/>
          <w:lang w:eastAsia="zh-CN"/>
        </w:rPr>
        <w:drawing>
          <wp:inline distT="0" distB="0" distL="0" distR="0">
            <wp:extent cx="5351700" cy="2179781"/>
            <wp:effectExtent l="0" t="0" r="190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1138599088"/>
                    <pic:cNvPicPr/>
                  </pic:nvPicPr>
                  <pic:blipFill>
                    <a:blip r:embed="rId19">
                      <a:extLst>
                        <a:ext uri="{28A0092B-C50C-407E-A947-70E740481C1C}">
                          <a14:useLocalDpi xmlns:a14="http://schemas.microsoft.com/office/drawing/2010/main" val="0"/>
                        </a:ext>
                      </a:extLst>
                    </a:blip>
                    <a:stretch>
                      <a:fillRect/>
                    </a:stretch>
                  </pic:blipFill>
                  <pic:spPr>
                    <a:xfrm>
                      <a:off x="0" y="0"/>
                      <a:ext cx="5355747" cy="2181429"/>
                    </a:xfrm>
                    <a:prstGeom prst="rect">
                      <a:avLst/>
                    </a:prstGeom>
                  </pic:spPr>
                </pic:pic>
              </a:graphicData>
            </a:graphic>
          </wp:inline>
        </w:drawing>
      </w:r>
    </w:p>
    <w:p w:rsidR="006C2108" w:rsidRDefault="006C2108" w:rsidP="0047267F">
      <w:pPr>
        <w:pStyle w:val="Nidungvnbn"/>
        <w:numPr>
          <w:ilvl w:val="0"/>
          <w:numId w:val="8"/>
        </w:numPr>
        <w:ind w:left="1170" w:hanging="450"/>
        <w:rPr>
          <w:b/>
        </w:rPr>
      </w:pPr>
      <w:r w:rsidRPr="00822F58">
        <w:rPr>
          <w:b/>
        </w:rPr>
        <w:t>Tổng quan</w:t>
      </w:r>
    </w:p>
    <w:p w:rsidR="006C2108" w:rsidRDefault="006C2108" w:rsidP="0047267F">
      <w:pPr>
        <w:pStyle w:val="Nidungvnbn"/>
        <w:numPr>
          <w:ilvl w:val="0"/>
          <w:numId w:val="13"/>
        </w:numPr>
        <w:rPr>
          <w:b/>
        </w:rPr>
      </w:pPr>
      <w:r>
        <w:rPr>
          <w:b/>
        </w:rPr>
        <w:t>Design and delight:</w:t>
      </w:r>
      <w:r>
        <w:t xml:space="preserve"> UE có thể giúp người dùng rút ngắn quy trình thiết kế, cho các trải nghiệm nhập vai, có thể đưa cho khách hàng của họ xem mọi tùy chọn trong danh mục, cho họ lái thử xe thông qua công nghệ, hoặc thậm chí có thể bắt chước các thiết kế theo một cách chân thật nhất. Tất cả được gói gọn trong Unreal Engine.</w:t>
      </w:r>
    </w:p>
    <w:p w:rsidR="006C2108" w:rsidRDefault="006C2108" w:rsidP="0047267F">
      <w:pPr>
        <w:pStyle w:val="Nidungvnbn"/>
        <w:numPr>
          <w:ilvl w:val="0"/>
          <w:numId w:val="13"/>
        </w:numPr>
        <w:rPr>
          <w:b/>
        </w:rPr>
      </w:pPr>
      <w:r>
        <w:rPr>
          <w:b/>
        </w:rPr>
        <w:t>Digital cockpit development (Human-Machine Interface):</w:t>
      </w:r>
      <w:r>
        <w:t xml:space="preserve"> Với UE người dùng có thể thiết kế các thể loại HMI (Human-Machine Interface), thông tin giải trí hoặc trải nghiệm buồng lái kỹ thuật số đưa họ đến nơi họ muốn theo một phong cách riêng.</w:t>
      </w:r>
    </w:p>
    <w:p w:rsidR="006C2108" w:rsidRDefault="006C2108" w:rsidP="0047267F">
      <w:pPr>
        <w:pStyle w:val="Nidungvnbn"/>
        <w:numPr>
          <w:ilvl w:val="0"/>
          <w:numId w:val="13"/>
        </w:numPr>
        <w:rPr>
          <w:b/>
        </w:rPr>
      </w:pPr>
      <w:r>
        <w:rPr>
          <w:b/>
        </w:rPr>
        <w:t xml:space="preserve">One source of truth: </w:t>
      </w:r>
      <w:r>
        <w:t>Lưu trữ tất cả các model reference của người dùng trong cùng một nơi, thúc đẩy tiến trình làm việc nhanh hơn, mọi thứ chỉ cách vài giây.</w:t>
      </w:r>
    </w:p>
    <w:p w:rsidR="006C2108" w:rsidRPr="00822F58" w:rsidRDefault="006C2108" w:rsidP="0047267F">
      <w:pPr>
        <w:pStyle w:val="Nidungvnbn"/>
        <w:numPr>
          <w:ilvl w:val="0"/>
          <w:numId w:val="13"/>
        </w:numPr>
        <w:rPr>
          <w:b/>
        </w:rPr>
      </w:pPr>
      <w:r>
        <w:rPr>
          <w:b/>
        </w:rPr>
        <w:t xml:space="preserve">Automotive field guide: </w:t>
      </w:r>
      <w:r>
        <w:t>Công nghệ real-time đang thúc đẩy ngành công nghiệp ô tô từ thiết kế ban đầu đến sàn đại lý. UE đang thực sự hỗ trợ sự chuyển đổi doanh nghiệp.</w:t>
      </w:r>
    </w:p>
    <w:p w:rsidR="006C2108" w:rsidRDefault="006C2108" w:rsidP="0047267F">
      <w:pPr>
        <w:pStyle w:val="Nidungvnbn"/>
        <w:numPr>
          <w:ilvl w:val="0"/>
          <w:numId w:val="8"/>
        </w:numPr>
        <w:ind w:left="1170" w:hanging="450"/>
        <w:rPr>
          <w:b/>
        </w:rPr>
      </w:pPr>
      <w:r w:rsidRPr="00822F58">
        <w:rPr>
          <w:b/>
        </w:rPr>
        <w:t>Các</w:t>
      </w:r>
      <w:r w:rsidRPr="00AE281C">
        <w:rPr>
          <w:b/>
        </w:rPr>
        <w:t xml:space="preserve"> </w:t>
      </w:r>
      <w:r>
        <w:rPr>
          <w:b/>
        </w:rPr>
        <w:t>đặc trưng chính</w:t>
      </w:r>
    </w:p>
    <w:p w:rsidR="006C2108" w:rsidRPr="00B5078B" w:rsidRDefault="006C2108" w:rsidP="0047267F">
      <w:pPr>
        <w:pStyle w:val="Nidungvnbn"/>
        <w:numPr>
          <w:ilvl w:val="0"/>
          <w:numId w:val="14"/>
        </w:numPr>
      </w:pPr>
      <w:r w:rsidRPr="00B5078B">
        <w:t>Push the limits</w:t>
      </w:r>
    </w:p>
    <w:p w:rsidR="006C2108" w:rsidRPr="00B5078B" w:rsidRDefault="006C2108" w:rsidP="0047267F">
      <w:pPr>
        <w:pStyle w:val="Nidungvnbn"/>
        <w:numPr>
          <w:ilvl w:val="0"/>
          <w:numId w:val="14"/>
        </w:numPr>
      </w:pPr>
      <w:r w:rsidRPr="00B5078B">
        <w:lastRenderedPageBreak/>
        <w:t>Accelerated, automated</w:t>
      </w:r>
    </w:p>
    <w:p w:rsidR="006C2108" w:rsidRPr="00B5078B" w:rsidRDefault="006C2108" w:rsidP="0047267F">
      <w:pPr>
        <w:pStyle w:val="Nidungvnbn"/>
        <w:numPr>
          <w:ilvl w:val="0"/>
          <w:numId w:val="14"/>
        </w:numPr>
      </w:pPr>
      <w:r w:rsidRPr="00B5078B">
        <w:t>Multi-user collaboration</w:t>
      </w:r>
    </w:p>
    <w:p w:rsidR="006C2108" w:rsidRPr="00B5078B" w:rsidRDefault="006C2108" w:rsidP="0047267F">
      <w:pPr>
        <w:pStyle w:val="Nidungvnbn"/>
        <w:numPr>
          <w:ilvl w:val="0"/>
          <w:numId w:val="14"/>
        </w:numPr>
      </w:pPr>
      <w:r w:rsidRPr="00B5078B">
        <w:t>Your data, your choice</w:t>
      </w:r>
    </w:p>
    <w:p w:rsidR="006C2108" w:rsidRPr="00B5078B" w:rsidRDefault="006C2108" w:rsidP="0047267F">
      <w:pPr>
        <w:pStyle w:val="Nidungvnbn"/>
        <w:numPr>
          <w:ilvl w:val="0"/>
          <w:numId w:val="14"/>
        </w:numPr>
      </w:pPr>
      <w:r w:rsidRPr="00B5078B">
        <w:t>HMI helpers</w:t>
      </w:r>
    </w:p>
    <w:p w:rsidR="006C2108" w:rsidRDefault="006C2108" w:rsidP="00B5078B">
      <w:pPr>
        <w:pStyle w:val="Nidungvnbn"/>
        <w:rPr>
          <w:b/>
        </w:rPr>
      </w:pPr>
      <w:r w:rsidRPr="00B5078B">
        <w:rPr>
          <w:b/>
        </w:rPr>
        <w:t>Broadcast và các sự kiện trực tuyến</w:t>
      </w:r>
    </w:p>
    <w:p w:rsidR="00065FA3" w:rsidRPr="00B5078B" w:rsidRDefault="00065FA3" w:rsidP="00C37450">
      <w:pPr>
        <w:pStyle w:val="Nidungvnbn"/>
        <w:jc w:val="center"/>
        <w:rPr>
          <w:b/>
        </w:rPr>
      </w:pPr>
      <w:r>
        <w:rPr>
          <w:noProof/>
          <w:lang w:eastAsia="zh-CN"/>
        </w:rPr>
        <w:drawing>
          <wp:inline distT="0" distB="0" distL="0" distR="0" wp14:anchorId="7CA20BD7" wp14:editId="6FAD44CB">
            <wp:extent cx="5273963" cy="293852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4457" cy="2944372"/>
                    </a:xfrm>
                    <a:prstGeom prst="rect">
                      <a:avLst/>
                    </a:prstGeom>
                  </pic:spPr>
                </pic:pic>
              </a:graphicData>
            </a:graphic>
          </wp:inline>
        </w:drawing>
      </w:r>
    </w:p>
    <w:p w:rsidR="006C2108" w:rsidRDefault="006C2108" w:rsidP="0047267F">
      <w:pPr>
        <w:pStyle w:val="Nidungvnbn"/>
        <w:numPr>
          <w:ilvl w:val="0"/>
          <w:numId w:val="8"/>
        </w:numPr>
        <w:ind w:left="1170" w:hanging="450"/>
        <w:rPr>
          <w:b/>
        </w:rPr>
      </w:pPr>
      <w:r w:rsidRPr="0011181B">
        <w:rPr>
          <w:b/>
        </w:rPr>
        <w:t>Tổng quan</w:t>
      </w:r>
    </w:p>
    <w:p w:rsidR="006C2108" w:rsidRPr="00065FA3" w:rsidRDefault="006C2108" w:rsidP="00065FA3">
      <w:pPr>
        <w:pStyle w:val="Nidungvnbn"/>
        <w:numPr>
          <w:ilvl w:val="0"/>
          <w:numId w:val="15"/>
        </w:numPr>
        <w:rPr>
          <w:b/>
        </w:rPr>
      </w:pPr>
      <w:r>
        <w:rPr>
          <w:b/>
        </w:rPr>
        <w:t xml:space="preserve">Perfect pixels: </w:t>
      </w:r>
      <w:r>
        <w:t>UE giúp người dùng có thể pha trộn những hành động thực tế với đồ họa máy tính ở bất cứ nơi nào.</w:t>
      </w:r>
    </w:p>
    <w:p w:rsidR="006C2108" w:rsidRPr="00C37450" w:rsidRDefault="006C2108" w:rsidP="00C37450">
      <w:pPr>
        <w:pStyle w:val="Nidungvnbn"/>
        <w:numPr>
          <w:ilvl w:val="0"/>
          <w:numId w:val="15"/>
        </w:numPr>
        <w:rPr>
          <w:b/>
        </w:rPr>
      </w:pPr>
      <w:r>
        <w:rPr>
          <w:b/>
        </w:rPr>
        <w:t>The right fit</w:t>
      </w:r>
    </w:p>
    <w:p w:rsidR="006C2108" w:rsidRPr="0011181B" w:rsidRDefault="006C2108" w:rsidP="0047267F">
      <w:pPr>
        <w:pStyle w:val="Nidungvnbn"/>
        <w:numPr>
          <w:ilvl w:val="0"/>
          <w:numId w:val="15"/>
        </w:numPr>
        <w:rPr>
          <w:b/>
        </w:rPr>
      </w:pPr>
      <w:r>
        <w:rPr>
          <w:b/>
        </w:rPr>
        <w:t>Strong &amp; steady:</w:t>
      </w:r>
      <w:r>
        <w:t xml:space="preserve"> Với UE, họ tự tin là một nền tảng có thể đoán được là sẽ không bao giờ sụp đổ. Khi người dùng cần, UE luôn có mặt.</w:t>
      </w:r>
    </w:p>
    <w:p w:rsidR="006C2108" w:rsidRDefault="006C2108" w:rsidP="0047267F">
      <w:pPr>
        <w:pStyle w:val="Nidungvnbn"/>
        <w:numPr>
          <w:ilvl w:val="0"/>
          <w:numId w:val="8"/>
        </w:numPr>
        <w:ind w:left="1170" w:hanging="450"/>
        <w:rPr>
          <w:b/>
        </w:rPr>
      </w:pPr>
      <w:r w:rsidRPr="0011181B">
        <w:rPr>
          <w:b/>
        </w:rPr>
        <w:t>Các đặc trưng chính</w:t>
      </w:r>
    </w:p>
    <w:p w:rsidR="006C2108" w:rsidRPr="00B5078B" w:rsidRDefault="006C2108" w:rsidP="0047267F">
      <w:pPr>
        <w:pStyle w:val="Nidungvnbn"/>
        <w:numPr>
          <w:ilvl w:val="0"/>
          <w:numId w:val="15"/>
        </w:numPr>
      </w:pPr>
      <w:r w:rsidRPr="00B5078B">
        <w:t>Integration</w:t>
      </w:r>
    </w:p>
    <w:p w:rsidR="006C2108" w:rsidRPr="00B5078B" w:rsidRDefault="006C2108" w:rsidP="0047267F">
      <w:pPr>
        <w:pStyle w:val="Nidungvnbn"/>
        <w:numPr>
          <w:ilvl w:val="0"/>
          <w:numId w:val="15"/>
        </w:numPr>
      </w:pPr>
      <w:r w:rsidRPr="00B5078B">
        <w:t>Real-time compositing</w:t>
      </w:r>
    </w:p>
    <w:p w:rsidR="006C2108" w:rsidRPr="00B5078B" w:rsidRDefault="006C2108" w:rsidP="0047267F">
      <w:pPr>
        <w:pStyle w:val="Nidungvnbn"/>
        <w:numPr>
          <w:ilvl w:val="0"/>
          <w:numId w:val="15"/>
        </w:numPr>
      </w:pPr>
      <w:r w:rsidRPr="00B5078B">
        <w:t>Muilti-display rendering</w:t>
      </w:r>
    </w:p>
    <w:p w:rsidR="00835440" w:rsidRPr="00835440" w:rsidRDefault="006C2108" w:rsidP="00835440">
      <w:pPr>
        <w:pStyle w:val="Nidungvnbn"/>
        <w:numPr>
          <w:ilvl w:val="0"/>
          <w:numId w:val="15"/>
        </w:numPr>
      </w:pPr>
      <w:r w:rsidRPr="00B5078B">
        <w:t>Particles, effects &amp; physics</w:t>
      </w:r>
    </w:p>
    <w:p w:rsidR="006C2108" w:rsidRPr="00082FF4" w:rsidRDefault="006C2108" w:rsidP="00082FF4">
      <w:pPr>
        <w:spacing w:before="0" w:after="200" w:line="276" w:lineRule="auto"/>
        <w:rPr>
          <w:b/>
          <w:sz w:val="26"/>
          <w:szCs w:val="26"/>
        </w:rPr>
      </w:pPr>
      <w:r w:rsidRPr="00B5078B">
        <w:rPr>
          <w:b/>
        </w:rPr>
        <w:t>Giả lập</w:t>
      </w:r>
    </w:p>
    <w:p w:rsidR="00BC40E9" w:rsidRPr="00B5078B" w:rsidRDefault="00BC40E9" w:rsidP="00BC40E9">
      <w:pPr>
        <w:pStyle w:val="Nidungvnbn"/>
        <w:jc w:val="center"/>
        <w:rPr>
          <w:b/>
        </w:rPr>
      </w:pPr>
      <w:r>
        <w:rPr>
          <w:noProof/>
          <w:lang w:eastAsia="zh-CN"/>
        </w:rPr>
        <w:lastRenderedPageBreak/>
        <w:drawing>
          <wp:inline distT="0" distB="0" distL="0" distR="0" wp14:anchorId="6BCB23AC" wp14:editId="293D3911">
            <wp:extent cx="4941454"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
                    <pic:cNvPicPr/>
                  </pic:nvPicPr>
                  <pic:blipFill>
                    <a:blip r:embed="rId21"/>
                    <a:stretch>
                      <a:fillRect/>
                    </a:stretch>
                  </pic:blipFill>
                  <pic:spPr>
                    <a:xfrm>
                      <a:off x="0" y="0"/>
                      <a:ext cx="4950062" cy="4338880"/>
                    </a:xfrm>
                    <a:prstGeom prst="rect">
                      <a:avLst/>
                    </a:prstGeom>
                  </pic:spPr>
                </pic:pic>
              </a:graphicData>
            </a:graphic>
          </wp:inline>
        </w:drawing>
      </w:r>
    </w:p>
    <w:p w:rsidR="006C2108" w:rsidRDefault="006C2108" w:rsidP="0047267F">
      <w:pPr>
        <w:pStyle w:val="Nidungvnbn"/>
        <w:numPr>
          <w:ilvl w:val="0"/>
          <w:numId w:val="8"/>
        </w:numPr>
        <w:ind w:left="1170" w:hanging="450"/>
        <w:rPr>
          <w:b/>
        </w:rPr>
      </w:pPr>
      <w:r w:rsidRPr="00C608EF">
        <w:rPr>
          <w:b/>
        </w:rPr>
        <w:t>Tổng quan</w:t>
      </w:r>
    </w:p>
    <w:p w:rsidR="006C2108" w:rsidRDefault="006C2108" w:rsidP="0047267F">
      <w:pPr>
        <w:pStyle w:val="Nidungvnbn"/>
        <w:numPr>
          <w:ilvl w:val="0"/>
          <w:numId w:val="16"/>
        </w:numPr>
        <w:rPr>
          <w:b/>
        </w:rPr>
      </w:pPr>
      <w:r>
        <w:rPr>
          <w:b/>
        </w:rPr>
        <w:t xml:space="preserve">Critical fidelity: </w:t>
      </w:r>
      <w:r>
        <w:t>Truyền thông tin thông qua những cú click chuột ngay lập tức, cho dù người dùng đang training con người hay training máy, UE sẽ phân tích thiết bị hoặc đánh giá các lựa chọn trong tương lai. UE cup cấp cho bạn hình ảnh có độ trung thực cao và khả năng kiểm soát mà bạn yêu cầu, miễn phí.</w:t>
      </w:r>
    </w:p>
    <w:p w:rsidR="006C2108" w:rsidRDefault="006C2108" w:rsidP="0047267F">
      <w:pPr>
        <w:pStyle w:val="Nidungvnbn"/>
        <w:numPr>
          <w:ilvl w:val="0"/>
          <w:numId w:val="16"/>
        </w:numPr>
        <w:rPr>
          <w:b/>
        </w:rPr>
      </w:pPr>
      <w:r>
        <w:rPr>
          <w:b/>
        </w:rPr>
        <w:t xml:space="preserve">Full control: </w:t>
      </w:r>
      <w:r>
        <w:t>Với UE, người dùng có thể build, scale, và kiểm soát mọi khía cạnh thiết kế của họ chỉ với việc kéo thả.</w:t>
      </w:r>
    </w:p>
    <w:p w:rsidR="006C2108" w:rsidRPr="002426A1" w:rsidRDefault="006C2108" w:rsidP="0047267F">
      <w:pPr>
        <w:pStyle w:val="Nidungvnbn"/>
        <w:numPr>
          <w:ilvl w:val="0"/>
          <w:numId w:val="16"/>
        </w:numPr>
        <w:rPr>
          <w:b/>
        </w:rPr>
      </w:pPr>
      <w:r>
        <w:rPr>
          <w:b/>
        </w:rPr>
        <w:t xml:space="preserve">Liberate your assets: </w:t>
      </w:r>
      <w:r>
        <w:t>UE cho phép việc import và reimport asset nhiều lần nếu người dùng cần tùy chỉnh độ mô phỏng. Người dùng cũng có thể sử dụng nhanh chống các asset miễn phí thông qua Unreal Engine Marketplace.</w:t>
      </w:r>
    </w:p>
    <w:p w:rsidR="006C2108" w:rsidRDefault="006C2108" w:rsidP="0047267F">
      <w:pPr>
        <w:pStyle w:val="Nidungvnbn"/>
        <w:numPr>
          <w:ilvl w:val="0"/>
          <w:numId w:val="8"/>
        </w:numPr>
        <w:ind w:left="1170" w:hanging="450"/>
        <w:rPr>
          <w:b/>
        </w:rPr>
      </w:pPr>
      <w:r w:rsidRPr="00C608EF">
        <w:rPr>
          <w:b/>
        </w:rPr>
        <w:t>Các đặc trưng chính</w:t>
      </w:r>
    </w:p>
    <w:p w:rsidR="006C2108" w:rsidRPr="00B5078B" w:rsidRDefault="006C2108" w:rsidP="0047267F">
      <w:pPr>
        <w:pStyle w:val="Nidungvnbn"/>
        <w:numPr>
          <w:ilvl w:val="0"/>
          <w:numId w:val="16"/>
        </w:numPr>
      </w:pPr>
      <w:r w:rsidRPr="00B5078B">
        <w:lastRenderedPageBreak/>
        <w:t>Efficent data processing</w:t>
      </w:r>
    </w:p>
    <w:p w:rsidR="006C2108" w:rsidRPr="00B5078B" w:rsidRDefault="006C2108" w:rsidP="0047267F">
      <w:pPr>
        <w:pStyle w:val="Nidungvnbn"/>
        <w:numPr>
          <w:ilvl w:val="0"/>
          <w:numId w:val="16"/>
        </w:numPr>
      </w:pPr>
      <w:r w:rsidRPr="00B5078B">
        <w:t>Terrain databases</w:t>
      </w:r>
    </w:p>
    <w:p w:rsidR="006C2108" w:rsidRPr="00B5078B" w:rsidRDefault="006C2108" w:rsidP="0047267F">
      <w:pPr>
        <w:pStyle w:val="Nidungvnbn"/>
        <w:numPr>
          <w:ilvl w:val="0"/>
          <w:numId w:val="16"/>
        </w:numPr>
      </w:pPr>
      <w:r w:rsidRPr="00B5078B">
        <w:t>Multi-platform deployment</w:t>
      </w:r>
    </w:p>
    <w:p w:rsidR="006C2108" w:rsidRPr="00B5078B" w:rsidRDefault="006C2108" w:rsidP="0047267F">
      <w:pPr>
        <w:pStyle w:val="Nidungvnbn"/>
        <w:numPr>
          <w:ilvl w:val="0"/>
          <w:numId w:val="16"/>
        </w:numPr>
      </w:pPr>
      <w:r w:rsidRPr="00B5078B">
        <w:t>A range of Realism</w:t>
      </w:r>
    </w:p>
    <w:p w:rsidR="006C2108" w:rsidRPr="00B5078B" w:rsidRDefault="006C2108" w:rsidP="0047267F">
      <w:pPr>
        <w:pStyle w:val="Nidungvnbn"/>
        <w:numPr>
          <w:ilvl w:val="0"/>
          <w:numId w:val="16"/>
        </w:numPr>
      </w:pPr>
      <w:r w:rsidRPr="00B5078B">
        <w:t>XR-Ready</w:t>
      </w:r>
    </w:p>
    <w:p w:rsidR="006C2108" w:rsidRDefault="00AF3FEB" w:rsidP="00931B08">
      <w:pPr>
        <w:pStyle w:val="Heading3"/>
      </w:pPr>
      <w:bookmarkStart w:id="14" w:name="_Toc143270887"/>
      <w:r>
        <w:t>Các kiến thức nền tảng về Unreal Editor</w:t>
      </w:r>
      <w:bookmarkEnd w:id="14"/>
    </w:p>
    <w:p w:rsidR="00AF3FEB" w:rsidRPr="00AF3FEB" w:rsidRDefault="00AF3FEB" w:rsidP="00AF3FEB">
      <w:pPr>
        <w:pStyle w:val="Nidungvnbn"/>
        <w:numPr>
          <w:ilvl w:val="0"/>
          <w:numId w:val="8"/>
        </w:numPr>
        <w:rPr>
          <w:b/>
          <w:bCs/>
        </w:rPr>
      </w:pPr>
      <w:r w:rsidRPr="00AF3FEB">
        <w:rPr>
          <w:b/>
          <w:bCs/>
        </w:rPr>
        <w:t>Unreal Editor Interface</w:t>
      </w:r>
    </w:p>
    <w:p w:rsidR="00AF3FEB" w:rsidRDefault="00AF3FEB" w:rsidP="00AF3FEB">
      <w:pPr>
        <w:pStyle w:val="Nidungvnbn"/>
      </w:pPr>
      <w:r>
        <w:rPr>
          <w:noProof/>
          <w:lang w:eastAsia="zh-CN"/>
        </w:rPr>
        <w:drawing>
          <wp:inline distT="0" distB="0" distL="0" distR="0" wp14:anchorId="07F46742" wp14:editId="4629FE08">
            <wp:extent cx="5269358" cy="3451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3755" cy="3454740"/>
                    </a:xfrm>
                    <a:prstGeom prst="rect">
                      <a:avLst/>
                    </a:prstGeom>
                  </pic:spPr>
                </pic:pic>
              </a:graphicData>
            </a:graphic>
          </wp:inline>
        </w:drawing>
      </w:r>
    </w:p>
    <w:tbl>
      <w:tblPr>
        <w:tblStyle w:val="TableGrid"/>
        <w:tblW w:w="8958" w:type="dxa"/>
        <w:tblLook w:val="04A0" w:firstRow="1" w:lastRow="0" w:firstColumn="1" w:lastColumn="0" w:noHBand="0" w:noVBand="1"/>
      </w:tblPr>
      <w:tblGrid>
        <w:gridCol w:w="879"/>
        <w:gridCol w:w="2212"/>
        <w:gridCol w:w="5867"/>
      </w:tblGrid>
      <w:tr w:rsidR="00AF3FEB" w:rsidTr="00AF3FEB">
        <w:trPr>
          <w:trHeight w:val="737"/>
        </w:trPr>
        <w:tc>
          <w:tcPr>
            <w:tcW w:w="879" w:type="dxa"/>
          </w:tcPr>
          <w:p w:rsidR="00AF3FEB" w:rsidRPr="000D5792" w:rsidRDefault="00AF3FEB" w:rsidP="00605F4A">
            <w:pPr>
              <w:pStyle w:val="Nidungvnbn"/>
              <w:ind w:firstLine="0"/>
              <w:jc w:val="center"/>
              <w:rPr>
                <w:b/>
              </w:rPr>
            </w:pPr>
            <w:r w:rsidRPr="000D5792">
              <w:rPr>
                <w:b/>
              </w:rPr>
              <w:t>No.</w:t>
            </w:r>
          </w:p>
        </w:tc>
        <w:tc>
          <w:tcPr>
            <w:tcW w:w="2212" w:type="dxa"/>
          </w:tcPr>
          <w:p w:rsidR="00AF3FEB" w:rsidRPr="000D5792" w:rsidRDefault="00AF3FEB" w:rsidP="00605F4A">
            <w:pPr>
              <w:pStyle w:val="Nidungvnbn"/>
              <w:ind w:firstLine="0"/>
              <w:jc w:val="left"/>
              <w:rPr>
                <w:b/>
              </w:rPr>
            </w:pPr>
            <w:r w:rsidRPr="000D5792">
              <w:rPr>
                <w:b/>
              </w:rPr>
              <w:t>Tên</w:t>
            </w:r>
          </w:p>
        </w:tc>
        <w:tc>
          <w:tcPr>
            <w:tcW w:w="5867" w:type="dxa"/>
          </w:tcPr>
          <w:p w:rsidR="00AF3FEB" w:rsidRPr="000D5792" w:rsidRDefault="00AF3FEB" w:rsidP="00605F4A">
            <w:pPr>
              <w:pStyle w:val="Nidungvnbn"/>
              <w:ind w:firstLine="0"/>
              <w:jc w:val="left"/>
              <w:rPr>
                <w:b/>
              </w:rPr>
            </w:pPr>
            <w:r w:rsidRPr="000D5792">
              <w:rPr>
                <w:b/>
              </w:rPr>
              <w:t>Mô tả</w:t>
            </w:r>
          </w:p>
        </w:tc>
      </w:tr>
      <w:tr w:rsidR="00AF3FEB" w:rsidTr="00AF3FEB">
        <w:trPr>
          <w:trHeight w:val="713"/>
        </w:trPr>
        <w:tc>
          <w:tcPr>
            <w:tcW w:w="879" w:type="dxa"/>
          </w:tcPr>
          <w:p w:rsidR="00AF3FEB" w:rsidRDefault="00AF3FEB" w:rsidP="00605F4A">
            <w:pPr>
              <w:pStyle w:val="Nidungvnbn"/>
              <w:ind w:firstLine="0"/>
              <w:jc w:val="center"/>
            </w:pPr>
            <w:r>
              <w:t>1</w:t>
            </w:r>
          </w:p>
        </w:tc>
        <w:tc>
          <w:tcPr>
            <w:tcW w:w="2212" w:type="dxa"/>
          </w:tcPr>
          <w:p w:rsidR="00AF3FEB" w:rsidRPr="000D5792" w:rsidRDefault="00AF3FEB" w:rsidP="00605F4A">
            <w:pPr>
              <w:pStyle w:val="Nidungvnbn"/>
              <w:ind w:firstLine="0"/>
              <w:rPr>
                <w:b/>
              </w:rPr>
            </w:pPr>
            <w:r>
              <w:rPr>
                <w:b/>
              </w:rPr>
              <w:t>Menu Bar</w:t>
            </w:r>
          </w:p>
        </w:tc>
        <w:tc>
          <w:tcPr>
            <w:tcW w:w="5867" w:type="dxa"/>
          </w:tcPr>
          <w:p w:rsidR="00AF3FEB" w:rsidRDefault="00AF3FEB" w:rsidP="00605F4A">
            <w:pPr>
              <w:pStyle w:val="Nidungvnbn"/>
              <w:ind w:firstLine="0"/>
            </w:pPr>
            <w:r>
              <w:t>Sử dụng menu bar để truy cập những command đặc biệt cũng như những chức năng của editor.</w:t>
            </w:r>
          </w:p>
        </w:tc>
      </w:tr>
      <w:tr w:rsidR="00AF3FEB" w:rsidTr="00AF3FEB">
        <w:trPr>
          <w:trHeight w:val="737"/>
        </w:trPr>
        <w:tc>
          <w:tcPr>
            <w:tcW w:w="879" w:type="dxa"/>
          </w:tcPr>
          <w:p w:rsidR="00AF3FEB" w:rsidRDefault="00AF3FEB" w:rsidP="00605F4A">
            <w:pPr>
              <w:pStyle w:val="Nidungvnbn"/>
              <w:ind w:firstLine="0"/>
              <w:jc w:val="center"/>
            </w:pPr>
            <w:r>
              <w:t>2</w:t>
            </w:r>
          </w:p>
        </w:tc>
        <w:tc>
          <w:tcPr>
            <w:tcW w:w="2212" w:type="dxa"/>
          </w:tcPr>
          <w:p w:rsidR="00AF3FEB" w:rsidRPr="000D5792" w:rsidRDefault="00AF3FEB" w:rsidP="00605F4A">
            <w:pPr>
              <w:pStyle w:val="Nidungvnbn"/>
              <w:ind w:firstLine="0"/>
              <w:rPr>
                <w:b/>
              </w:rPr>
            </w:pPr>
            <w:r>
              <w:rPr>
                <w:b/>
              </w:rPr>
              <w:t>Main Toolbar</w:t>
            </w:r>
          </w:p>
        </w:tc>
        <w:tc>
          <w:tcPr>
            <w:tcW w:w="5867" w:type="dxa"/>
          </w:tcPr>
          <w:p w:rsidR="00AF3FEB" w:rsidRPr="00116DBB" w:rsidRDefault="00AF3FEB" w:rsidP="00605F4A">
            <w:pPr>
              <w:pStyle w:val="Nidungvnbn"/>
              <w:ind w:firstLine="0"/>
            </w:pPr>
            <w:r>
              <w:t xml:space="preserve">Chứa các phím tắt cho một số tools và editors thông dụng nhất trong UE, cũng như các phím tắt để vào chế độ </w:t>
            </w:r>
            <w:r w:rsidRPr="00116DBB">
              <w:rPr>
                <w:b/>
              </w:rPr>
              <w:t>“Play”</w:t>
            </w:r>
            <w:r>
              <w:rPr>
                <w:b/>
              </w:rPr>
              <w:t xml:space="preserve"> (chạy trò chơi bên trong Unreal Editor) </w:t>
            </w:r>
            <w:r>
              <w:t>và để triển khai dự án của người dùng trên các nên tảng khác.</w:t>
            </w:r>
          </w:p>
        </w:tc>
      </w:tr>
      <w:tr w:rsidR="00AF3FEB" w:rsidTr="00AF3FEB">
        <w:trPr>
          <w:trHeight w:val="713"/>
        </w:trPr>
        <w:tc>
          <w:tcPr>
            <w:tcW w:w="879" w:type="dxa"/>
          </w:tcPr>
          <w:p w:rsidR="00AF3FEB" w:rsidRDefault="00AF3FEB" w:rsidP="00605F4A">
            <w:pPr>
              <w:pStyle w:val="Nidungvnbn"/>
              <w:ind w:firstLine="0"/>
              <w:jc w:val="center"/>
            </w:pPr>
            <w:r>
              <w:lastRenderedPageBreak/>
              <w:t>3</w:t>
            </w:r>
          </w:p>
        </w:tc>
        <w:tc>
          <w:tcPr>
            <w:tcW w:w="2212" w:type="dxa"/>
          </w:tcPr>
          <w:p w:rsidR="00AF3FEB" w:rsidRPr="000D5792" w:rsidRDefault="00AF3FEB" w:rsidP="00605F4A">
            <w:pPr>
              <w:pStyle w:val="Nidungvnbn"/>
              <w:ind w:firstLine="0"/>
              <w:rPr>
                <w:b/>
              </w:rPr>
            </w:pPr>
            <w:r>
              <w:rPr>
                <w:b/>
              </w:rPr>
              <w:t>Level Viewport</w:t>
            </w:r>
          </w:p>
        </w:tc>
        <w:tc>
          <w:tcPr>
            <w:tcW w:w="5867" w:type="dxa"/>
          </w:tcPr>
          <w:p w:rsidR="00AF3FEB" w:rsidRDefault="00AF3FEB" w:rsidP="00605F4A">
            <w:pPr>
              <w:pStyle w:val="Nidungvnbn"/>
              <w:ind w:firstLine="0"/>
            </w:pPr>
            <w:r>
              <w:t>Hiển thị nội dung của Levels.</w:t>
            </w:r>
          </w:p>
        </w:tc>
        <w:bookmarkStart w:id="15" w:name="_GoBack"/>
        <w:bookmarkEnd w:id="15"/>
      </w:tr>
      <w:tr w:rsidR="00AF3FEB" w:rsidTr="00AF3FEB">
        <w:trPr>
          <w:trHeight w:val="737"/>
        </w:trPr>
        <w:tc>
          <w:tcPr>
            <w:tcW w:w="879" w:type="dxa"/>
          </w:tcPr>
          <w:p w:rsidR="00AF3FEB" w:rsidRDefault="00AF3FEB" w:rsidP="00605F4A">
            <w:pPr>
              <w:pStyle w:val="Nidungvnbn"/>
              <w:ind w:firstLine="0"/>
              <w:jc w:val="center"/>
            </w:pPr>
            <w:r>
              <w:t>4</w:t>
            </w:r>
          </w:p>
        </w:tc>
        <w:tc>
          <w:tcPr>
            <w:tcW w:w="2212" w:type="dxa"/>
          </w:tcPr>
          <w:p w:rsidR="00AF3FEB" w:rsidRPr="000D5792" w:rsidRDefault="00AF3FEB" w:rsidP="00605F4A">
            <w:pPr>
              <w:pStyle w:val="Nidungvnbn"/>
              <w:ind w:firstLine="0"/>
              <w:rPr>
                <w:b/>
              </w:rPr>
            </w:pPr>
            <w:r>
              <w:rPr>
                <w:b/>
              </w:rPr>
              <w:t>Content Drawer</w:t>
            </w:r>
          </w:p>
        </w:tc>
        <w:tc>
          <w:tcPr>
            <w:tcW w:w="5867" w:type="dxa"/>
          </w:tcPr>
          <w:p w:rsidR="00AF3FEB" w:rsidRDefault="00AF3FEB" w:rsidP="00605F4A">
            <w:pPr>
              <w:pStyle w:val="Nidungvnbn"/>
              <w:ind w:firstLine="0"/>
            </w:pPr>
            <w:r>
              <w:t>Nơi chứa tất cả các asset mà người dùng sử dụng trong dự án.</w:t>
            </w:r>
          </w:p>
        </w:tc>
      </w:tr>
      <w:tr w:rsidR="00AF3FEB" w:rsidTr="00AF3FEB">
        <w:trPr>
          <w:trHeight w:val="737"/>
        </w:trPr>
        <w:tc>
          <w:tcPr>
            <w:tcW w:w="879" w:type="dxa"/>
          </w:tcPr>
          <w:p w:rsidR="00AF3FEB" w:rsidRDefault="00AF3FEB" w:rsidP="00605F4A">
            <w:pPr>
              <w:pStyle w:val="Nidungvnbn"/>
              <w:ind w:firstLine="0"/>
              <w:jc w:val="center"/>
            </w:pPr>
            <w:r>
              <w:t>5</w:t>
            </w:r>
          </w:p>
        </w:tc>
        <w:tc>
          <w:tcPr>
            <w:tcW w:w="2212" w:type="dxa"/>
          </w:tcPr>
          <w:p w:rsidR="00AF3FEB" w:rsidRPr="000D5792" w:rsidRDefault="00AF3FEB" w:rsidP="00605F4A">
            <w:pPr>
              <w:pStyle w:val="Nidungvnbn"/>
              <w:ind w:firstLine="0"/>
              <w:rPr>
                <w:b/>
              </w:rPr>
            </w:pPr>
            <w:r>
              <w:rPr>
                <w:b/>
              </w:rPr>
              <w:t>Bottom Toolbar</w:t>
            </w:r>
          </w:p>
        </w:tc>
        <w:tc>
          <w:tcPr>
            <w:tcW w:w="5867" w:type="dxa"/>
          </w:tcPr>
          <w:p w:rsidR="00AF3FEB" w:rsidRDefault="00AF3FEB" w:rsidP="00605F4A">
            <w:pPr>
              <w:pStyle w:val="Nidungvnbn"/>
              <w:ind w:firstLine="0"/>
            </w:pPr>
            <w:r>
              <w:t>Chứa các phím tắt đến chức năng Command Console, Output Log và Derived Data. Cũng như hiển thị trạng thái của Source Control.</w:t>
            </w:r>
          </w:p>
        </w:tc>
      </w:tr>
      <w:tr w:rsidR="00AF3FEB" w:rsidTr="00AF3FEB">
        <w:trPr>
          <w:trHeight w:val="713"/>
        </w:trPr>
        <w:tc>
          <w:tcPr>
            <w:tcW w:w="879" w:type="dxa"/>
          </w:tcPr>
          <w:p w:rsidR="00AF3FEB" w:rsidRDefault="00AF3FEB" w:rsidP="00605F4A">
            <w:pPr>
              <w:pStyle w:val="Nidungvnbn"/>
              <w:ind w:firstLine="0"/>
              <w:jc w:val="center"/>
            </w:pPr>
            <w:r>
              <w:t>6</w:t>
            </w:r>
          </w:p>
        </w:tc>
        <w:tc>
          <w:tcPr>
            <w:tcW w:w="2212" w:type="dxa"/>
          </w:tcPr>
          <w:p w:rsidR="00AF3FEB" w:rsidRPr="000D5792" w:rsidRDefault="00AF3FEB" w:rsidP="00605F4A">
            <w:pPr>
              <w:pStyle w:val="Nidungvnbn"/>
              <w:ind w:firstLine="0"/>
              <w:rPr>
                <w:b/>
              </w:rPr>
            </w:pPr>
            <w:r>
              <w:rPr>
                <w:b/>
              </w:rPr>
              <w:t>Outliner</w:t>
            </w:r>
          </w:p>
        </w:tc>
        <w:tc>
          <w:tcPr>
            <w:tcW w:w="5867" w:type="dxa"/>
          </w:tcPr>
          <w:p w:rsidR="00AF3FEB" w:rsidRDefault="00AF3FEB" w:rsidP="00605F4A">
            <w:pPr>
              <w:pStyle w:val="Nidungvnbn"/>
              <w:ind w:firstLine="0"/>
            </w:pPr>
            <w:r>
              <w:t>Hiển thị Hierarchi dạng cây của tất cả nội dung trong Level.</w:t>
            </w:r>
          </w:p>
        </w:tc>
      </w:tr>
      <w:tr w:rsidR="00AF3FEB" w:rsidTr="00AF3FEB">
        <w:trPr>
          <w:trHeight w:val="737"/>
        </w:trPr>
        <w:tc>
          <w:tcPr>
            <w:tcW w:w="879" w:type="dxa"/>
          </w:tcPr>
          <w:p w:rsidR="00AF3FEB" w:rsidRDefault="00AF3FEB" w:rsidP="00605F4A">
            <w:pPr>
              <w:pStyle w:val="Nidungvnbn"/>
              <w:ind w:firstLine="0"/>
              <w:jc w:val="center"/>
            </w:pPr>
            <w:r>
              <w:t>7</w:t>
            </w:r>
          </w:p>
        </w:tc>
        <w:tc>
          <w:tcPr>
            <w:tcW w:w="2212" w:type="dxa"/>
          </w:tcPr>
          <w:p w:rsidR="00AF3FEB" w:rsidRPr="000D5792" w:rsidRDefault="00AF3FEB" w:rsidP="00605F4A">
            <w:pPr>
              <w:pStyle w:val="Nidungvnbn"/>
              <w:ind w:firstLine="0"/>
              <w:rPr>
                <w:b/>
              </w:rPr>
            </w:pPr>
            <w:r>
              <w:rPr>
                <w:b/>
              </w:rPr>
              <w:t>Details Panel</w:t>
            </w:r>
          </w:p>
        </w:tc>
        <w:tc>
          <w:tcPr>
            <w:tcW w:w="5867" w:type="dxa"/>
          </w:tcPr>
          <w:p w:rsidR="00AF3FEB" w:rsidRDefault="00AF3FEB" w:rsidP="00605F4A">
            <w:pPr>
              <w:pStyle w:val="Nidungvnbn"/>
              <w:ind w:firstLine="0"/>
            </w:pPr>
            <w:r>
              <w:t>Xuất hiện khi bạn chọn bất kì 1 Actor.</w:t>
            </w:r>
          </w:p>
          <w:p w:rsidR="00AF3FEB" w:rsidRDefault="00AF3FEB" w:rsidP="00605F4A">
            <w:pPr>
              <w:pStyle w:val="Nidungvnbn"/>
              <w:ind w:firstLine="0"/>
            </w:pPr>
            <w:r>
              <w:t>Hiển thị các thuộc tính khác nhau cho Actor đó.</w:t>
            </w:r>
          </w:p>
          <w:p w:rsidR="00AF3FEB" w:rsidRDefault="00AF3FEB" w:rsidP="00605F4A">
            <w:pPr>
              <w:pStyle w:val="Nidungvnbn"/>
              <w:ind w:firstLine="0"/>
            </w:pPr>
            <w:r>
              <w:t>Bảng điều khiển này hiển thị các cài đặt khác nhau tùy thuộc vào những gì người dùng chọn trong Level Viewport.</w:t>
            </w:r>
          </w:p>
        </w:tc>
      </w:tr>
    </w:tbl>
    <w:p w:rsidR="00AF3FEB" w:rsidRPr="00972D31" w:rsidRDefault="00972D31" w:rsidP="00972D31">
      <w:pPr>
        <w:pStyle w:val="Nidungvnbn"/>
        <w:numPr>
          <w:ilvl w:val="0"/>
          <w:numId w:val="20"/>
        </w:numPr>
        <w:rPr>
          <w:b/>
          <w:bCs/>
        </w:rPr>
      </w:pPr>
      <w:r w:rsidRPr="00972D31">
        <w:rPr>
          <w:b/>
          <w:bCs/>
        </w:rPr>
        <w:t>Menu Bar</w:t>
      </w:r>
    </w:p>
    <w:p w:rsidR="00972D31" w:rsidRDefault="00972D31" w:rsidP="00025DB7">
      <w:pPr>
        <w:pStyle w:val="Nidungvnbn"/>
        <w:jc w:val="center"/>
      </w:pPr>
      <w:r>
        <w:rPr>
          <w:noProof/>
          <w:lang w:eastAsia="zh-CN"/>
        </w:rPr>
        <w:drawing>
          <wp:inline distT="0" distB="0" distL="0" distR="0" wp14:anchorId="1B1203F2" wp14:editId="1D2E0B9F">
            <wp:extent cx="5043948" cy="992692"/>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5669" cy="996967"/>
                    </a:xfrm>
                    <a:prstGeom prst="rect">
                      <a:avLst/>
                    </a:prstGeom>
                  </pic:spPr>
                </pic:pic>
              </a:graphicData>
            </a:graphic>
          </wp:inline>
        </w:drawing>
      </w:r>
    </w:p>
    <w:p w:rsidR="00972D31" w:rsidRDefault="00972D31" w:rsidP="00972D31">
      <w:pPr>
        <w:pStyle w:val="Nidungvnbn"/>
      </w:pPr>
      <w:r>
        <w:t>Tích hợp các chức năng đặc biệt của Unreal Engine</w:t>
      </w:r>
    </w:p>
    <w:p w:rsidR="00972D31" w:rsidRPr="00972D31" w:rsidRDefault="00972D31" w:rsidP="00972D31">
      <w:pPr>
        <w:pStyle w:val="Nidungvnbn"/>
        <w:numPr>
          <w:ilvl w:val="0"/>
          <w:numId w:val="20"/>
        </w:numPr>
      </w:pPr>
      <w:r>
        <w:rPr>
          <w:b/>
          <w:bCs/>
        </w:rPr>
        <w:t>Main Toolbar</w:t>
      </w:r>
    </w:p>
    <w:p w:rsidR="00972D31" w:rsidRDefault="00972D31" w:rsidP="00025DB7">
      <w:pPr>
        <w:pStyle w:val="Nidungvnbn"/>
        <w:ind w:left="1440" w:firstLine="0"/>
        <w:jc w:val="center"/>
      </w:pPr>
      <w:r>
        <w:rPr>
          <w:noProof/>
          <w:lang w:eastAsia="zh-CN"/>
        </w:rPr>
        <w:drawing>
          <wp:inline distT="0" distB="0" distL="0" distR="0" wp14:anchorId="24563313" wp14:editId="19F2169A">
            <wp:extent cx="4537710" cy="53133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8146" cy="551288"/>
                    </a:xfrm>
                    <a:prstGeom prst="rect">
                      <a:avLst/>
                    </a:prstGeom>
                  </pic:spPr>
                </pic:pic>
              </a:graphicData>
            </a:graphic>
          </wp:inline>
        </w:drawing>
      </w:r>
    </w:p>
    <w:p w:rsidR="00972D31" w:rsidRDefault="00972D31" w:rsidP="00972D31">
      <w:pPr>
        <w:pStyle w:val="Nidungvnbn"/>
        <w:ind w:left="720" w:firstLine="0"/>
      </w:pPr>
      <w:r>
        <w:t xml:space="preserve">1 – Nút save </w:t>
      </w:r>
    </w:p>
    <w:p w:rsidR="00972D31" w:rsidRDefault="00972D31" w:rsidP="00972D31">
      <w:pPr>
        <w:pStyle w:val="Nidungvnbn"/>
        <w:ind w:left="720" w:firstLine="0"/>
      </w:pPr>
      <w:r>
        <w:t>2 – Chọn Mode</w:t>
      </w:r>
    </w:p>
    <w:p w:rsidR="00972D31" w:rsidRDefault="00972D31" w:rsidP="00972D31">
      <w:pPr>
        <w:pStyle w:val="Nidungvnbn"/>
        <w:ind w:left="720" w:firstLine="0"/>
      </w:pPr>
      <w:r>
        <w:t>3 – Các phím tắt cho phần tạo content</w:t>
      </w:r>
    </w:p>
    <w:p w:rsidR="00972D31" w:rsidRDefault="00972D31" w:rsidP="00972D31">
      <w:pPr>
        <w:pStyle w:val="Nidungvnbn"/>
        <w:ind w:left="720" w:firstLine="0"/>
      </w:pPr>
      <w:r>
        <w:t>4 – Điều khiển Play Mode</w:t>
      </w:r>
    </w:p>
    <w:p w:rsidR="00972D31" w:rsidRDefault="00972D31" w:rsidP="00972D31">
      <w:pPr>
        <w:pStyle w:val="Nidungvnbn"/>
        <w:ind w:left="720" w:firstLine="0"/>
      </w:pPr>
      <w:r>
        <w:t>5 – Platforms Menu</w:t>
      </w:r>
    </w:p>
    <w:p w:rsidR="00972D31" w:rsidRDefault="00972D31" w:rsidP="00972D31">
      <w:pPr>
        <w:pStyle w:val="Nidungvnbn"/>
        <w:ind w:left="720" w:firstLine="0"/>
      </w:pPr>
      <w:r>
        <w:t>6 – Settings</w:t>
      </w:r>
    </w:p>
    <w:p w:rsidR="00972D31" w:rsidRPr="00972D31" w:rsidRDefault="00972D31" w:rsidP="00972D31">
      <w:pPr>
        <w:pStyle w:val="Nidungvnbn"/>
        <w:numPr>
          <w:ilvl w:val="0"/>
          <w:numId w:val="20"/>
        </w:numPr>
        <w:rPr>
          <w:b/>
          <w:bCs/>
        </w:rPr>
      </w:pPr>
      <w:r w:rsidRPr="00972D31">
        <w:rPr>
          <w:b/>
          <w:bCs/>
        </w:rPr>
        <w:lastRenderedPageBreak/>
        <w:t>Level Viewport</w:t>
      </w:r>
    </w:p>
    <w:p w:rsidR="00972D31" w:rsidRPr="00972D31" w:rsidRDefault="00972D31" w:rsidP="006C3B01">
      <w:pPr>
        <w:pStyle w:val="Nidungvnbn"/>
        <w:numPr>
          <w:ilvl w:val="0"/>
          <w:numId w:val="8"/>
        </w:numPr>
      </w:pPr>
      <w:r w:rsidRPr="00972D31">
        <w:t>Level Viewport hiển thị nội dung của Level đang được mở.</w:t>
      </w:r>
    </w:p>
    <w:p w:rsidR="00972D31" w:rsidRPr="00972D31" w:rsidRDefault="00972D31" w:rsidP="006C3B01">
      <w:pPr>
        <w:pStyle w:val="Nidungvnbn"/>
        <w:numPr>
          <w:ilvl w:val="0"/>
          <w:numId w:val="8"/>
        </w:numPr>
      </w:pPr>
      <w:r w:rsidRPr="00972D31">
        <w:t>Level Viewport nói chung có thể hiển thị nội dung của Level theo hai cách sau:</w:t>
      </w:r>
    </w:p>
    <w:p w:rsidR="00972D31" w:rsidRPr="00972D31" w:rsidRDefault="00972D31" w:rsidP="00972D31">
      <w:pPr>
        <w:pStyle w:val="Nidungvnbn"/>
      </w:pPr>
      <w:r w:rsidRPr="00AC116D">
        <w:rPr>
          <w:b/>
          <w:bCs/>
        </w:rPr>
        <w:t xml:space="preserve">+ </w:t>
      </w:r>
      <w:r w:rsidRPr="00835440">
        <w:rPr>
          <w:b/>
          <w:bCs/>
        </w:rPr>
        <w:t>Perspective</w:t>
      </w:r>
      <w:r w:rsidRPr="00972D31">
        <w:t>: 3D View</w:t>
      </w:r>
    </w:p>
    <w:p w:rsidR="00972D31" w:rsidRPr="00972D31" w:rsidRDefault="00972D31" w:rsidP="00972D31">
      <w:pPr>
        <w:pStyle w:val="Nidungvnbn"/>
      </w:pPr>
      <w:r w:rsidRPr="00AC116D">
        <w:rPr>
          <w:b/>
          <w:bCs/>
        </w:rPr>
        <w:t>+</w:t>
      </w:r>
      <w:r w:rsidRPr="00972D31">
        <w:t xml:space="preserve"> </w:t>
      </w:r>
      <w:r w:rsidRPr="00835440">
        <w:rPr>
          <w:b/>
          <w:bCs/>
        </w:rPr>
        <w:t>Ortographic</w:t>
      </w:r>
      <w:r w:rsidRPr="00972D31">
        <w:t>: 2D View</w:t>
      </w:r>
    </w:p>
    <w:p w:rsidR="00972D31" w:rsidRPr="00972D31" w:rsidRDefault="00972D31" w:rsidP="00025DB7">
      <w:pPr>
        <w:pStyle w:val="Nidungvnbn"/>
        <w:jc w:val="center"/>
      </w:pPr>
      <w:r w:rsidRPr="00972D31">
        <w:rPr>
          <w:noProof/>
          <w:lang w:eastAsia="zh-CN"/>
        </w:rPr>
        <w:drawing>
          <wp:inline distT="0" distB="0" distL="0" distR="0" wp14:anchorId="05C2E52B" wp14:editId="20DE4431">
            <wp:extent cx="2342857" cy="498095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viewport.png"/>
                    <pic:cNvPicPr/>
                  </pic:nvPicPr>
                  <pic:blipFill>
                    <a:blip r:embed="rId25">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rsidR="00972D31" w:rsidRPr="00972D31" w:rsidRDefault="00972D31" w:rsidP="00972D31">
      <w:pPr>
        <w:pStyle w:val="Nidungvnbn"/>
      </w:pPr>
      <w:r w:rsidRPr="00C75144">
        <w:rPr>
          <w:b/>
          <w:bCs/>
        </w:rPr>
        <w:t>Lit</w:t>
      </w:r>
      <w:r w:rsidRPr="00972D31">
        <w:t>: Chế độ render realtime với chất liệu và ánh sáng. [Image]</w:t>
      </w:r>
    </w:p>
    <w:p w:rsidR="00972D31" w:rsidRPr="00972D31" w:rsidRDefault="00972D31" w:rsidP="00972D31">
      <w:pPr>
        <w:pStyle w:val="Nidungvnbn"/>
      </w:pPr>
      <w:r w:rsidRPr="00C75144">
        <w:rPr>
          <w:b/>
          <w:bCs/>
        </w:rPr>
        <w:t>Unlit</w:t>
      </w:r>
      <w:r w:rsidRPr="00972D31">
        <w:t>: Chế độ render không có ánh sáng, chỉ hiển thị màu của chất liệu cơ bản. [Image]</w:t>
      </w:r>
    </w:p>
    <w:p w:rsidR="00972D31" w:rsidRPr="00972D31" w:rsidRDefault="00972D31" w:rsidP="00972D31">
      <w:pPr>
        <w:pStyle w:val="Nidungvnbn"/>
      </w:pPr>
      <w:r w:rsidRPr="00C75144">
        <w:rPr>
          <w:b/>
          <w:bCs/>
        </w:rPr>
        <w:t>Wireframe</w:t>
      </w:r>
      <w:r w:rsidRPr="00972D31">
        <w:t>: Chế độ chỉ show lưới. [Image]</w:t>
      </w:r>
    </w:p>
    <w:p w:rsidR="00972D31" w:rsidRPr="00972D31" w:rsidRDefault="00972D31" w:rsidP="00972D31">
      <w:pPr>
        <w:pStyle w:val="Nidungvnbn"/>
      </w:pPr>
      <w:r w:rsidRPr="00C75144">
        <w:rPr>
          <w:b/>
          <w:bCs/>
        </w:rPr>
        <w:lastRenderedPageBreak/>
        <w:t>Detail</w:t>
      </w:r>
      <w:r w:rsidRPr="00972D31">
        <w:t xml:space="preserve"> </w:t>
      </w:r>
      <w:r w:rsidRPr="00C75144">
        <w:rPr>
          <w:b/>
          <w:bCs/>
        </w:rPr>
        <w:t>Lighting</w:t>
      </w:r>
      <w:r w:rsidRPr="00972D31">
        <w:t>: Chế độ render chi tiết ánh sáng thông qua các map (normal, roughness, emissive). [Image]</w:t>
      </w:r>
    </w:p>
    <w:p w:rsidR="00972D31" w:rsidRPr="00972D31" w:rsidRDefault="00972D31" w:rsidP="00972D31">
      <w:pPr>
        <w:pStyle w:val="Nidungvnbn"/>
      </w:pPr>
      <w:r w:rsidRPr="00C75144">
        <w:rPr>
          <w:b/>
          <w:bCs/>
        </w:rPr>
        <w:t>Lighting</w:t>
      </w:r>
      <w:r w:rsidRPr="00972D31">
        <w:t xml:space="preserve"> </w:t>
      </w:r>
      <w:r w:rsidRPr="00C75144">
        <w:rPr>
          <w:b/>
          <w:bCs/>
        </w:rPr>
        <w:t>Only</w:t>
      </w:r>
      <w:r w:rsidRPr="00972D31">
        <w:t>: Chế độ render chỉ hiển thị ánh sáng phản xạ lên vật thể. [Image]</w:t>
      </w:r>
    </w:p>
    <w:p w:rsidR="00972D31" w:rsidRPr="00486284" w:rsidRDefault="00486284" w:rsidP="00486284">
      <w:pPr>
        <w:pStyle w:val="Nidungvnbn"/>
        <w:numPr>
          <w:ilvl w:val="0"/>
          <w:numId w:val="20"/>
        </w:numPr>
      </w:pPr>
      <w:r>
        <w:rPr>
          <w:b/>
          <w:bCs/>
        </w:rPr>
        <w:t>Content Drawer &amp; Content Browser</w:t>
      </w:r>
    </w:p>
    <w:p w:rsidR="00486284" w:rsidRDefault="00486284" w:rsidP="00025DB7">
      <w:pPr>
        <w:pStyle w:val="Nidungvnbn"/>
        <w:jc w:val="center"/>
      </w:pPr>
      <w:r w:rsidRPr="00CB190A">
        <w:rPr>
          <w:noProof/>
          <w:lang w:eastAsia="zh-CN"/>
        </w:rPr>
        <w:drawing>
          <wp:inline distT="0" distB="0" distL="0" distR="0" wp14:anchorId="51D54E82" wp14:editId="7F31B5A0">
            <wp:extent cx="5370262" cy="13777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4588" cy="1383986"/>
                    </a:xfrm>
                    <a:prstGeom prst="rect">
                      <a:avLst/>
                    </a:prstGeom>
                  </pic:spPr>
                </pic:pic>
              </a:graphicData>
            </a:graphic>
          </wp:inline>
        </w:drawing>
      </w:r>
    </w:p>
    <w:p w:rsidR="00486284" w:rsidRPr="00486284" w:rsidRDefault="00486284" w:rsidP="0071424B">
      <w:pPr>
        <w:pStyle w:val="Nidungvnbn"/>
        <w:numPr>
          <w:ilvl w:val="0"/>
          <w:numId w:val="8"/>
        </w:numPr>
      </w:pPr>
      <w:r w:rsidRPr="00486284">
        <w:t>Content Browser đóng vai trò như là một cửa sổ file explorer, chứa tất cả content mà người dùng sử dụng trong dự án bao gồm: assets, blueprints, những files khác có liên quan đến nhau.</w:t>
      </w:r>
    </w:p>
    <w:p w:rsidR="00486284" w:rsidRDefault="00486284" w:rsidP="0071424B">
      <w:pPr>
        <w:pStyle w:val="Nidungvnbn"/>
        <w:numPr>
          <w:ilvl w:val="0"/>
          <w:numId w:val="8"/>
        </w:numPr>
      </w:pPr>
      <w:r w:rsidRPr="00486284">
        <w:t>Content Drawer là một biến thể đặc biệt của Content Browser.</w:t>
      </w:r>
    </w:p>
    <w:p w:rsidR="00CB190A" w:rsidRPr="00CB190A" w:rsidRDefault="00CB190A" w:rsidP="00CB190A">
      <w:pPr>
        <w:pStyle w:val="Nidungvnbn"/>
        <w:numPr>
          <w:ilvl w:val="0"/>
          <w:numId w:val="20"/>
        </w:numPr>
      </w:pPr>
      <w:r>
        <w:rPr>
          <w:b/>
          <w:bCs/>
        </w:rPr>
        <w:t>Bottom Toolbar</w:t>
      </w:r>
    </w:p>
    <w:p w:rsidR="00CB190A" w:rsidRDefault="00CB190A" w:rsidP="00025DB7">
      <w:pPr>
        <w:pStyle w:val="Nidungvnbn"/>
        <w:jc w:val="center"/>
      </w:pPr>
      <w:r w:rsidRPr="00CB190A">
        <w:rPr>
          <w:noProof/>
          <w:lang w:eastAsia="zh-CN"/>
        </w:rPr>
        <w:drawing>
          <wp:inline distT="0" distB="0" distL="0" distR="0" wp14:anchorId="3A50EF08" wp14:editId="4DEEDA0D">
            <wp:extent cx="5408377" cy="541371"/>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675" cy="559719"/>
                    </a:xfrm>
                    <a:prstGeom prst="rect">
                      <a:avLst/>
                    </a:prstGeom>
                  </pic:spPr>
                </pic:pic>
              </a:graphicData>
            </a:graphic>
          </wp:inline>
        </w:drawing>
      </w:r>
    </w:p>
    <w:p w:rsidR="00CB190A" w:rsidRPr="00CB190A" w:rsidRDefault="00CB190A" w:rsidP="00CB190A">
      <w:pPr>
        <w:pStyle w:val="Nidungvnbn"/>
      </w:pPr>
      <w:r w:rsidRPr="00CB190A">
        <w:t>1 – Ou</w:t>
      </w:r>
      <w:r>
        <w:t>t</w:t>
      </w:r>
      <w:r w:rsidRPr="00CB190A">
        <w:t>put Log</w:t>
      </w:r>
      <w:r>
        <w:t xml:space="preserve">: khi người dùng ấn vào </w:t>
      </w:r>
      <w:r w:rsidR="00303A10">
        <w:t>nút này, một popup window sẽ được hiển thị và show ra các thông số cũng như các lệnh hoặc lỗi có thể xảy ra trong quá trình người sử dụng thực hiện dự án</w:t>
      </w:r>
    </w:p>
    <w:p w:rsidR="00CB190A" w:rsidRPr="00CB190A" w:rsidRDefault="00CB190A" w:rsidP="00CB190A">
      <w:pPr>
        <w:pStyle w:val="Nidungvnbn"/>
      </w:pPr>
      <w:r w:rsidRPr="00CB190A">
        <w:t>2 – Command Console</w:t>
      </w:r>
      <w:r w:rsidR="00303A10">
        <w:t>: khi ấn vào cũng sẽ hiển thị ra một popup window đồng thời cũng là một code editor là nơi người để các nhà phát triển có thể code dựa trên ý tưởng của mình.</w:t>
      </w:r>
    </w:p>
    <w:p w:rsidR="00CB190A" w:rsidRPr="00CB190A" w:rsidRDefault="00CB190A" w:rsidP="00CB190A">
      <w:pPr>
        <w:pStyle w:val="Nidungvnbn"/>
      </w:pPr>
      <w:r w:rsidRPr="00CB190A">
        <w:t>3 – Derived Data</w:t>
      </w:r>
      <w:r w:rsidR="00303A10">
        <w:t>: là nơi lưu bộ nhớ tạm cũng như cache của dự án mà người dùng đang làm trên đó.</w:t>
      </w:r>
    </w:p>
    <w:p w:rsidR="00CB190A" w:rsidRDefault="00CB190A" w:rsidP="00CB190A">
      <w:pPr>
        <w:pStyle w:val="Nidungvnbn"/>
      </w:pPr>
      <w:r w:rsidRPr="00CB190A">
        <w:t>4 – Source Control Status</w:t>
      </w:r>
      <w:r w:rsidR="00303A10">
        <w:t>: chỉ trạng thái của Source Control.</w:t>
      </w:r>
    </w:p>
    <w:p w:rsidR="003D6377" w:rsidRDefault="003D6377" w:rsidP="003D6377">
      <w:pPr>
        <w:pStyle w:val="Nidungvnbn"/>
        <w:numPr>
          <w:ilvl w:val="0"/>
          <w:numId w:val="20"/>
        </w:numPr>
        <w:rPr>
          <w:b/>
          <w:bCs/>
        </w:rPr>
      </w:pPr>
      <w:r w:rsidRPr="003D6377">
        <w:rPr>
          <w:b/>
          <w:bCs/>
        </w:rPr>
        <w:t>Outliner</w:t>
      </w:r>
    </w:p>
    <w:p w:rsidR="003D6377" w:rsidRDefault="003D6377" w:rsidP="00025DB7">
      <w:pPr>
        <w:pStyle w:val="Nidungvnbn"/>
        <w:jc w:val="center"/>
        <w:rPr>
          <w:b/>
          <w:bCs/>
        </w:rPr>
      </w:pPr>
      <w:r w:rsidRPr="003D6377">
        <w:rPr>
          <w:noProof/>
          <w:lang w:eastAsia="zh-CN"/>
        </w:rPr>
        <w:lastRenderedPageBreak/>
        <w:drawing>
          <wp:inline distT="0" distB="0" distL="0" distR="0" wp14:anchorId="1B212297" wp14:editId="6138ABDB">
            <wp:extent cx="4847303" cy="315732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2726" cy="3160858"/>
                    </a:xfrm>
                    <a:prstGeom prst="rect">
                      <a:avLst/>
                    </a:prstGeom>
                  </pic:spPr>
                </pic:pic>
              </a:graphicData>
            </a:graphic>
          </wp:inline>
        </w:drawing>
      </w:r>
    </w:p>
    <w:p w:rsidR="003D6377" w:rsidRDefault="003D6377" w:rsidP="003D6377">
      <w:pPr>
        <w:pStyle w:val="Nidungvnbn"/>
      </w:pPr>
      <w:r>
        <w:t>Hiển thị nội dụng của hierarchy theo dạng cây của toàn bộ nội dung trong Level đang được mở, người dùng cũng có thể thao tác trên Outliner để điều khiển được các Actors trên màn hình làm việc cũng như việc thêm, xóa, sửa các nội dụng bên trong assets hoặc folders.</w:t>
      </w:r>
    </w:p>
    <w:p w:rsidR="00025DB7" w:rsidRPr="00025DB7" w:rsidRDefault="00025DB7" w:rsidP="00025DB7">
      <w:pPr>
        <w:pStyle w:val="Nidungvnbn"/>
        <w:numPr>
          <w:ilvl w:val="0"/>
          <w:numId w:val="20"/>
        </w:numPr>
      </w:pPr>
      <w:r>
        <w:rPr>
          <w:b/>
          <w:bCs/>
        </w:rPr>
        <w:t>Details Panel</w:t>
      </w:r>
    </w:p>
    <w:p w:rsidR="00025DB7" w:rsidRPr="00025DB7" w:rsidRDefault="00025DB7" w:rsidP="00025DB7">
      <w:pPr>
        <w:pStyle w:val="Nidungvnbn"/>
      </w:pPr>
      <w:r>
        <w:t>Khi người dùng chọn một Actor trong Level Viewport, Details Panel sẽ hiển thị tất cả các settings cũng như thuộc tính của Actor được chọn.</w:t>
      </w:r>
    </w:p>
    <w:p w:rsidR="00CB190A" w:rsidRPr="00CB190A" w:rsidRDefault="00025DB7" w:rsidP="00025DB7">
      <w:pPr>
        <w:pStyle w:val="Nidungvnbn"/>
        <w:jc w:val="center"/>
      </w:pPr>
      <w:r w:rsidRPr="00025DB7">
        <w:rPr>
          <w:noProof/>
          <w:lang w:eastAsia="zh-CN"/>
        </w:rPr>
        <w:lastRenderedPageBreak/>
        <w:drawing>
          <wp:inline distT="0" distB="0" distL="0" distR="0" wp14:anchorId="5EED6EC3" wp14:editId="55BF2A65">
            <wp:extent cx="2080260" cy="420535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3168" cy="4211232"/>
                    </a:xfrm>
                    <a:prstGeom prst="rect">
                      <a:avLst/>
                    </a:prstGeom>
                  </pic:spPr>
                </pic:pic>
              </a:graphicData>
            </a:graphic>
          </wp:inline>
        </w:drawing>
      </w:r>
    </w:p>
    <w:p w:rsidR="00486284" w:rsidRPr="00486284" w:rsidRDefault="00486284" w:rsidP="00486284">
      <w:pPr>
        <w:pStyle w:val="Nidungvnbn"/>
      </w:pPr>
    </w:p>
    <w:p w:rsidR="00887DA5" w:rsidRDefault="00694B55" w:rsidP="00887DA5">
      <w:pPr>
        <w:pStyle w:val="Heading3"/>
      </w:pPr>
      <w:bookmarkStart w:id="16" w:name="_Toc143270888"/>
      <w:r>
        <w:t xml:space="preserve">Các </w:t>
      </w:r>
      <w:r w:rsidR="003727CF">
        <w:t>thuật ngữ</w:t>
      </w:r>
      <w:r>
        <w:t xml:space="preserve"> trong Unreal Engine</w:t>
      </w:r>
      <w:bookmarkEnd w:id="16"/>
    </w:p>
    <w:p w:rsidR="00DB795A" w:rsidRDefault="00DB795A" w:rsidP="00DB795A">
      <w:pPr>
        <w:pStyle w:val="Nidungvnbn"/>
      </w:pPr>
      <w:r w:rsidRPr="003727CF">
        <w:rPr>
          <w:b/>
          <w:bCs/>
        </w:rPr>
        <w:t>Actor</w:t>
      </w:r>
      <w:r>
        <w:t xml:space="preserve"> là một thực thể trong game, có thể là một nhân vật, một vật phẩm hoặc cảnh quan. Mỗi actor đều có một vị trí trong không gian 3D và có các Component (Mesh, Collision, Light, Sound, …) để mô tả hình dạng, ánh sáng, âm thanh, chuyển động và hành vị của thực thể đó.</w:t>
      </w:r>
    </w:p>
    <w:p w:rsidR="00DB795A" w:rsidRDefault="00DB795A" w:rsidP="00DB795A">
      <w:pPr>
        <w:pStyle w:val="Nidungvnbn"/>
      </w:pPr>
      <w:r w:rsidRPr="001A611E">
        <w:rPr>
          <w:color w:val="C0504D" w:themeColor="accent2"/>
        </w:rPr>
        <w:t>[Image]</w:t>
      </w:r>
    </w:p>
    <w:p w:rsidR="00DB795A" w:rsidRDefault="00DB795A" w:rsidP="00DB795A">
      <w:pPr>
        <w:pStyle w:val="Nidungvnbn"/>
      </w:pPr>
      <w:r w:rsidRPr="003727CF">
        <w:rPr>
          <w:b/>
          <w:bCs/>
        </w:rPr>
        <w:t>Blueprint</w:t>
      </w:r>
      <w:r>
        <w:t xml:space="preserve"> là công cụ cho phép người dùng thiết kế và lập trình trò chơi một cách dễ dàng bằng cách sử dụng một giao diện trực quan hay vì lập trình code. Người dùng tạo ra gameplay và tương tác trong trò chơi bằng cách kết nối các nút (nodes) để tạo ra những hành động hoặc tương tác mà mình mong muốn.</w:t>
      </w:r>
    </w:p>
    <w:p w:rsidR="00DB795A" w:rsidRPr="00845B82" w:rsidRDefault="00DB795A" w:rsidP="003727CF">
      <w:pPr>
        <w:pStyle w:val="Nidungvnbn"/>
        <w:numPr>
          <w:ilvl w:val="0"/>
          <w:numId w:val="8"/>
        </w:numPr>
      </w:pPr>
      <w:r w:rsidRPr="0048218F">
        <w:rPr>
          <w:b/>
          <w:bCs/>
        </w:rPr>
        <w:t>Nodes:</w:t>
      </w:r>
      <w:r>
        <w:t xml:space="preserve"> Là nut được sử dụng để thực hiện những hành động khác nhau. Nodes có thể bao gồm các hàm, biến, sự kiện, điều kiện, …</w:t>
      </w:r>
    </w:p>
    <w:p w:rsidR="00DB795A" w:rsidRPr="00845B82" w:rsidRDefault="00DB795A" w:rsidP="003727CF">
      <w:pPr>
        <w:pStyle w:val="Nidungvnbn"/>
        <w:numPr>
          <w:ilvl w:val="0"/>
          <w:numId w:val="8"/>
        </w:numPr>
      </w:pPr>
      <w:r w:rsidRPr="0048218F">
        <w:rPr>
          <w:b/>
          <w:bCs/>
        </w:rPr>
        <w:lastRenderedPageBreak/>
        <w:t>Wires:</w:t>
      </w:r>
      <w:r>
        <w:t xml:space="preserve"> Kết nối các nodes với nhau, cho phép truyền dữ liệu và giá trị giữa các nodes.</w:t>
      </w:r>
    </w:p>
    <w:p w:rsidR="00DB795A" w:rsidRPr="00845B82" w:rsidRDefault="00DB795A" w:rsidP="003727CF">
      <w:pPr>
        <w:pStyle w:val="Nidungvnbn"/>
        <w:numPr>
          <w:ilvl w:val="0"/>
          <w:numId w:val="8"/>
        </w:numPr>
      </w:pPr>
      <w:r w:rsidRPr="0048218F">
        <w:rPr>
          <w:b/>
          <w:bCs/>
        </w:rPr>
        <w:t>Variables:</w:t>
      </w:r>
      <w:r>
        <w:t xml:space="preserve"> Lưu trữ giá trị và trạng thái của các thành phần trong game.</w:t>
      </w:r>
    </w:p>
    <w:p w:rsidR="00DB795A" w:rsidRPr="00845B82" w:rsidRDefault="00DB795A" w:rsidP="003727CF">
      <w:pPr>
        <w:pStyle w:val="Nidungvnbn"/>
        <w:numPr>
          <w:ilvl w:val="0"/>
          <w:numId w:val="8"/>
        </w:numPr>
      </w:pPr>
      <w:r w:rsidRPr="0048218F">
        <w:rPr>
          <w:b/>
          <w:bCs/>
        </w:rPr>
        <w:t>Functions:</w:t>
      </w:r>
      <w:r>
        <w:t xml:space="preserve"> Là các nodes đại diện cho chức năng được thực hiện trong game. Có thể được tái sử dụng nhiều lần.</w:t>
      </w:r>
    </w:p>
    <w:p w:rsidR="00DB795A" w:rsidRPr="00845B82" w:rsidRDefault="00DB795A" w:rsidP="003727CF">
      <w:pPr>
        <w:pStyle w:val="Nidungvnbn"/>
        <w:numPr>
          <w:ilvl w:val="0"/>
          <w:numId w:val="8"/>
        </w:numPr>
      </w:pPr>
      <w:r w:rsidRPr="0048218F">
        <w:rPr>
          <w:b/>
          <w:bCs/>
        </w:rPr>
        <w:t>Events:</w:t>
      </w:r>
      <w:r>
        <w:t xml:space="preserve"> Các nodes đại diện cho các sự kiện trong game, chẳng hạn như nhấm phím hoặc va chạm vật thể.</w:t>
      </w:r>
    </w:p>
    <w:p w:rsidR="00DB795A" w:rsidRPr="00845B82" w:rsidRDefault="00DB795A" w:rsidP="003727CF">
      <w:pPr>
        <w:pStyle w:val="Nidungvnbn"/>
        <w:numPr>
          <w:ilvl w:val="0"/>
          <w:numId w:val="8"/>
        </w:numPr>
      </w:pPr>
      <w:r w:rsidRPr="0048218F">
        <w:rPr>
          <w:b/>
          <w:bCs/>
        </w:rPr>
        <w:t>Macros:</w:t>
      </w:r>
      <w:r>
        <w:t xml:space="preserve"> Các khối tổng hợp nhiều nodes để tạo thành một node lớn hơn, giúp giảm độ phức tạp của Blueprint và tối ưu khả năng tái sử </w:t>
      </w:r>
      <w:proofErr w:type="gramStart"/>
      <w:r>
        <w:t>dụng..</w:t>
      </w:r>
      <w:proofErr w:type="gramEnd"/>
    </w:p>
    <w:p w:rsidR="00DB795A" w:rsidRDefault="00DB795A" w:rsidP="003727CF">
      <w:pPr>
        <w:pStyle w:val="Nidungvnbn"/>
        <w:numPr>
          <w:ilvl w:val="0"/>
          <w:numId w:val="8"/>
        </w:numPr>
      </w:pPr>
      <w:r w:rsidRPr="0048218F">
        <w:rPr>
          <w:b/>
          <w:bCs/>
        </w:rPr>
        <w:t>Comments:</w:t>
      </w:r>
      <w:r>
        <w:t xml:space="preserve"> Là chú thích và ghi chú được thêm vào blueprint để giải thích logic hoặc chức năng của node hoặc function nào đó.</w:t>
      </w:r>
    </w:p>
    <w:p w:rsidR="00EE6C43" w:rsidRDefault="00EE6C43" w:rsidP="00EE6C43">
      <w:pPr>
        <w:pStyle w:val="Nidungvnbn"/>
        <w:rPr>
          <w:color w:val="C0504D" w:themeColor="accent2"/>
        </w:rPr>
      </w:pPr>
      <w:r w:rsidRPr="001A611E">
        <w:rPr>
          <w:color w:val="C0504D" w:themeColor="accent2"/>
        </w:rPr>
        <w:t>[Image]</w:t>
      </w:r>
    </w:p>
    <w:p w:rsidR="003727CF" w:rsidRDefault="003727CF" w:rsidP="00EE6C43">
      <w:pPr>
        <w:pStyle w:val="Nidungvnbn"/>
      </w:pPr>
      <w:r w:rsidRPr="003727CF">
        <w:rPr>
          <w:b/>
          <w:bCs/>
        </w:rPr>
        <w:t>Lớp (Class)</w:t>
      </w:r>
      <w:r>
        <w:t xml:space="preserve"> định nghĩa các hành vi và thuộc tính của một Actor hoặc một đối tượng cụ thể trong UE. </w:t>
      </w:r>
      <w:r>
        <w:rPr>
          <w:b/>
          <w:bCs/>
        </w:rPr>
        <w:t>Lớp</w:t>
      </w:r>
      <w:r>
        <w:t xml:space="preserve"> được phân cấp, có nghĩa là một lớp kế thừa thông tin từ lớp cha của nó (có thể gọi là một lớp dẫn xuất hoặc một lớp con) và chuyển thông tin xuống cho các lớp con của nó. Lớp có thể được tạo ra bằng code C++ hoặc bằng Blueprint.</w:t>
      </w:r>
    </w:p>
    <w:p w:rsidR="003727CF" w:rsidRDefault="003727CF" w:rsidP="00EE6C43">
      <w:pPr>
        <w:pStyle w:val="Nidungvnbn"/>
      </w:pPr>
      <w:r>
        <w:t>[Image]</w:t>
      </w:r>
    </w:p>
    <w:p w:rsidR="003727CF" w:rsidRDefault="0021607C" w:rsidP="00EE6C43">
      <w:pPr>
        <w:pStyle w:val="Nidungvnbn"/>
      </w:pPr>
      <w:r>
        <w:rPr>
          <w:b/>
          <w:bCs/>
        </w:rPr>
        <w:t xml:space="preserve">Casting </w:t>
      </w:r>
      <w:r>
        <w:t>là một hành động gán một Actor vào một lớp cụ thể. Việc này có thể thành công hoặc thất bại, nếu thành công thì người dùng có thể truy cập chức năng dành riêng cho lớp bên trên của Actor</w:t>
      </w:r>
      <w:r w:rsidR="00431DF1">
        <w:t>.</w:t>
      </w:r>
    </w:p>
    <w:p w:rsidR="003C2344" w:rsidRDefault="003C2344" w:rsidP="00EE6C43">
      <w:pPr>
        <w:pStyle w:val="Nidungvnbn"/>
      </w:pPr>
      <w:r>
        <w:t>[Image]</w:t>
      </w:r>
    </w:p>
    <w:p w:rsidR="003C2344" w:rsidRDefault="00F53EFB" w:rsidP="00EE6C43">
      <w:pPr>
        <w:pStyle w:val="Nidungvnbn"/>
      </w:pPr>
      <w:r w:rsidRPr="00366ECC">
        <w:rPr>
          <w:b/>
          <w:bCs/>
        </w:rPr>
        <w:t>Pawn</w:t>
      </w:r>
      <w:r>
        <w:t xml:space="preserve"> là một lớp con của Actor và đóng vai trò là avatar hoặc nhân vật trong game. Pawn có thể được điều khiển bởi người chơi hoặc AI của trò chơi, với tư cách không phải là người chơi (NPC).</w:t>
      </w:r>
    </w:p>
    <w:p w:rsidR="00C75136" w:rsidRPr="0021607C" w:rsidRDefault="00F53EFB" w:rsidP="002E6DC3">
      <w:pPr>
        <w:pStyle w:val="Nidungvnbn"/>
      </w:pPr>
      <w:r>
        <w:t>[Image]</w:t>
      </w:r>
    </w:p>
    <w:p w:rsidR="00DB795A" w:rsidRDefault="00DB795A" w:rsidP="003727CF">
      <w:pPr>
        <w:pStyle w:val="Nidungvnbn"/>
      </w:pPr>
      <w:r w:rsidRPr="003727CF">
        <w:rPr>
          <w:b/>
          <w:bCs/>
        </w:rPr>
        <w:t>Master material</w:t>
      </w:r>
      <w:r>
        <w:t xml:space="preserve"> là chất liệu được tạo ra để tối ưu hóa quy trình phát triển và quản lý tài nguyên game, có thể dùng nó cho nhiều đối tượng khác nhau thay vì phải tạo ra một material riêng cho mỗi đối tượng</w:t>
      </w:r>
      <w:r w:rsidR="003727CF">
        <w:t xml:space="preserve">. </w:t>
      </w:r>
      <w:r w:rsidRPr="003727CF">
        <w:rPr>
          <w:b/>
          <w:bCs/>
        </w:rPr>
        <w:t>Master material</w:t>
      </w:r>
      <w:r>
        <w:t xml:space="preserve"> chứa các tham số và </w:t>
      </w:r>
      <w:r>
        <w:lastRenderedPageBreak/>
        <w:t xml:space="preserve">chức năng được phát triển dựa vào mục đích sử dụng, đặc điểm của texture, shader, … </w:t>
      </w:r>
    </w:p>
    <w:p w:rsidR="00DB795A" w:rsidRDefault="00DB795A" w:rsidP="00082FF4">
      <w:pPr>
        <w:pStyle w:val="Nidungvnbn"/>
      </w:pPr>
      <w:r w:rsidRPr="001A611E">
        <w:rPr>
          <w:color w:val="C0504D" w:themeColor="accent2"/>
        </w:rPr>
        <w:t>[Image]</w:t>
      </w:r>
    </w:p>
    <w:p w:rsidR="00DB795A" w:rsidRDefault="00DB795A" w:rsidP="00DB795A">
      <w:pPr>
        <w:pStyle w:val="Nidungvnbn"/>
      </w:pPr>
      <w:r w:rsidRPr="003727CF">
        <w:rPr>
          <w:b/>
          <w:bCs/>
        </w:rPr>
        <w:t>Material Instance</w:t>
      </w:r>
      <w:r>
        <w:t xml:space="preserve"> là material phái sinh của master material, có ảnh hưởng real-time đến các đối tượng sử dụng nó</w:t>
      </w:r>
    </w:p>
    <w:p w:rsidR="00DB795A" w:rsidRPr="001A611E" w:rsidRDefault="00DB795A" w:rsidP="00DB795A">
      <w:pPr>
        <w:pStyle w:val="Nidungvnbn"/>
      </w:pPr>
      <w:r w:rsidRPr="001A611E">
        <w:rPr>
          <w:color w:val="C0504D" w:themeColor="accent2"/>
        </w:rPr>
        <w:t>[Image]</w:t>
      </w:r>
    </w:p>
    <w:p w:rsidR="00DB795A" w:rsidRDefault="00DB795A" w:rsidP="00DB795A">
      <w:pPr>
        <w:pStyle w:val="Nidungvnbn"/>
      </w:pPr>
      <w:r w:rsidRPr="003727CF">
        <w:rPr>
          <w:b/>
          <w:bCs/>
        </w:rPr>
        <w:t>Static meshes</w:t>
      </w:r>
      <w:r>
        <w:t xml:space="preserve"> là các đối tượng không thể di chuyển hoặc thay đổi trong môi trường game. Static meshes có thể là tường, sàn, đồ vật, cây cối. Chúng giữ nguyên hình dáng, kích thước, material không di chuyển và thay đổi khi chạy game. Static meshes giúp tối ưu việc giảm cho hệ thống, tăng tốc độ hiển thị và hiệu suất của trò chơi.</w:t>
      </w:r>
    </w:p>
    <w:p w:rsidR="00DB795A" w:rsidRDefault="00DB795A" w:rsidP="00020A55">
      <w:pPr>
        <w:pStyle w:val="Nidungvnbn"/>
      </w:pPr>
      <w:r>
        <w:rPr>
          <w:color w:val="C0504D" w:themeColor="accent2"/>
        </w:rPr>
        <w:t>[</w:t>
      </w:r>
      <w:r w:rsidRPr="001A611E">
        <w:rPr>
          <w:color w:val="C0504D" w:themeColor="accent2"/>
        </w:rPr>
        <w:t>Image]</w:t>
      </w:r>
    </w:p>
    <w:p w:rsidR="00DB795A" w:rsidRDefault="00DB795A" w:rsidP="00DB795A">
      <w:pPr>
        <w:pStyle w:val="Nidungvnbn"/>
      </w:pPr>
      <w:r w:rsidRPr="003727CF">
        <w:rPr>
          <w:b/>
          <w:bCs/>
        </w:rPr>
        <w:t>Skeletal Meshes</w:t>
      </w:r>
      <w:r>
        <w:t xml:space="preserve"> là một loại mesh có khả năng chuyển động trong trò chơi. Nó được kết hợp với một skeleton để tạo nên hình dáng của đối tượng và các chuyển động của chúng. Skeletal Mesh có thể được tạo bằng các phần mềm 3D Modeling hoặc được tạo trực tiếp trong UE.</w:t>
      </w:r>
    </w:p>
    <w:p w:rsidR="00DB795A" w:rsidRDefault="00DB795A" w:rsidP="00183E1F">
      <w:pPr>
        <w:pStyle w:val="Nidungvnbn"/>
      </w:pPr>
      <w:r>
        <w:rPr>
          <w:color w:val="C0504D" w:themeColor="accent2"/>
        </w:rPr>
        <w:t>[</w:t>
      </w:r>
      <w:r w:rsidRPr="001A611E">
        <w:rPr>
          <w:color w:val="C0504D" w:themeColor="accent2"/>
        </w:rPr>
        <w:t>Image]</w:t>
      </w:r>
    </w:p>
    <w:p w:rsidR="00DB795A" w:rsidRDefault="00DB795A" w:rsidP="00DB795A">
      <w:pPr>
        <w:pStyle w:val="Nidungvnbn"/>
      </w:pPr>
      <w:r w:rsidRPr="003727CF">
        <w:rPr>
          <w:b/>
          <w:bCs/>
        </w:rPr>
        <w:t>Skeleton</w:t>
      </w:r>
      <w:r>
        <w:t xml:space="preserve"> là hệ thống xương được sử dụng để quản lý hành động của đối tượng trong game. Nó bao gồm các xương liên kế với nhau và được sắp xếp theo cấu trúc phân cấp (Hierarchy). Skeleton được sử dụng để điều khiển các skeletal mesh và tạo ra các animation cho đối tượng trong game.</w:t>
      </w:r>
    </w:p>
    <w:p w:rsidR="00DB795A" w:rsidRPr="00107C84" w:rsidRDefault="00DB795A" w:rsidP="00DB795A">
      <w:pPr>
        <w:pStyle w:val="Nidungvnbn"/>
        <w:rPr>
          <w:color w:val="C0504D" w:themeColor="accent2"/>
        </w:rPr>
      </w:pPr>
      <w:r w:rsidRPr="001A611E">
        <w:rPr>
          <w:color w:val="C0504D" w:themeColor="accent2"/>
        </w:rPr>
        <w:t>[Image]</w:t>
      </w:r>
    </w:p>
    <w:p w:rsidR="00434762" w:rsidRDefault="00A462F4" w:rsidP="00BC40E9">
      <w:pPr>
        <w:pStyle w:val="Heading3"/>
      </w:pPr>
      <w:bookmarkStart w:id="17" w:name="_Toc143270889"/>
      <w:r>
        <w:t xml:space="preserve">Các mode </w:t>
      </w:r>
      <w:r w:rsidR="009B1121">
        <w:t xml:space="preserve">thường được sử dụng </w:t>
      </w:r>
      <w:r>
        <w:t>trong Unreal Editor</w:t>
      </w:r>
      <w:bookmarkEnd w:id="17"/>
    </w:p>
    <w:p w:rsidR="009B1121" w:rsidRDefault="009B1121" w:rsidP="007A14AF">
      <w:pPr>
        <w:pStyle w:val="Nidungvnbn"/>
        <w:rPr>
          <w:b/>
          <w:bCs/>
        </w:rPr>
      </w:pPr>
      <w:r w:rsidRPr="003D11B8">
        <w:rPr>
          <w:b/>
          <w:bCs/>
        </w:rPr>
        <w:t>Selection Mode</w:t>
      </w:r>
    </w:p>
    <w:p w:rsidR="004053C0" w:rsidRDefault="002C3E32" w:rsidP="007A14AF">
      <w:pPr>
        <w:pStyle w:val="Nidungvnbn"/>
      </w:pPr>
      <w:r>
        <w:rPr>
          <w:noProof/>
          <w:lang w:eastAsia="zh-CN"/>
        </w:rPr>
        <w:lastRenderedPageBreak/>
        <w:drawing>
          <wp:inline distT="0" distB="0" distL="0" distR="0" wp14:anchorId="71E8B9E0" wp14:editId="2B57F3B9">
            <wp:extent cx="2643328" cy="4322619"/>
            <wp:effectExtent l="0" t="0" r="5080" b="1905"/>
            <wp:docPr id="157820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8646" name=""/>
                    <pic:cNvPicPr/>
                  </pic:nvPicPr>
                  <pic:blipFill>
                    <a:blip r:embed="rId30"/>
                    <a:stretch>
                      <a:fillRect/>
                    </a:stretch>
                  </pic:blipFill>
                  <pic:spPr>
                    <a:xfrm>
                      <a:off x="0" y="0"/>
                      <a:ext cx="2647368" cy="4329225"/>
                    </a:xfrm>
                    <a:prstGeom prst="rect">
                      <a:avLst/>
                    </a:prstGeom>
                  </pic:spPr>
                </pic:pic>
              </a:graphicData>
            </a:graphic>
          </wp:inline>
        </w:drawing>
      </w:r>
    </w:p>
    <w:p w:rsidR="002C3E32" w:rsidRPr="005C2125" w:rsidRDefault="002C3E32" w:rsidP="002C3E32">
      <w:pPr>
        <w:pStyle w:val="Nidungvnbn"/>
      </w:pPr>
      <w:r>
        <w:t>Với Selection Mode, UE cho phép người dùng có thể sử dụng cũng như custom các chức năng sẵn có để có thể tạo một khung cảnh hoặc một bản đồ (Level) hoàn thiện, có rất nhiều tùy chọn cho người dùng tùy vào mục đích sử dụng cho dự án.</w:t>
      </w:r>
    </w:p>
    <w:p w:rsidR="009B1121" w:rsidRDefault="009B1121" w:rsidP="007A14AF">
      <w:pPr>
        <w:pStyle w:val="Nidungvnbn"/>
        <w:rPr>
          <w:b/>
          <w:bCs/>
        </w:rPr>
      </w:pPr>
      <w:r w:rsidRPr="003D11B8">
        <w:rPr>
          <w:b/>
          <w:bCs/>
        </w:rPr>
        <w:t>Landscape Mode</w:t>
      </w:r>
    </w:p>
    <w:p w:rsidR="004731B1" w:rsidRDefault="004731B1" w:rsidP="007A14AF">
      <w:pPr>
        <w:pStyle w:val="Nidungvnbn"/>
        <w:rPr>
          <w:b/>
          <w:bCs/>
        </w:rPr>
      </w:pPr>
      <w:r>
        <w:rPr>
          <w:noProof/>
          <w:lang w:eastAsia="zh-CN"/>
        </w:rPr>
        <w:lastRenderedPageBreak/>
        <w:drawing>
          <wp:inline distT="0" distB="0" distL="0" distR="0" wp14:anchorId="58000F03" wp14:editId="41E12331">
            <wp:extent cx="3248025" cy="6191250"/>
            <wp:effectExtent l="0" t="0" r="9525"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
                    <pic:cNvPicPr/>
                  </pic:nvPicPr>
                  <pic:blipFill>
                    <a:blip r:embed="rId31"/>
                    <a:stretch>
                      <a:fillRect/>
                    </a:stretch>
                  </pic:blipFill>
                  <pic:spPr>
                    <a:xfrm>
                      <a:off x="0" y="0"/>
                      <a:ext cx="3248025" cy="6191250"/>
                    </a:xfrm>
                    <a:prstGeom prst="rect">
                      <a:avLst/>
                    </a:prstGeom>
                  </pic:spPr>
                </pic:pic>
              </a:graphicData>
            </a:graphic>
          </wp:inline>
        </w:drawing>
      </w:r>
    </w:p>
    <w:p w:rsidR="004731B1" w:rsidRPr="004731B1" w:rsidRDefault="004731B1" w:rsidP="007A14AF">
      <w:pPr>
        <w:pStyle w:val="Nidungvnbn"/>
      </w:pPr>
      <w:r>
        <w:t>Với Landscape Mode, UE cho phép người dùng có thể tạo ra một thế giới mở trong game bằng cách sử dụng các chức năng như Paint, Sculpt cũng như có thể blend được nhiều loại chất liệu vào vùng đất do mình tạo ra.</w:t>
      </w:r>
    </w:p>
    <w:p w:rsidR="009B1121" w:rsidRDefault="009B1121" w:rsidP="007A14AF">
      <w:pPr>
        <w:pStyle w:val="Nidungvnbn"/>
        <w:rPr>
          <w:b/>
          <w:bCs/>
        </w:rPr>
      </w:pPr>
      <w:r w:rsidRPr="003D11B8">
        <w:rPr>
          <w:b/>
          <w:bCs/>
        </w:rPr>
        <w:t>Foliage Mode</w:t>
      </w:r>
    </w:p>
    <w:p w:rsidR="00856BA3" w:rsidRDefault="00856BA3" w:rsidP="007A14AF">
      <w:pPr>
        <w:pStyle w:val="Nidungvnbn"/>
        <w:rPr>
          <w:b/>
          <w:bCs/>
        </w:rPr>
      </w:pPr>
      <w:r>
        <w:rPr>
          <w:noProof/>
          <w:lang w:eastAsia="zh-CN"/>
        </w:rPr>
        <w:lastRenderedPageBreak/>
        <w:drawing>
          <wp:inline distT="0" distB="0" distL="0" distR="0" wp14:anchorId="377CB07B" wp14:editId="055B51B0">
            <wp:extent cx="3248025" cy="6743700"/>
            <wp:effectExtent l="0" t="0" r="952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
                    <pic:cNvPicPr/>
                  </pic:nvPicPr>
                  <pic:blipFill>
                    <a:blip r:embed="rId32"/>
                    <a:stretch>
                      <a:fillRect/>
                    </a:stretch>
                  </pic:blipFill>
                  <pic:spPr>
                    <a:xfrm>
                      <a:off x="0" y="0"/>
                      <a:ext cx="3248025" cy="6743700"/>
                    </a:xfrm>
                    <a:prstGeom prst="rect">
                      <a:avLst/>
                    </a:prstGeom>
                  </pic:spPr>
                </pic:pic>
              </a:graphicData>
            </a:graphic>
          </wp:inline>
        </w:drawing>
      </w:r>
    </w:p>
    <w:p w:rsidR="00856BA3" w:rsidRPr="00856BA3" w:rsidRDefault="00856BA3" w:rsidP="007A14AF">
      <w:pPr>
        <w:pStyle w:val="Nidungvnbn"/>
      </w:pPr>
      <w:r>
        <w:t xml:space="preserve">Với Foliage Mode, UE cho phép người dùng làm cho thế giới của mình tạo ra được sinh động hơn bằng cách thêm cây cỏ, gạch, đá, các vật thể </w:t>
      </w:r>
      <w:proofErr w:type="gramStart"/>
      <w:r>
        <w:t>nhỏ,…</w:t>
      </w:r>
      <w:proofErr w:type="gramEnd"/>
      <w:r>
        <w:t xml:space="preserve"> một cách tùy ý và theo những tùy chọn mà người dùng có thể điều chỉnh.</w:t>
      </w:r>
    </w:p>
    <w:p w:rsidR="009B1121" w:rsidRPr="003D11B8" w:rsidRDefault="009B1121" w:rsidP="007A14AF">
      <w:pPr>
        <w:pStyle w:val="Nidungvnbn"/>
        <w:rPr>
          <w:b/>
          <w:bCs/>
        </w:rPr>
      </w:pPr>
      <w:r w:rsidRPr="003D11B8">
        <w:rPr>
          <w:b/>
          <w:bCs/>
        </w:rPr>
        <w:t>Fracture Mode</w:t>
      </w:r>
    </w:p>
    <w:p w:rsidR="00BC40E9" w:rsidRDefault="00F06195" w:rsidP="007A14AF">
      <w:pPr>
        <w:pStyle w:val="Nidungvnbn"/>
      </w:pPr>
      <w:r>
        <w:rPr>
          <w:noProof/>
          <w:lang w:eastAsia="zh-CN"/>
        </w:rPr>
        <w:lastRenderedPageBreak/>
        <w:drawing>
          <wp:inline distT="0" distB="0" distL="0" distR="0" wp14:anchorId="7ED58505" wp14:editId="19A9BE25">
            <wp:extent cx="2634660" cy="6742546"/>
            <wp:effectExtent l="0" t="0" r="0" b="1270"/>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
                    <pic:cNvPicPr/>
                  </pic:nvPicPr>
                  <pic:blipFill>
                    <a:blip r:embed="rId33"/>
                    <a:stretch>
                      <a:fillRect/>
                    </a:stretch>
                  </pic:blipFill>
                  <pic:spPr>
                    <a:xfrm>
                      <a:off x="0" y="0"/>
                      <a:ext cx="2636741" cy="6747871"/>
                    </a:xfrm>
                    <a:prstGeom prst="rect">
                      <a:avLst/>
                    </a:prstGeom>
                  </pic:spPr>
                </pic:pic>
              </a:graphicData>
            </a:graphic>
          </wp:inline>
        </w:drawing>
      </w:r>
    </w:p>
    <w:p w:rsidR="00931B08" w:rsidRDefault="00F06195" w:rsidP="007A14AF">
      <w:pPr>
        <w:pStyle w:val="Nidungvnbn"/>
      </w:pPr>
      <w:r>
        <w:t>Với Fracture Mode, UE cho phép người dùng tạo ra các hiệu ứng đổ vỡ kết hợp với plugin Chaos được phát triển bởi đội ngũ UE làm cho trò chơi của người dùng trở nên chân thật hơn với mỗi lần va chạm hoặc tác động vật lý lên một vật thể nào đó.</w:t>
      </w:r>
    </w:p>
    <w:p w:rsidR="00F06195" w:rsidRPr="00931B08" w:rsidRDefault="00931B08" w:rsidP="00931B08">
      <w:pPr>
        <w:spacing w:before="0" w:after="200" w:line="276" w:lineRule="auto"/>
        <w:rPr>
          <w:sz w:val="26"/>
          <w:szCs w:val="26"/>
        </w:rPr>
      </w:pPr>
      <w:r>
        <w:br w:type="page"/>
      </w:r>
    </w:p>
    <w:p w:rsidR="00931B08" w:rsidRDefault="00931B08" w:rsidP="00931B08">
      <w:pPr>
        <w:pStyle w:val="Heading2"/>
        <w:rPr>
          <w:lang w:val="en-US"/>
        </w:rPr>
      </w:pPr>
      <w:r>
        <w:rPr>
          <w:lang w:val="en-US"/>
        </w:rPr>
        <w:lastRenderedPageBreak/>
        <w:t>Mixamo</w:t>
      </w:r>
    </w:p>
    <w:p w:rsidR="00CF05E6" w:rsidRPr="00CF05E6" w:rsidRDefault="00CF05E6" w:rsidP="00CF05E6">
      <w:pPr>
        <w:pStyle w:val="Nidungvnbn"/>
        <w:jc w:val="center"/>
      </w:pPr>
      <w:r>
        <w:rPr>
          <w:noProof/>
          <w:lang w:eastAsia="zh-CN"/>
        </w:rPr>
        <w:drawing>
          <wp:inline distT="0" distB="0" distL="0" distR="0">
            <wp:extent cx="3762375" cy="1219200"/>
            <wp:effectExtent l="0" t="0" r="9525" b="0"/>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491984506"/>
                    <pic:cNvPicPr/>
                  </pic:nvPicPr>
                  <pic:blipFill>
                    <a:blip r:embed="rId34">
                      <a:extLst>
                        <a:ext uri="{28A0092B-C50C-407E-A947-70E740481C1C}">
                          <a14:useLocalDpi xmlns:a14="http://schemas.microsoft.com/office/drawing/2010/main" val="0"/>
                        </a:ext>
                      </a:extLst>
                    </a:blip>
                    <a:stretch>
                      <a:fillRect/>
                    </a:stretch>
                  </pic:blipFill>
                  <pic:spPr>
                    <a:xfrm>
                      <a:off x="0" y="0"/>
                      <a:ext cx="3762375" cy="1219200"/>
                    </a:xfrm>
                    <a:prstGeom prst="rect">
                      <a:avLst/>
                    </a:prstGeom>
                  </pic:spPr>
                </pic:pic>
              </a:graphicData>
            </a:graphic>
          </wp:inline>
        </w:drawing>
      </w:r>
    </w:p>
    <w:p w:rsidR="00931B08" w:rsidRDefault="00CF05E6" w:rsidP="00931B08">
      <w:pPr>
        <w:pStyle w:val="Nidungvnbn"/>
      </w:pPr>
      <w:r>
        <w:t xml:space="preserve">Mixamo là một phần mềm của Adobe hỗ trợ người dùng theo nhiều phương diện từ cung cấp nhân vật cho đến hành động, animations dựa trên nhân vật mình đã chọn. Chúng ta có thể áp dụng Mixamo để có được những asset ưng ý nhất về phần công dụng lẫn phần nhìn. </w:t>
      </w:r>
    </w:p>
    <w:p w:rsidR="00CF05E6" w:rsidRDefault="00CF05E6" w:rsidP="00931B08">
      <w:pPr>
        <w:pStyle w:val="Nidungvnbn"/>
      </w:pPr>
      <w:r>
        <w:t>Mixamo có thể hỗ trợ tốt cho các phần mềm làm game như Unity cũng như Unreal Engine.</w:t>
      </w:r>
    </w:p>
    <w:p w:rsidR="00931B08" w:rsidRDefault="00931B08" w:rsidP="00931B08">
      <w:pPr>
        <w:pStyle w:val="Heading2"/>
        <w:rPr>
          <w:lang w:val="en-US"/>
        </w:rPr>
      </w:pPr>
      <w:r>
        <w:rPr>
          <w:lang w:val="en-US"/>
        </w:rPr>
        <w:t>Cargo</w:t>
      </w:r>
      <w:r w:rsidR="00CF05E6">
        <w:rPr>
          <w:lang w:val="en-US"/>
        </w:rPr>
        <w:t xml:space="preserve"> Kitbash 3D</w:t>
      </w:r>
    </w:p>
    <w:p w:rsidR="00F82F20" w:rsidRDefault="00CF05E6" w:rsidP="00CF05E6">
      <w:pPr>
        <w:spacing w:before="0" w:after="200" w:line="276" w:lineRule="auto"/>
        <w:jc w:val="center"/>
      </w:pPr>
      <w:r>
        <w:rPr>
          <w:noProof/>
          <w:lang w:eastAsia="zh-CN"/>
        </w:rPr>
        <w:drawing>
          <wp:inline distT="0" distB="0" distL="0" distR="0">
            <wp:extent cx="4765462" cy="2680742"/>
            <wp:effectExtent l="0" t="0" r="0" b="571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11268688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0076" cy="2683337"/>
                    </a:xfrm>
                    <a:prstGeom prst="rect">
                      <a:avLst/>
                    </a:prstGeom>
                  </pic:spPr>
                </pic:pic>
              </a:graphicData>
            </a:graphic>
          </wp:inline>
        </w:drawing>
      </w:r>
    </w:p>
    <w:p w:rsidR="00A95DD1" w:rsidRPr="00931B08" w:rsidRDefault="00F82F20" w:rsidP="00F82F20">
      <w:pPr>
        <w:pStyle w:val="Nidungvnbn"/>
        <w:rPr>
          <w:noProof/>
          <w:szCs w:val="28"/>
        </w:rPr>
      </w:pPr>
      <w:r>
        <w:t>Cargo Kitbash 3D là một phần mềm hỗ trợ các nhà làm game về các assets, materials tuyệt đẹp. Các project điển hình sử dụng KitBash như: Cyberpunk 2077, Medieval, …</w:t>
      </w:r>
      <w:r w:rsidR="00931B08">
        <w:br w:type="page"/>
      </w:r>
    </w:p>
    <w:p w:rsidR="00A95DD1" w:rsidRPr="004D01AC" w:rsidRDefault="004D01AC" w:rsidP="00A95DD1">
      <w:pPr>
        <w:pStyle w:val="Heading1"/>
      </w:pPr>
      <w:bookmarkStart w:id="18" w:name="_Toc143270890"/>
      <w:r>
        <w:rPr>
          <w:lang w:val="en-US"/>
        </w:rPr>
        <w:lastRenderedPageBreak/>
        <w:t>QUÁ TRÌNH THỰC HIỆN ĐỒ ÁN</w:t>
      </w:r>
      <w:bookmarkEnd w:id="18"/>
    </w:p>
    <w:p w:rsidR="004D01AC" w:rsidRDefault="004D01AC" w:rsidP="004D01AC">
      <w:pPr>
        <w:pStyle w:val="Heading2"/>
        <w:rPr>
          <w:lang w:val="en-US"/>
        </w:rPr>
      </w:pPr>
      <w:bookmarkStart w:id="19" w:name="_Toc143270891"/>
      <w:r>
        <w:rPr>
          <w:lang w:val="en-US"/>
        </w:rPr>
        <w:t>Lên ý tưởng về gameplay và tìm assets phù hợp</w:t>
      </w:r>
      <w:bookmarkEnd w:id="19"/>
    </w:p>
    <w:p w:rsidR="00537401" w:rsidRDefault="00537401" w:rsidP="00537401">
      <w:pPr>
        <w:pStyle w:val="Heading3"/>
      </w:pPr>
      <w:r>
        <w:t>Ý tưởng</w:t>
      </w:r>
    </w:p>
    <w:p w:rsidR="00255348" w:rsidRPr="00255348" w:rsidRDefault="00255348" w:rsidP="00255348">
      <w:pPr>
        <w:pStyle w:val="Heading4"/>
      </w:pPr>
      <w:r>
        <w:t>Ý tưởng ban đầu</w:t>
      </w:r>
    </w:p>
    <w:p w:rsidR="007F2E5E" w:rsidRDefault="007F2E5E" w:rsidP="007F2E5E">
      <w:pPr>
        <w:pStyle w:val="Nidungvnbn"/>
        <w:numPr>
          <w:ilvl w:val="0"/>
          <w:numId w:val="2"/>
        </w:numPr>
        <w:rPr>
          <w:b/>
        </w:rPr>
      </w:pPr>
      <w:r w:rsidRPr="00556058">
        <w:rPr>
          <w:b/>
        </w:rPr>
        <w:t>Luật chơi:</w:t>
      </w:r>
    </w:p>
    <w:p w:rsidR="007F2E5E" w:rsidRPr="00556058" w:rsidRDefault="007F2E5E" w:rsidP="007F2E5E">
      <w:pPr>
        <w:pStyle w:val="Nidungvnbn"/>
        <w:numPr>
          <w:ilvl w:val="0"/>
          <w:numId w:val="3"/>
        </w:numPr>
        <w:rPr>
          <w:b/>
        </w:rPr>
      </w:pPr>
      <w:r>
        <w:rPr>
          <w:b/>
        </w:rPr>
        <w:t xml:space="preserve">Cướp cờ (MODE 7 vs 7): </w:t>
      </w:r>
      <w:r>
        <w:t>P</w:t>
      </w:r>
      <w:r w:rsidRPr="002742FA">
        <w:t>layer sẽ cùng team với bot &gt; Mục đích là chiếm được cờ đối phương - Đứng tại khu vực cờ của đối thủ sẽ tăng điểm dần - Đội full điểm trước WIN   &gt; Sẽ có vũ khí để knock đối thủ trong 1 khoảng thời gian - Riêng nhân vật bị knock tại khu vực cờ đối phương sẽ spawn lại ở cờ phe mình</w:t>
      </w:r>
      <w:r>
        <w:t>.</w:t>
      </w:r>
    </w:p>
    <w:p w:rsidR="007F2E5E" w:rsidRPr="00556058" w:rsidRDefault="007F2E5E" w:rsidP="007F2E5E">
      <w:pPr>
        <w:pStyle w:val="Nidungvnbn"/>
        <w:numPr>
          <w:ilvl w:val="0"/>
          <w:numId w:val="3"/>
        </w:numPr>
        <w:rPr>
          <w:b/>
        </w:rPr>
      </w:pPr>
      <w:r>
        <w:rPr>
          <w:b/>
        </w:rPr>
        <w:t xml:space="preserve">Trốn – Bắt (MODE 1 vs 6): </w:t>
      </w:r>
      <w:r w:rsidRPr="007F3B2C">
        <w:t>1 Player và 6 bot thay phiên vai trò&gt; Game bắt đầu sẽ random vị trí và The chosen one &gt; Đồng hồ đếm ngược về 0, nhân vật nào đang là The chosen one thời điểm đó Win - Có thể tương tác với The Chosen one để lấy danh hiệu đó - Sẽ có các skill với cooldown - Sẽ có các object spawn random trên map để gây hiệu ứng cho nhân vật</w:t>
      </w:r>
      <w:r>
        <w:t>.</w:t>
      </w:r>
    </w:p>
    <w:p w:rsidR="007F2E5E" w:rsidRPr="00255348" w:rsidRDefault="007F2E5E" w:rsidP="00255348">
      <w:pPr>
        <w:pStyle w:val="Nidungvnbn"/>
        <w:numPr>
          <w:ilvl w:val="0"/>
          <w:numId w:val="2"/>
        </w:numPr>
        <w:rPr>
          <w:b/>
        </w:rPr>
      </w:pPr>
      <w:r w:rsidRPr="00556058">
        <w:rPr>
          <w:b/>
        </w:rPr>
        <w:t>Các đối tượng</w:t>
      </w:r>
      <w:r w:rsidR="00255348">
        <w:rPr>
          <w:b/>
        </w:rPr>
        <w:t>/ item</w:t>
      </w:r>
      <w:r w:rsidRPr="00556058">
        <w:rPr>
          <w:b/>
        </w:rPr>
        <w:t xml:space="preserve"> trong game:</w:t>
      </w:r>
    </w:p>
    <w:p w:rsidR="007F2E5E" w:rsidRPr="007F3B2C" w:rsidRDefault="00242E7F" w:rsidP="007F2E5E">
      <w:pPr>
        <w:pStyle w:val="Nidungvnbn"/>
        <w:numPr>
          <w:ilvl w:val="0"/>
          <w:numId w:val="4"/>
        </w:numPr>
      </w:pPr>
      <w:r>
        <w:t>Item</w:t>
      </w:r>
      <w:r w:rsidR="007F2E5E" w:rsidRPr="007F3B2C">
        <w:t xml:space="preserve">_Buff: tăng </w:t>
      </w:r>
      <w:r w:rsidR="00255348">
        <w:t>oxygen</w:t>
      </w:r>
      <w:r w:rsidR="007F2E5E" w:rsidRPr="007F3B2C">
        <w:t>/ tốc độ</w:t>
      </w:r>
    </w:p>
    <w:p w:rsidR="007F2E5E" w:rsidRPr="007F3B2C" w:rsidRDefault="007F2E5E" w:rsidP="007F2E5E">
      <w:pPr>
        <w:pStyle w:val="Nidungvnbn"/>
        <w:numPr>
          <w:ilvl w:val="0"/>
          <w:numId w:val="4"/>
        </w:numPr>
      </w:pPr>
      <w:r w:rsidRPr="007F3B2C">
        <w:t>Weapon: vũ khí cho nhân vật dùng 1 lần</w:t>
      </w:r>
    </w:p>
    <w:p w:rsidR="007F2E5E" w:rsidRPr="007F3B2C" w:rsidRDefault="00242E7F" w:rsidP="007F2E5E">
      <w:pPr>
        <w:pStyle w:val="Nidungvnbn"/>
        <w:numPr>
          <w:ilvl w:val="0"/>
          <w:numId w:val="4"/>
        </w:numPr>
      </w:pPr>
      <w:r>
        <w:t>Item_</w:t>
      </w:r>
      <w:r w:rsidR="007F2E5E" w:rsidRPr="007F3B2C">
        <w:t>Trap: tạo ra area of effect bất lợi cho nhân vật khác</w:t>
      </w:r>
    </w:p>
    <w:p w:rsidR="007F2E5E" w:rsidRPr="007F3B2C" w:rsidRDefault="00255348" w:rsidP="007F2E5E">
      <w:pPr>
        <w:pStyle w:val="Nidungvnbn"/>
        <w:numPr>
          <w:ilvl w:val="0"/>
          <w:numId w:val="4"/>
        </w:numPr>
      </w:pPr>
      <w:r>
        <w:t>Environment trap</w:t>
      </w:r>
      <w:r w:rsidR="007F2E5E" w:rsidRPr="007F3B2C">
        <w:t>: sẽ được setup khi tạ</w:t>
      </w:r>
      <w:r>
        <w:t>o map/</w:t>
      </w:r>
      <w:r w:rsidR="007F2E5E" w:rsidRPr="007F3B2C">
        <w:t xml:space="preserve"> được tạo ra bởi các </w:t>
      </w:r>
      <w:r>
        <w:t>item Trap</w:t>
      </w:r>
      <w:r w:rsidR="007F2E5E" w:rsidRPr="007F3B2C">
        <w:t>.</w:t>
      </w:r>
    </w:p>
    <w:p w:rsidR="007F2E5E" w:rsidRDefault="007F2E5E" w:rsidP="007F2E5E">
      <w:pPr>
        <w:pStyle w:val="Nidungvnbn"/>
        <w:numPr>
          <w:ilvl w:val="0"/>
          <w:numId w:val="4"/>
        </w:numPr>
      </w:pPr>
      <w:r w:rsidRPr="007F3B2C">
        <w:t xml:space="preserve">EVENT: </w:t>
      </w:r>
      <w:r w:rsidR="00255348">
        <w:t>môi trường sẽ được thay đổi để tạo lợi thế/ bất lợi ngẫu nhiên</w:t>
      </w:r>
    </w:p>
    <w:p w:rsidR="00FD0BC9" w:rsidRDefault="00882EC7" w:rsidP="00882EC7">
      <w:pPr>
        <w:pStyle w:val="Nidungvnbn"/>
        <w:ind w:firstLine="0"/>
      </w:pPr>
      <w:r>
        <w:t>Vì thời gian và năng lực có hạn, các asset free trên các store không đủ để đáp ứng hoàn thành ý tưởng ban đầu nên chúng em có thay đổi một vài chi tiết để hoàn thành</w:t>
      </w:r>
      <w:r w:rsidR="00FD0BC9">
        <w:t>.</w:t>
      </w:r>
    </w:p>
    <w:p w:rsidR="00FD0BC9" w:rsidRDefault="00FD0BC9" w:rsidP="00FD0BC9">
      <w:pPr>
        <w:pStyle w:val="Heading4"/>
      </w:pPr>
      <w:r>
        <w:t>Sản phẩm thực tế</w:t>
      </w:r>
    </w:p>
    <w:p w:rsidR="00882EC7" w:rsidRPr="007F3B2C" w:rsidRDefault="00FD0BC9" w:rsidP="00FD0BC9">
      <w:pPr>
        <w:pStyle w:val="Nidungvnbn"/>
        <w:numPr>
          <w:ilvl w:val="0"/>
          <w:numId w:val="2"/>
        </w:numPr>
      </w:pPr>
      <w:r>
        <w:t>Luật chơi:</w:t>
      </w:r>
    </w:p>
    <w:p w:rsidR="00537401" w:rsidRDefault="00537401" w:rsidP="00537401">
      <w:pPr>
        <w:pStyle w:val="Heading3"/>
      </w:pPr>
      <w:r>
        <w:lastRenderedPageBreak/>
        <w:t>Plugins hỗ trợ</w:t>
      </w:r>
    </w:p>
    <w:p w:rsidR="005E5C5C" w:rsidRDefault="001D3D8D" w:rsidP="001D3D8D">
      <w:pPr>
        <w:pStyle w:val="Nidungvnbn"/>
        <w:numPr>
          <w:ilvl w:val="0"/>
          <w:numId w:val="2"/>
        </w:numPr>
      </w:pPr>
      <w:r>
        <w:rPr>
          <w:noProof/>
        </w:rPr>
        <w:t>AI Behavior</w:t>
      </w:r>
    </w:p>
    <w:p w:rsidR="001D3D8D" w:rsidRDefault="001D3D8D" w:rsidP="001D3D8D">
      <w:pPr>
        <w:pStyle w:val="Nidungvnbn"/>
        <w:numPr>
          <w:ilvl w:val="0"/>
          <w:numId w:val="2"/>
        </w:numPr>
      </w:pPr>
      <w:r>
        <w:rPr>
          <w:noProof/>
        </w:rPr>
        <w:t>AI Support</w:t>
      </w:r>
    </w:p>
    <w:p w:rsidR="001D3D8D" w:rsidRDefault="001D3D8D" w:rsidP="001D3D8D">
      <w:pPr>
        <w:pStyle w:val="Nidungvnbn"/>
        <w:numPr>
          <w:ilvl w:val="0"/>
          <w:numId w:val="2"/>
        </w:numPr>
      </w:pPr>
      <w:r>
        <w:rPr>
          <w:noProof/>
        </w:rPr>
        <w:t>Landmass</w:t>
      </w:r>
    </w:p>
    <w:p w:rsidR="001D3D8D" w:rsidRDefault="001D3D8D" w:rsidP="001D3D8D">
      <w:pPr>
        <w:pStyle w:val="Nidungvnbn"/>
        <w:numPr>
          <w:ilvl w:val="0"/>
          <w:numId w:val="2"/>
        </w:numPr>
      </w:pPr>
      <w:r>
        <w:rPr>
          <w:noProof/>
        </w:rPr>
        <w:t>Water Plugin</w:t>
      </w:r>
    </w:p>
    <w:p w:rsidR="00537401" w:rsidRDefault="001D3D8D" w:rsidP="00702A23">
      <w:pPr>
        <w:pStyle w:val="Nidungvnbn"/>
        <w:numPr>
          <w:ilvl w:val="0"/>
          <w:numId w:val="2"/>
        </w:numPr>
      </w:pPr>
      <w:r>
        <w:rPr>
          <w:noProof/>
        </w:rPr>
        <w:t>SmartObjects</w:t>
      </w:r>
    </w:p>
    <w:p w:rsidR="00537401" w:rsidRDefault="00537401" w:rsidP="00537401">
      <w:pPr>
        <w:pStyle w:val="Heading3"/>
      </w:pPr>
      <w:r>
        <w:t>Assets</w:t>
      </w:r>
    </w:p>
    <w:p w:rsidR="00537401" w:rsidRDefault="00537401" w:rsidP="00537401">
      <w:pPr>
        <w:pStyle w:val="Heading4"/>
      </w:pPr>
      <w:r>
        <w:t>Environment</w:t>
      </w:r>
    </w:p>
    <w:p w:rsidR="005E5C5C" w:rsidRPr="005E5C5C" w:rsidRDefault="005E5C5C" w:rsidP="005E5C5C">
      <w:pPr>
        <w:pStyle w:val="Nidungvnbn"/>
      </w:pPr>
      <w:r>
        <w:t>Cargo, Quixel Brigde, Unreal Marketplace</w:t>
      </w:r>
    </w:p>
    <w:p w:rsidR="00537401" w:rsidRDefault="00537401" w:rsidP="00537401">
      <w:pPr>
        <w:pStyle w:val="Heading4"/>
      </w:pPr>
      <w:r>
        <w:t xml:space="preserve"> Characters</w:t>
      </w:r>
    </w:p>
    <w:p w:rsidR="005E5C5C" w:rsidRPr="005E5C5C" w:rsidRDefault="005E5C5C" w:rsidP="005E5C5C">
      <w:pPr>
        <w:pStyle w:val="Nidungvnbn"/>
      </w:pPr>
      <w:r>
        <w:t>Mixamo</w:t>
      </w:r>
    </w:p>
    <w:p w:rsidR="00537401" w:rsidRDefault="00537401" w:rsidP="00537401">
      <w:pPr>
        <w:pStyle w:val="Heading4"/>
      </w:pPr>
      <w:r>
        <w:t>Animations</w:t>
      </w:r>
    </w:p>
    <w:p w:rsidR="005E5C5C" w:rsidRPr="005E5C5C" w:rsidRDefault="005E5C5C" w:rsidP="005E5C5C">
      <w:pPr>
        <w:pStyle w:val="Nidungvnbn"/>
      </w:pPr>
      <w:r>
        <w:t>Mixamo</w:t>
      </w:r>
    </w:p>
    <w:p w:rsidR="004D01AC" w:rsidRDefault="004D01AC" w:rsidP="004D01AC">
      <w:pPr>
        <w:pStyle w:val="Heading2"/>
        <w:rPr>
          <w:lang w:val="en-US"/>
        </w:rPr>
      </w:pPr>
      <w:bookmarkStart w:id="20" w:name="_Toc143270892"/>
      <w:r>
        <w:rPr>
          <w:lang w:val="en-US"/>
        </w:rPr>
        <w:t>Xây dựng map (LEVEL)</w:t>
      </w:r>
      <w:bookmarkEnd w:id="20"/>
    </w:p>
    <w:p w:rsidR="000420FE" w:rsidRPr="000420FE" w:rsidRDefault="000420FE" w:rsidP="000420FE">
      <w:pPr>
        <w:pStyle w:val="Nidungvnbn"/>
      </w:pPr>
      <w:r>
        <w:t>Sử dụng Landscape Mode, Foliage Mode, Blueprint</w:t>
      </w:r>
    </w:p>
    <w:p w:rsidR="004D01AC" w:rsidRDefault="004D01AC" w:rsidP="004D01AC">
      <w:pPr>
        <w:pStyle w:val="Heading2"/>
        <w:rPr>
          <w:lang w:val="en-US"/>
        </w:rPr>
      </w:pPr>
      <w:bookmarkStart w:id="21" w:name="_Toc143270893"/>
      <w:r>
        <w:rPr>
          <w:lang w:val="en-US"/>
        </w:rPr>
        <w:t>Xây dựng AI (BOT)</w:t>
      </w:r>
      <w:bookmarkEnd w:id="21"/>
    </w:p>
    <w:p w:rsidR="004D01AC" w:rsidRDefault="004D01AC" w:rsidP="004D01AC">
      <w:pPr>
        <w:pStyle w:val="Heading2"/>
        <w:rPr>
          <w:lang w:val="en-US"/>
        </w:rPr>
      </w:pPr>
      <w:bookmarkStart w:id="22" w:name="_Toc143270894"/>
      <w:r>
        <w:rPr>
          <w:lang w:val="en-US"/>
        </w:rPr>
        <w:t>Xây dựng gameplay</w:t>
      </w:r>
      <w:bookmarkEnd w:id="22"/>
    </w:p>
    <w:p w:rsidR="004D01AC" w:rsidRPr="00CF05E6" w:rsidRDefault="004D01AC" w:rsidP="00CF05E6">
      <w:pPr>
        <w:pStyle w:val="Heading2"/>
      </w:pPr>
      <w:bookmarkStart w:id="23" w:name="_Toc143270895"/>
      <w:r>
        <w:rPr>
          <w:lang w:val="en-US"/>
        </w:rPr>
        <w:t>Đóng gói sản phẩm</w:t>
      </w:r>
      <w:bookmarkEnd w:id="23"/>
    </w:p>
    <w:p w:rsidR="002A4444" w:rsidRDefault="005C2125" w:rsidP="002A4444">
      <w:pPr>
        <w:pStyle w:val="Heading1"/>
        <w:rPr>
          <w:lang w:val="en-US"/>
        </w:rPr>
      </w:pPr>
      <w:bookmarkStart w:id="24" w:name="_Toc143270896"/>
      <w:r>
        <w:rPr>
          <w:lang w:val="en-US"/>
        </w:rPr>
        <w:t>KẾT QUẢ ĐẠT ĐƯỢC</w:t>
      </w:r>
      <w:bookmarkEnd w:id="24"/>
    </w:p>
    <w:p w:rsidR="004D01AC" w:rsidRDefault="00546D2F" w:rsidP="00546D2F">
      <w:pPr>
        <w:pStyle w:val="Nidungvnbn"/>
      </w:pPr>
      <w:r>
        <w:t>…</w:t>
      </w:r>
    </w:p>
    <w:p w:rsidR="00546D2F" w:rsidRPr="004D01AC" w:rsidRDefault="004D01AC" w:rsidP="004D01AC">
      <w:pPr>
        <w:spacing w:before="0" w:after="200" w:line="276" w:lineRule="auto"/>
        <w:rPr>
          <w:sz w:val="26"/>
          <w:szCs w:val="26"/>
        </w:rPr>
      </w:pPr>
      <w:r>
        <w:br w:type="page"/>
      </w:r>
    </w:p>
    <w:p w:rsidR="00BF2FF1" w:rsidRDefault="00BF2FF1" w:rsidP="00BF2FF1">
      <w:pPr>
        <w:pStyle w:val="Heading1"/>
      </w:pPr>
      <w:bookmarkStart w:id="25" w:name="_Toc143270900"/>
      <w:r>
        <w:lastRenderedPageBreak/>
        <w:t>KẾT LUẬN</w:t>
      </w:r>
      <w:bookmarkEnd w:id="25"/>
    </w:p>
    <w:p w:rsidR="00ED38E7" w:rsidRPr="00237482" w:rsidRDefault="00586B53" w:rsidP="00434762">
      <w:pPr>
        <w:pStyle w:val="Heading2"/>
      </w:pPr>
      <w:bookmarkStart w:id="26" w:name="_Toc143270901"/>
      <w:r>
        <w:t>Kết luận</w:t>
      </w:r>
      <w:bookmarkEnd w:id="26"/>
    </w:p>
    <w:p w:rsidR="00586B53" w:rsidRDefault="00586B53" w:rsidP="00586B53">
      <w:pPr>
        <w:pStyle w:val="Heading2"/>
      </w:pPr>
      <w:bookmarkStart w:id="27" w:name="_Toc143270902"/>
      <w:r>
        <w:t>Hướng phát triển</w:t>
      </w:r>
      <w:bookmarkEnd w:id="27"/>
    </w:p>
    <w:p w:rsidR="007B493C" w:rsidRDefault="007B493C" w:rsidP="004458CB">
      <w:pPr>
        <w:pStyle w:val="Nidungvnbn"/>
      </w:pPr>
    </w:p>
    <w:p w:rsidR="00D13A2D" w:rsidRPr="00D13A2D" w:rsidRDefault="00D13A2D" w:rsidP="00D13A2D">
      <w:pPr>
        <w:spacing w:before="0" w:after="200" w:line="276" w:lineRule="auto"/>
        <w:rPr>
          <w:sz w:val="26"/>
          <w:szCs w:val="26"/>
        </w:rPr>
      </w:pPr>
      <w:r>
        <w:br w:type="page"/>
      </w:r>
    </w:p>
    <w:p w:rsidR="008630F6" w:rsidRDefault="004C3584" w:rsidP="00D13A2D">
      <w:pPr>
        <w:pStyle w:val="Heading1"/>
        <w:numPr>
          <w:ilvl w:val="0"/>
          <w:numId w:val="0"/>
        </w:numPr>
        <w:jc w:val="center"/>
      </w:pPr>
      <w:bookmarkStart w:id="28" w:name="_Toc143270903"/>
      <w:r>
        <w:lastRenderedPageBreak/>
        <w:t>TÀI LIỆU THAM KHẢO</w:t>
      </w:r>
      <w:bookmarkEnd w:id="28"/>
    </w:p>
    <w:p w:rsidR="009527BD" w:rsidRDefault="009527BD" w:rsidP="009527BD">
      <w:pPr>
        <w:pStyle w:val="Nidungvnbn"/>
      </w:pPr>
      <w:r>
        <w:t>Tiếng Việt</w:t>
      </w:r>
    </w:p>
    <w:p w:rsidR="009527BD" w:rsidRDefault="00546D2F" w:rsidP="009527BD">
      <w:pPr>
        <w:pStyle w:val="Nidungvnbn"/>
      </w:pPr>
      <w:r>
        <w:t>…</w:t>
      </w:r>
    </w:p>
    <w:p w:rsidR="009527BD" w:rsidRDefault="009527BD" w:rsidP="009527BD">
      <w:pPr>
        <w:pStyle w:val="Nidungvnbn"/>
      </w:pPr>
      <w:r>
        <w:t>Tiếng Anh</w:t>
      </w:r>
    </w:p>
    <w:p w:rsidR="00F918E8" w:rsidRPr="00F918E8" w:rsidRDefault="00727A8D" w:rsidP="00546D2F">
      <w:pPr>
        <w:pStyle w:val="Nidungvnbn"/>
      </w:pPr>
      <w:r>
        <w:fldChar w:fldCharType="begin"/>
      </w:r>
      <w:r w:rsidR="00F918E8">
        <w:instrText xml:space="preserve"> ADDIN ZOTERO_BIBL {"uncited":[],"omitted":[],"custom":[]} CSL_BIBLIOGRAPHY </w:instrText>
      </w:r>
      <w:r>
        <w:fldChar w:fldCharType="separate"/>
      </w:r>
      <w:r w:rsidR="00F918E8" w:rsidRPr="00F918E8">
        <w:t xml:space="preserve">Hochreiter, S., &amp; Schmidhuber, J. (1997). Long Short-term Memory. </w:t>
      </w:r>
      <w:r w:rsidR="00F918E8" w:rsidRPr="00F918E8">
        <w:rPr>
          <w:i/>
          <w:iCs/>
        </w:rPr>
        <w:t>Neural Computation</w:t>
      </w:r>
      <w:r w:rsidR="00F918E8" w:rsidRPr="00F918E8">
        <w:t xml:space="preserve">, </w:t>
      </w:r>
      <w:r w:rsidR="00F918E8" w:rsidRPr="00F918E8">
        <w:rPr>
          <w:i/>
          <w:iCs/>
        </w:rPr>
        <w:t>9</w:t>
      </w:r>
      <w:r w:rsidR="00F918E8" w:rsidRPr="00F918E8">
        <w:t>, 1735–1780. https://doi.org/10.1162/neco.1997.9.8.1735</w:t>
      </w:r>
    </w:p>
    <w:p w:rsidR="00F918E8" w:rsidRPr="00F918E8" w:rsidRDefault="00F918E8" w:rsidP="00546D2F">
      <w:pPr>
        <w:pStyle w:val="Nidungvnbn"/>
      </w:pPr>
      <w:r w:rsidRPr="00F918E8">
        <w:t xml:space="preserve">Vaswani, A., Shazeer, N., Parmar, N., Uszkoreit, J., Jones, L., Gomez, A. N., Kaiser, L., &amp; Polosukhin, I. (2023). </w:t>
      </w:r>
      <w:r w:rsidRPr="00F918E8">
        <w:rPr>
          <w:i/>
          <w:iCs/>
        </w:rPr>
        <w:t>Attention Is All You Need</w:t>
      </w:r>
      <w:r w:rsidRPr="00F918E8">
        <w:t xml:space="preserve"> (arXiv:1706.03762). arXiv. https://doi.org/10.48550/arXiv.1706.03762</w:t>
      </w:r>
    </w:p>
    <w:p w:rsidR="009527BD" w:rsidRPr="00727A8D" w:rsidRDefault="00727A8D" w:rsidP="00546D2F">
      <w:pPr>
        <w:pStyle w:val="Nidungvnbn"/>
      </w:pPr>
      <w:r>
        <w:fldChar w:fldCharType="end"/>
      </w: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50D1" w:rsidRDefault="009B50D1" w:rsidP="00453AB1">
      <w:r>
        <w:separator/>
      </w:r>
    </w:p>
  </w:endnote>
  <w:endnote w:type="continuationSeparator" w:id="0">
    <w:p w:rsidR="009B50D1" w:rsidRDefault="009B50D1" w:rsidP="00453AB1">
      <w:r>
        <w:continuationSeparator/>
      </w:r>
    </w:p>
  </w:endnote>
  <w:endnote w:type="continuationNotice" w:id="1">
    <w:p w:rsidR="009B50D1" w:rsidRDefault="009B50D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50D1" w:rsidRDefault="009B50D1" w:rsidP="00453AB1">
      <w:r>
        <w:separator/>
      </w:r>
    </w:p>
  </w:footnote>
  <w:footnote w:type="continuationSeparator" w:id="0">
    <w:p w:rsidR="009B50D1" w:rsidRDefault="009B50D1" w:rsidP="00453AB1">
      <w:r>
        <w:continuationSeparator/>
      </w:r>
    </w:p>
  </w:footnote>
  <w:footnote w:type="continuationNotice" w:id="1">
    <w:p w:rsidR="009B50D1" w:rsidRDefault="009B50D1"/>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EB0296" w:rsidRPr="00453AB1" w:rsidRDefault="00EB0296">
    <w:pPr>
      <w:pStyle w:val="Header"/>
      <w:jc w:val="center"/>
      <w:rPr>
        <w:rStyle w:val="NidungvnbnChar"/>
      </w:rPr>
    </w:pPr>
  </w:p>
  <w:p w:rsidR="00EB0296" w:rsidRDefault="00EB0296" w:rsidP="0064189C">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Page Numbers (Top of Page)"/>
        <w:docPartUnique/>
      </w:docPartObj>
    </w:sdtPr>
    <w:sdtEndPr>
      <w:rPr>
        <w:noProof/>
      </w:rPr>
    </w:sdtEndPr>
    <w:sdtContent>
      <w:p w:rsidR="00EB0296" w:rsidRDefault="00EB0296">
        <w:pPr>
          <w:pStyle w:val="Header"/>
          <w:jc w:val="center"/>
        </w:pPr>
        <w:r>
          <w:fldChar w:fldCharType="begin"/>
        </w:r>
        <w:r>
          <w:instrText xml:space="preserve"> PAGE   \* MERGEFORMAT </w:instrText>
        </w:r>
        <w:r>
          <w:fldChar w:fldCharType="separate"/>
        </w:r>
        <w:r w:rsidR="00FD0BC9">
          <w:rPr>
            <w:noProof/>
          </w:rPr>
          <w:t>ii</w:t>
        </w:r>
        <w:r>
          <w:rPr>
            <w:noProof/>
          </w:rPr>
          <w:fldChar w:fldCharType="end"/>
        </w:r>
      </w:p>
    </w:sdtContent>
  </w:sdt>
  <w:p w:rsidR="00EB0296" w:rsidRDefault="00EB0296" w:rsidP="0064189C">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rsidR="00EB0296" w:rsidRPr="00453AB1" w:rsidRDefault="00EB0296">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1D1A1C">
          <w:rPr>
            <w:rStyle w:val="NidungvnbnChar"/>
            <w:noProof/>
          </w:rPr>
          <w:t>15</w:t>
        </w:r>
        <w:r w:rsidRPr="00453AB1">
          <w:rPr>
            <w:rStyle w:val="NidungvnbnChar"/>
          </w:rPr>
          <w:fldChar w:fldCharType="end"/>
        </w:r>
      </w:p>
    </w:sdtContent>
  </w:sdt>
  <w:p w:rsidR="00EB0296" w:rsidRDefault="00EB0296" w:rsidP="0064189C">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22AB5"/>
    <w:multiLevelType w:val="hybridMultilevel"/>
    <w:tmpl w:val="235A92FE"/>
    <w:lvl w:ilvl="0" w:tplc="932211C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48408D"/>
    <w:multiLevelType w:val="hybridMultilevel"/>
    <w:tmpl w:val="2C228DB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1214334F"/>
    <w:multiLevelType w:val="hybridMultilevel"/>
    <w:tmpl w:val="42E48D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1724AE"/>
    <w:multiLevelType w:val="multilevel"/>
    <w:tmpl w:val="9250AB2C"/>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14A81280"/>
    <w:multiLevelType w:val="hybridMultilevel"/>
    <w:tmpl w:val="2F8C6B5A"/>
    <w:lvl w:ilvl="0" w:tplc="04090001">
      <w:start w:val="1"/>
      <w:numFmt w:val="bullet"/>
      <w:lvlText w:val=""/>
      <w:lvlJc w:val="left"/>
      <w:pPr>
        <w:ind w:left="1890" w:hanging="360"/>
      </w:pPr>
      <w:rPr>
        <w:rFonts w:ascii="Symbol" w:hAnsi="Symbol" w:hint="default"/>
      </w:rPr>
    </w:lvl>
    <w:lvl w:ilvl="1" w:tplc="932211C6">
      <w:start w:val="1"/>
      <w:numFmt w:val="bullet"/>
      <w:lvlText w:val="-"/>
      <w:lvlJc w:val="left"/>
      <w:pPr>
        <w:ind w:left="2610" w:hanging="360"/>
      </w:pPr>
      <w:rPr>
        <w:rFonts w:ascii="Times New Roman" w:eastAsia="Times New Roman" w:hAnsi="Times New Roman" w:cs="Times New Roman"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15:restartNumberingAfterBreak="0">
    <w:nsid w:val="18C61723"/>
    <w:multiLevelType w:val="hybridMultilevel"/>
    <w:tmpl w:val="86BC56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2B4636"/>
    <w:multiLevelType w:val="hybridMultilevel"/>
    <w:tmpl w:val="9A30C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EB3943"/>
    <w:multiLevelType w:val="hybridMultilevel"/>
    <w:tmpl w:val="D9621F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010425"/>
    <w:multiLevelType w:val="hybridMultilevel"/>
    <w:tmpl w:val="C8C007B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29707B54"/>
    <w:multiLevelType w:val="hybridMultilevel"/>
    <w:tmpl w:val="15B6679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0" w15:restartNumberingAfterBreak="0">
    <w:nsid w:val="2B077556"/>
    <w:multiLevelType w:val="hybridMultilevel"/>
    <w:tmpl w:val="7CD45E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D4907BD"/>
    <w:multiLevelType w:val="hybridMultilevel"/>
    <w:tmpl w:val="3B7428B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33F9114C"/>
    <w:multiLevelType w:val="hybridMultilevel"/>
    <w:tmpl w:val="97AAFD9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34B423D0"/>
    <w:multiLevelType w:val="hybridMultilevel"/>
    <w:tmpl w:val="2C506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0A296B"/>
    <w:multiLevelType w:val="hybridMultilevel"/>
    <w:tmpl w:val="40BCD1C6"/>
    <w:lvl w:ilvl="0" w:tplc="DA86F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3E6380"/>
    <w:multiLevelType w:val="hybridMultilevel"/>
    <w:tmpl w:val="D6B6A2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0E0197A"/>
    <w:multiLevelType w:val="hybridMultilevel"/>
    <w:tmpl w:val="8C18F232"/>
    <w:lvl w:ilvl="0" w:tplc="10E6B6DE">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832767C"/>
    <w:multiLevelType w:val="hybridMultilevel"/>
    <w:tmpl w:val="0942620E"/>
    <w:lvl w:ilvl="0" w:tplc="932211C6">
      <w:start w:val="1"/>
      <w:numFmt w:val="bullet"/>
      <w:lvlText w:val="-"/>
      <w:lvlJc w:val="left"/>
      <w:pPr>
        <w:ind w:left="216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01A41A8"/>
    <w:multiLevelType w:val="hybridMultilevel"/>
    <w:tmpl w:val="0420BB6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15:restartNumberingAfterBreak="0">
    <w:nsid w:val="52FB29AD"/>
    <w:multiLevelType w:val="multilevel"/>
    <w:tmpl w:val="D834D252"/>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0" w15:restartNumberingAfterBreak="0">
    <w:nsid w:val="68901AAD"/>
    <w:multiLevelType w:val="hybridMultilevel"/>
    <w:tmpl w:val="7A30E57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BF7C9120">
      <w:numFmt w:val="bullet"/>
      <w:lvlText w:val=""/>
      <w:lvlJc w:val="left"/>
      <w:pPr>
        <w:ind w:left="2880" w:hanging="360"/>
      </w:pPr>
      <w:rPr>
        <w:rFonts w:ascii="Wingdings" w:eastAsiaTheme="minorHAnsi" w:hAnsi="Wingdings" w:cstheme="minorBid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62F3567"/>
    <w:multiLevelType w:val="hybridMultilevel"/>
    <w:tmpl w:val="1012EC8C"/>
    <w:lvl w:ilvl="0" w:tplc="C1381F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96E3B49"/>
    <w:multiLevelType w:val="hybridMultilevel"/>
    <w:tmpl w:val="9A86B75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3" w15:restartNumberingAfterBreak="0">
    <w:nsid w:val="7B3F6D58"/>
    <w:multiLevelType w:val="hybridMultilevel"/>
    <w:tmpl w:val="36C459F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
  </w:num>
  <w:num w:numId="2">
    <w:abstractNumId w:val="16"/>
  </w:num>
  <w:num w:numId="3">
    <w:abstractNumId w:val="7"/>
  </w:num>
  <w:num w:numId="4">
    <w:abstractNumId w:val="15"/>
  </w:num>
  <w:num w:numId="5">
    <w:abstractNumId w:val="20"/>
  </w:num>
  <w:num w:numId="6">
    <w:abstractNumId w:val="19"/>
  </w:num>
  <w:num w:numId="7">
    <w:abstractNumId w:val="10"/>
  </w:num>
  <w:num w:numId="8">
    <w:abstractNumId w:val="0"/>
  </w:num>
  <w:num w:numId="9">
    <w:abstractNumId w:val="9"/>
  </w:num>
  <w:num w:numId="10">
    <w:abstractNumId w:val="18"/>
  </w:num>
  <w:num w:numId="11">
    <w:abstractNumId w:val="23"/>
  </w:num>
  <w:num w:numId="12">
    <w:abstractNumId w:val="1"/>
  </w:num>
  <w:num w:numId="13">
    <w:abstractNumId w:val="12"/>
  </w:num>
  <w:num w:numId="14">
    <w:abstractNumId w:val="11"/>
  </w:num>
  <w:num w:numId="15">
    <w:abstractNumId w:val="22"/>
  </w:num>
  <w:num w:numId="16">
    <w:abstractNumId w:val="8"/>
  </w:num>
  <w:num w:numId="17">
    <w:abstractNumId w:val="14"/>
  </w:num>
  <w:num w:numId="18">
    <w:abstractNumId w:val="4"/>
  </w:num>
  <w:num w:numId="19">
    <w:abstractNumId w:val="2"/>
  </w:num>
  <w:num w:numId="20">
    <w:abstractNumId w:val="5"/>
  </w:num>
  <w:num w:numId="21">
    <w:abstractNumId w:val="17"/>
  </w:num>
  <w:num w:numId="22">
    <w:abstractNumId w:val="21"/>
  </w:num>
  <w:num w:numId="23">
    <w:abstractNumId w:val="6"/>
  </w:num>
  <w:num w:numId="2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9C2"/>
    <w:rsid w:val="00000130"/>
    <w:rsid w:val="00001DC2"/>
    <w:rsid w:val="000039A2"/>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40EB5"/>
    <w:rsid w:val="000420FE"/>
    <w:rsid w:val="00044678"/>
    <w:rsid w:val="00061022"/>
    <w:rsid w:val="000627B5"/>
    <w:rsid w:val="00065C4E"/>
    <w:rsid w:val="00065FA3"/>
    <w:rsid w:val="00066121"/>
    <w:rsid w:val="000665D4"/>
    <w:rsid w:val="00067AB3"/>
    <w:rsid w:val="0007361C"/>
    <w:rsid w:val="00073FE9"/>
    <w:rsid w:val="00074C33"/>
    <w:rsid w:val="0007657D"/>
    <w:rsid w:val="00077D66"/>
    <w:rsid w:val="000804E7"/>
    <w:rsid w:val="00081EA7"/>
    <w:rsid w:val="000823C0"/>
    <w:rsid w:val="00082FF4"/>
    <w:rsid w:val="00083A8F"/>
    <w:rsid w:val="0008402C"/>
    <w:rsid w:val="00084968"/>
    <w:rsid w:val="00085D35"/>
    <w:rsid w:val="000907EF"/>
    <w:rsid w:val="00091FAD"/>
    <w:rsid w:val="000923FE"/>
    <w:rsid w:val="00092475"/>
    <w:rsid w:val="0009391D"/>
    <w:rsid w:val="00094020"/>
    <w:rsid w:val="0009795A"/>
    <w:rsid w:val="00097FC7"/>
    <w:rsid w:val="000A0F70"/>
    <w:rsid w:val="000A29CB"/>
    <w:rsid w:val="000A3C13"/>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6A6E"/>
    <w:rsid w:val="00177980"/>
    <w:rsid w:val="00183877"/>
    <w:rsid w:val="00183E1F"/>
    <w:rsid w:val="0018400B"/>
    <w:rsid w:val="00187FA6"/>
    <w:rsid w:val="0019042E"/>
    <w:rsid w:val="0019113C"/>
    <w:rsid w:val="00191908"/>
    <w:rsid w:val="001A1498"/>
    <w:rsid w:val="001A2B89"/>
    <w:rsid w:val="001A48C1"/>
    <w:rsid w:val="001B1CF0"/>
    <w:rsid w:val="001B4CCF"/>
    <w:rsid w:val="001B6392"/>
    <w:rsid w:val="001C2C80"/>
    <w:rsid w:val="001C2F98"/>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15A80"/>
    <w:rsid w:val="0021607C"/>
    <w:rsid w:val="00221912"/>
    <w:rsid w:val="00221E3F"/>
    <w:rsid w:val="002267DA"/>
    <w:rsid w:val="00227D7A"/>
    <w:rsid w:val="002317AF"/>
    <w:rsid w:val="0023338E"/>
    <w:rsid w:val="00233AC9"/>
    <w:rsid w:val="00237482"/>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6089B"/>
    <w:rsid w:val="00264743"/>
    <w:rsid w:val="0026479B"/>
    <w:rsid w:val="0027034D"/>
    <w:rsid w:val="00270A03"/>
    <w:rsid w:val="00271FAE"/>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2986"/>
    <w:rsid w:val="002B7A92"/>
    <w:rsid w:val="002C03C9"/>
    <w:rsid w:val="002C058F"/>
    <w:rsid w:val="002C1EDA"/>
    <w:rsid w:val="002C2E8D"/>
    <w:rsid w:val="002C3297"/>
    <w:rsid w:val="002C3653"/>
    <w:rsid w:val="002C3857"/>
    <w:rsid w:val="002C3E32"/>
    <w:rsid w:val="002C7D83"/>
    <w:rsid w:val="002D0750"/>
    <w:rsid w:val="002D237A"/>
    <w:rsid w:val="002D3080"/>
    <w:rsid w:val="002D4934"/>
    <w:rsid w:val="002D5A46"/>
    <w:rsid w:val="002E12DC"/>
    <w:rsid w:val="002E2986"/>
    <w:rsid w:val="002E6110"/>
    <w:rsid w:val="002E6DC3"/>
    <w:rsid w:val="002F12D4"/>
    <w:rsid w:val="002F2024"/>
    <w:rsid w:val="002F52FD"/>
    <w:rsid w:val="002F576F"/>
    <w:rsid w:val="00300BF6"/>
    <w:rsid w:val="003017B5"/>
    <w:rsid w:val="00303A10"/>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600"/>
    <w:rsid w:val="00341ADA"/>
    <w:rsid w:val="00342E73"/>
    <w:rsid w:val="00345DC4"/>
    <w:rsid w:val="003470C7"/>
    <w:rsid w:val="003502ED"/>
    <w:rsid w:val="0035504E"/>
    <w:rsid w:val="00355416"/>
    <w:rsid w:val="00355638"/>
    <w:rsid w:val="003561A1"/>
    <w:rsid w:val="00357D6C"/>
    <w:rsid w:val="003611B1"/>
    <w:rsid w:val="00366ECC"/>
    <w:rsid w:val="00367D1D"/>
    <w:rsid w:val="003727CF"/>
    <w:rsid w:val="00373579"/>
    <w:rsid w:val="0037409F"/>
    <w:rsid w:val="003767EA"/>
    <w:rsid w:val="00376CB0"/>
    <w:rsid w:val="003818D0"/>
    <w:rsid w:val="00383875"/>
    <w:rsid w:val="00390CDA"/>
    <w:rsid w:val="00392238"/>
    <w:rsid w:val="00394013"/>
    <w:rsid w:val="003A0E4B"/>
    <w:rsid w:val="003A3043"/>
    <w:rsid w:val="003A45F7"/>
    <w:rsid w:val="003A529D"/>
    <w:rsid w:val="003A7194"/>
    <w:rsid w:val="003B0F1C"/>
    <w:rsid w:val="003B29C0"/>
    <w:rsid w:val="003B643D"/>
    <w:rsid w:val="003C2344"/>
    <w:rsid w:val="003C282F"/>
    <w:rsid w:val="003C46B8"/>
    <w:rsid w:val="003C4B60"/>
    <w:rsid w:val="003C69F2"/>
    <w:rsid w:val="003D0ABC"/>
    <w:rsid w:val="003D11B8"/>
    <w:rsid w:val="003D1F1E"/>
    <w:rsid w:val="003D41D4"/>
    <w:rsid w:val="003D4A95"/>
    <w:rsid w:val="003D6377"/>
    <w:rsid w:val="003E1024"/>
    <w:rsid w:val="003E2446"/>
    <w:rsid w:val="003E4918"/>
    <w:rsid w:val="003E7CCF"/>
    <w:rsid w:val="003F2259"/>
    <w:rsid w:val="003F2557"/>
    <w:rsid w:val="003F5F92"/>
    <w:rsid w:val="003F6DE4"/>
    <w:rsid w:val="004012A1"/>
    <w:rsid w:val="0040197E"/>
    <w:rsid w:val="00402379"/>
    <w:rsid w:val="004023E9"/>
    <w:rsid w:val="004053C0"/>
    <w:rsid w:val="004062A7"/>
    <w:rsid w:val="00406F7A"/>
    <w:rsid w:val="00410DC9"/>
    <w:rsid w:val="00412775"/>
    <w:rsid w:val="00413883"/>
    <w:rsid w:val="0041523E"/>
    <w:rsid w:val="00415CF8"/>
    <w:rsid w:val="00417A63"/>
    <w:rsid w:val="00421001"/>
    <w:rsid w:val="00422476"/>
    <w:rsid w:val="004317AB"/>
    <w:rsid w:val="00431DF1"/>
    <w:rsid w:val="004340C9"/>
    <w:rsid w:val="00434762"/>
    <w:rsid w:val="00434B9A"/>
    <w:rsid w:val="0043571C"/>
    <w:rsid w:val="00437413"/>
    <w:rsid w:val="00440E25"/>
    <w:rsid w:val="00441E65"/>
    <w:rsid w:val="00443676"/>
    <w:rsid w:val="004458CB"/>
    <w:rsid w:val="00447175"/>
    <w:rsid w:val="00453AB1"/>
    <w:rsid w:val="00455AAF"/>
    <w:rsid w:val="0045655F"/>
    <w:rsid w:val="0046008B"/>
    <w:rsid w:val="004642D6"/>
    <w:rsid w:val="0046645C"/>
    <w:rsid w:val="004667D2"/>
    <w:rsid w:val="00471711"/>
    <w:rsid w:val="0047257A"/>
    <w:rsid w:val="0047267F"/>
    <w:rsid w:val="004731B1"/>
    <w:rsid w:val="00475B4D"/>
    <w:rsid w:val="00477B06"/>
    <w:rsid w:val="00480EE1"/>
    <w:rsid w:val="0048218F"/>
    <w:rsid w:val="00483A55"/>
    <w:rsid w:val="00484005"/>
    <w:rsid w:val="004840CB"/>
    <w:rsid w:val="00486284"/>
    <w:rsid w:val="00494FC4"/>
    <w:rsid w:val="00496379"/>
    <w:rsid w:val="004964EE"/>
    <w:rsid w:val="004968AB"/>
    <w:rsid w:val="00497AD1"/>
    <w:rsid w:val="004A08FE"/>
    <w:rsid w:val="004A3389"/>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2B86"/>
    <w:rsid w:val="004D328A"/>
    <w:rsid w:val="004E02D8"/>
    <w:rsid w:val="004E0A3F"/>
    <w:rsid w:val="004E3C16"/>
    <w:rsid w:val="004E3E78"/>
    <w:rsid w:val="004F68FF"/>
    <w:rsid w:val="004F79A0"/>
    <w:rsid w:val="00500E77"/>
    <w:rsid w:val="005026D4"/>
    <w:rsid w:val="005029AE"/>
    <w:rsid w:val="00504CE8"/>
    <w:rsid w:val="005061BF"/>
    <w:rsid w:val="005125B8"/>
    <w:rsid w:val="00512D4B"/>
    <w:rsid w:val="00521510"/>
    <w:rsid w:val="00522EDD"/>
    <w:rsid w:val="00525FBA"/>
    <w:rsid w:val="00531D29"/>
    <w:rsid w:val="005328EE"/>
    <w:rsid w:val="00533646"/>
    <w:rsid w:val="00534C3F"/>
    <w:rsid w:val="00534F27"/>
    <w:rsid w:val="00535EA9"/>
    <w:rsid w:val="00537401"/>
    <w:rsid w:val="00537F11"/>
    <w:rsid w:val="00546D2F"/>
    <w:rsid w:val="0054741E"/>
    <w:rsid w:val="005508B8"/>
    <w:rsid w:val="005515AE"/>
    <w:rsid w:val="0055175B"/>
    <w:rsid w:val="0055201C"/>
    <w:rsid w:val="005530F2"/>
    <w:rsid w:val="00554B6A"/>
    <w:rsid w:val="005555B4"/>
    <w:rsid w:val="00556058"/>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342D"/>
    <w:rsid w:val="005A5EF5"/>
    <w:rsid w:val="005B2BEB"/>
    <w:rsid w:val="005B4E18"/>
    <w:rsid w:val="005B615F"/>
    <w:rsid w:val="005B7259"/>
    <w:rsid w:val="005B7E05"/>
    <w:rsid w:val="005C07A7"/>
    <w:rsid w:val="005C2125"/>
    <w:rsid w:val="005C5274"/>
    <w:rsid w:val="005D0A88"/>
    <w:rsid w:val="005D1999"/>
    <w:rsid w:val="005D1EC2"/>
    <w:rsid w:val="005D5C20"/>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4B55"/>
    <w:rsid w:val="00696609"/>
    <w:rsid w:val="00697099"/>
    <w:rsid w:val="00697D1A"/>
    <w:rsid w:val="006A107D"/>
    <w:rsid w:val="006A10B7"/>
    <w:rsid w:val="006A1D31"/>
    <w:rsid w:val="006A5639"/>
    <w:rsid w:val="006A7C2E"/>
    <w:rsid w:val="006B1799"/>
    <w:rsid w:val="006B29E8"/>
    <w:rsid w:val="006C0284"/>
    <w:rsid w:val="006C2108"/>
    <w:rsid w:val="006C27E1"/>
    <w:rsid w:val="006C2EAE"/>
    <w:rsid w:val="006C36DE"/>
    <w:rsid w:val="006C3B01"/>
    <w:rsid w:val="006C6E52"/>
    <w:rsid w:val="006C7977"/>
    <w:rsid w:val="006D05B7"/>
    <w:rsid w:val="006D0BC9"/>
    <w:rsid w:val="006D1207"/>
    <w:rsid w:val="006E03D3"/>
    <w:rsid w:val="006E0DEB"/>
    <w:rsid w:val="006E1B30"/>
    <w:rsid w:val="006E46F5"/>
    <w:rsid w:val="006F43A7"/>
    <w:rsid w:val="006F52D5"/>
    <w:rsid w:val="00702A23"/>
    <w:rsid w:val="007065C3"/>
    <w:rsid w:val="0071424B"/>
    <w:rsid w:val="00715874"/>
    <w:rsid w:val="00715E62"/>
    <w:rsid w:val="00717A06"/>
    <w:rsid w:val="00721003"/>
    <w:rsid w:val="0072335E"/>
    <w:rsid w:val="00724969"/>
    <w:rsid w:val="007258F2"/>
    <w:rsid w:val="00726043"/>
    <w:rsid w:val="00726771"/>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C7C"/>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4AF"/>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31C80"/>
    <w:rsid w:val="008327BB"/>
    <w:rsid w:val="00835440"/>
    <w:rsid w:val="00837BD6"/>
    <w:rsid w:val="00837F3A"/>
    <w:rsid w:val="00840058"/>
    <w:rsid w:val="00840C65"/>
    <w:rsid w:val="008416C4"/>
    <w:rsid w:val="0084418D"/>
    <w:rsid w:val="008475D0"/>
    <w:rsid w:val="0085058A"/>
    <w:rsid w:val="008508C7"/>
    <w:rsid w:val="00851BDB"/>
    <w:rsid w:val="008528EF"/>
    <w:rsid w:val="00852E74"/>
    <w:rsid w:val="00856BA3"/>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2EC7"/>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0600"/>
    <w:rsid w:val="009039CD"/>
    <w:rsid w:val="00910FC2"/>
    <w:rsid w:val="009110E4"/>
    <w:rsid w:val="00911C5A"/>
    <w:rsid w:val="0091295D"/>
    <w:rsid w:val="00912CEF"/>
    <w:rsid w:val="0091566D"/>
    <w:rsid w:val="0092073E"/>
    <w:rsid w:val="00921D0A"/>
    <w:rsid w:val="00922739"/>
    <w:rsid w:val="009307CB"/>
    <w:rsid w:val="00930B96"/>
    <w:rsid w:val="00931327"/>
    <w:rsid w:val="00931B08"/>
    <w:rsid w:val="00937DF5"/>
    <w:rsid w:val="009413C9"/>
    <w:rsid w:val="00942B81"/>
    <w:rsid w:val="00945FF7"/>
    <w:rsid w:val="00946108"/>
    <w:rsid w:val="009464C8"/>
    <w:rsid w:val="00947174"/>
    <w:rsid w:val="009504F1"/>
    <w:rsid w:val="00950B13"/>
    <w:rsid w:val="0095177D"/>
    <w:rsid w:val="00951B22"/>
    <w:rsid w:val="009527BD"/>
    <w:rsid w:val="00954D57"/>
    <w:rsid w:val="009568D4"/>
    <w:rsid w:val="00957556"/>
    <w:rsid w:val="00957D60"/>
    <w:rsid w:val="009600A1"/>
    <w:rsid w:val="00961EA9"/>
    <w:rsid w:val="00963AE5"/>
    <w:rsid w:val="00967555"/>
    <w:rsid w:val="00971934"/>
    <w:rsid w:val="00972D31"/>
    <w:rsid w:val="00972F5F"/>
    <w:rsid w:val="00975899"/>
    <w:rsid w:val="0097682F"/>
    <w:rsid w:val="00977569"/>
    <w:rsid w:val="009808D1"/>
    <w:rsid w:val="009814B7"/>
    <w:rsid w:val="0098167D"/>
    <w:rsid w:val="00983C8D"/>
    <w:rsid w:val="0098473B"/>
    <w:rsid w:val="00991E35"/>
    <w:rsid w:val="00993BD7"/>
    <w:rsid w:val="009950D8"/>
    <w:rsid w:val="00995605"/>
    <w:rsid w:val="00995A0A"/>
    <w:rsid w:val="009A1965"/>
    <w:rsid w:val="009A2F7B"/>
    <w:rsid w:val="009A515E"/>
    <w:rsid w:val="009A5FE3"/>
    <w:rsid w:val="009A69AF"/>
    <w:rsid w:val="009A75A3"/>
    <w:rsid w:val="009B1121"/>
    <w:rsid w:val="009B1406"/>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46E8"/>
    <w:rsid w:val="00A262B4"/>
    <w:rsid w:val="00A27750"/>
    <w:rsid w:val="00A31CCE"/>
    <w:rsid w:val="00A33D6B"/>
    <w:rsid w:val="00A33ED6"/>
    <w:rsid w:val="00A34BC9"/>
    <w:rsid w:val="00A34F50"/>
    <w:rsid w:val="00A4299A"/>
    <w:rsid w:val="00A430B3"/>
    <w:rsid w:val="00A43B20"/>
    <w:rsid w:val="00A45914"/>
    <w:rsid w:val="00A462F4"/>
    <w:rsid w:val="00A514F1"/>
    <w:rsid w:val="00A54BBB"/>
    <w:rsid w:val="00A60753"/>
    <w:rsid w:val="00A628D6"/>
    <w:rsid w:val="00A70634"/>
    <w:rsid w:val="00A70C66"/>
    <w:rsid w:val="00A7224B"/>
    <w:rsid w:val="00A80B3D"/>
    <w:rsid w:val="00A8142D"/>
    <w:rsid w:val="00A8257B"/>
    <w:rsid w:val="00A8401C"/>
    <w:rsid w:val="00A846C7"/>
    <w:rsid w:val="00A84F57"/>
    <w:rsid w:val="00A86AD5"/>
    <w:rsid w:val="00A914EC"/>
    <w:rsid w:val="00A9172F"/>
    <w:rsid w:val="00A95DD1"/>
    <w:rsid w:val="00A96D9E"/>
    <w:rsid w:val="00AA35D1"/>
    <w:rsid w:val="00AA4CF2"/>
    <w:rsid w:val="00AA639F"/>
    <w:rsid w:val="00AB274B"/>
    <w:rsid w:val="00AB49C4"/>
    <w:rsid w:val="00AB768D"/>
    <w:rsid w:val="00AC116D"/>
    <w:rsid w:val="00AC27AF"/>
    <w:rsid w:val="00AC4280"/>
    <w:rsid w:val="00AC61BF"/>
    <w:rsid w:val="00AD102C"/>
    <w:rsid w:val="00AD235E"/>
    <w:rsid w:val="00AD2713"/>
    <w:rsid w:val="00AD4421"/>
    <w:rsid w:val="00AE21EF"/>
    <w:rsid w:val="00AE4292"/>
    <w:rsid w:val="00AE5B40"/>
    <w:rsid w:val="00AF06AF"/>
    <w:rsid w:val="00AF0EDC"/>
    <w:rsid w:val="00AF3FEB"/>
    <w:rsid w:val="00AF7A13"/>
    <w:rsid w:val="00B0058F"/>
    <w:rsid w:val="00B014C8"/>
    <w:rsid w:val="00B07331"/>
    <w:rsid w:val="00B127A5"/>
    <w:rsid w:val="00B12E19"/>
    <w:rsid w:val="00B13E82"/>
    <w:rsid w:val="00B1468B"/>
    <w:rsid w:val="00B153C0"/>
    <w:rsid w:val="00B22036"/>
    <w:rsid w:val="00B23E61"/>
    <w:rsid w:val="00B24383"/>
    <w:rsid w:val="00B253E0"/>
    <w:rsid w:val="00B26DAF"/>
    <w:rsid w:val="00B26F7C"/>
    <w:rsid w:val="00B30413"/>
    <w:rsid w:val="00B353B1"/>
    <w:rsid w:val="00B35A6F"/>
    <w:rsid w:val="00B36A89"/>
    <w:rsid w:val="00B410DA"/>
    <w:rsid w:val="00B437ED"/>
    <w:rsid w:val="00B5078B"/>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40E9"/>
    <w:rsid w:val="00BC69C2"/>
    <w:rsid w:val="00BC78BD"/>
    <w:rsid w:val="00BD4466"/>
    <w:rsid w:val="00BD4575"/>
    <w:rsid w:val="00BE1062"/>
    <w:rsid w:val="00BE6461"/>
    <w:rsid w:val="00BE6D8A"/>
    <w:rsid w:val="00BE6F2C"/>
    <w:rsid w:val="00BE7AF5"/>
    <w:rsid w:val="00BF13E0"/>
    <w:rsid w:val="00BF2976"/>
    <w:rsid w:val="00BF2FF1"/>
    <w:rsid w:val="00BF3ED0"/>
    <w:rsid w:val="00C01380"/>
    <w:rsid w:val="00C040E7"/>
    <w:rsid w:val="00C057BA"/>
    <w:rsid w:val="00C06423"/>
    <w:rsid w:val="00C100B7"/>
    <w:rsid w:val="00C15C4E"/>
    <w:rsid w:val="00C20FE5"/>
    <w:rsid w:val="00C316AA"/>
    <w:rsid w:val="00C3189F"/>
    <w:rsid w:val="00C3232F"/>
    <w:rsid w:val="00C32C35"/>
    <w:rsid w:val="00C32CFB"/>
    <w:rsid w:val="00C3524C"/>
    <w:rsid w:val="00C37450"/>
    <w:rsid w:val="00C41FD0"/>
    <w:rsid w:val="00C455C9"/>
    <w:rsid w:val="00C5131C"/>
    <w:rsid w:val="00C55438"/>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3F75"/>
    <w:rsid w:val="00C95B66"/>
    <w:rsid w:val="00C9610E"/>
    <w:rsid w:val="00C9714D"/>
    <w:rsid w:val="00CA0169"/>
    <w:rsid w:val="00CA19BF"/>
    <w:rsid w:val="00CA1C39"/>
    <w:rsid w:val="00CA2D06"/>
    <w:rsid w:val="00CA38DC"/>
    <w:rsid w:val="00CA60D8"/>
    <w:rsid w:val="00CA6126"/>
    <w:rsid w:val="00CB190A"/>
    <w:rsid w:val="00CB1B42"/>
    <w:rsid w:val="00CB2091"/>
    <w:rsid w:val="00CB5797"/>
    <w:rsid w:val="00CC16A6"/>
    <w:rsid w:val="00CC1ED1"/>
    <w:rsid w:val="00CC2DD5"/>
    <w:rsid w:val="00CC2E47"/>
    <w:rsid w:val="00CC52C0"/>
    <w:rsid w:val="00CD13EC"/>
    <w:rsid w:val="00CD18A6"/>
    <w:rsid w:val="00CD4E56"/>
    <w:rsid w:val="00CD5A79"/>
    <w:rsid w:val="00CD5CD1"/>
    <w:rsid w:val="00CD62B5"/>
    <w:rsid w:val="00CD6912"/>
    <w:rsid w:val="00CE2EAE"/>
    <w:rsid w:val="00CE5388"/>
    <w:rsid w:val="00CE5555"/>
    <w:rsid w:val="00CE6E62"/>
    <w:rsid w:val="00CE75CF"/>
    <w:rsid w:val="00CF05E6"/>
    <w:rsid w:val="00CF1A69"/>
    <w:rsid w:val="00CF3101"/>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6B5A"/>
    <w:rsid w:val="00D270F3"/>
    <w:rsid w:val="00D3480A"/>
    <w:rsid w:val="00D4148C"/>
    <w:rsid w:val="00D43FC9"/>
    <w:rsid w:val="00D47C95"/>
    <w:rsid w:val="00D505E2"/>
    <w:rsid w:val="00D623EA"/>
    <w:rsid w:val="00D63C9D"/>
    <w:rsid w:val="00D67502"/>
    <w:rsid w:val="00D7424C"/>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A2058"/>
    <w:rsid w:val="00DA230C"/>
    <w:rsid w:val="00DA2641"/>
    <w:rsid w:val="00DA515C"/>
    <w:rsid w:val="00DA626A"/>
    <w:rsid w:val="00DA66A6"/>
    <w:rsid w:val="00DB2364"/>
    <w:rsid w:val="00DB795A"/>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4EF2"/>
    <w:rsid w:val="00EA7C27"/>
    <w:rsid w:val="00EB0296"/>
    <w:rsid w:val="00EC037A"/>
    <w:rsid w:val="00EC33E3"/>
    <w:rsid w:val="00EC5301"/>
    <w:rsid w:val="00ED38E7"/>
    <w:rsid w:val="00ED57B9"/>
    <w:rsid w:val="00ED685B"/>
    <w:rsid w:val="00ED6C51"/>
    <w:rsid w:val="00EE14F0"/>
    <w:rsid w:val="00EE18B9"/>
    <w:rsid w:val="00EE2D2A"/>
    <w:rsid w:val="00EE664F"/>
    <w:rsid w:val="00EE6C43"/>
    <w:rsid w:val="00EE7170"/>
    <w:rsid w:val="00EE7227"/>
    <w:rsid w:val="00EF07C7"/>
    <w:rsid w:val="00EF18C5"/>
    <w:rsid w:val="00EF3399"/>
    <w:rsid w:val="00F0064F"/>
    <w:rsid w:val="00F01D4B"/>
    <w:rsid w:val="00F027C4"/>
    <w:rsid w:val="00F03755"/>
    <w:rsid w:val="00F0519F"/>
    <w:rsid w:val="00F05871"/>
    <w:rsid w:val="00F06195"/>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2AD"/>
    <w:rsid w:val="00F77683"/>
    <w:rsid w:val="00F81E2A"/>
    <w:rsid w:val="00F82F20"/>
    <w:rsid w:val="00F9038D"/>
    <w:rsid w:val="00F91583"/>
    <w:rsid w:val="00F918E8"/>
    <w:rsid w:val="00F9340F"/>
    <w:rsid w:val="00F93748"/>
    <w:rsid w:val="00F93894"/>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0BC9"/>
    <w:rsid w:val="00FD526C"/>
    <w:rsid w:val="00FD5331"/>
    <w:rsid w:val="00FE2820"/>
    <w:rsid w:val="00FE2EC9"/>
    <w:rsid w:val="00FE490C"/>
    <w:rsid w:val="00FE557D"/>
    <w:rsid w:val="00FE7D41"/>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028D9C"/>
  <w15:docId w15:val="{B41B4AD5-FEDC-43DE-AA11-B84EA3257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qFormat/>
    <w:rsid w:val="004A3389"/>
    <w:pPr>
      <w:numPr>
        <w:numId w:val="1"/>
      </w:numPr>
      <w:spacing w:line="360" w:lineRule="auto"/>
      <w:outlineLvl w:val="0"/>
    </w:pPr>
    <w:rPr>
      <w:b/>
      <w:sz w:val="26"/>
      <w:szCs w:val="32"/>
      <w:lang w:val="vi-VN"/>
    </w:rPr>
  </w:style>
  <w:style w:type="paragraph" w:styleId="Heading2">
    <w:name w:val="heading 2"/>
    <w:aliases w:val="Tiểu mục cấp 1"/>
    <w:basedOn w:val="Normal"/>
    <w:next w:val="Nidungvnbn"/>
    <w:link w:val="Heading2Char"/>
    <w:unhideWhenUsed/>
    <w:qFormat/>
    <w:rsid w:val="004A3389"/>
    <w:pPr>
      <w:numPr>
        <w:ilvl w:val="1"/>
        <w:numId w:val="1"/>
      </w:numPr>
      <w:spacing w:line="360" w:lineRule="auto"/>
      <w:outlineLvl w:val="1"/>
    </w:pPr>
    <w:rPr>
      <w:b/>
      <w:noProof/>
      <w:sz w:val="26"/>
      <w:szCs w:val="28"/>
      <w:lang w:val="vi-VN"/>
    </w:rPr>
  </w:style>
  <w:style w:type="paragraph" w:styleId="Heading3">
    <w:name w:val="heading 3"/>
    <w:aliases w:val="Tiểu mục cấp 2"/>
    <w:basedOn w:val="Normal"/>
    <w:next w:val="Nidungvnbn"/>
    <w:link w:val="Heading3Char"/>
    <w:unhideWhenUsed/>
    <w:qFormat/>
    <w:rsid w:val="004A3389"/>
    <w:pPr>
      <w:numPr>
        <w:ilvl w:val="2"/>
        <w:numId w:val="1"/>
      </w:numPr>
      <w:spacing w:line="360" w:lineRule="auto"/>
      <w:outlineLvl w:val="2"/>
    </w:pPr>
    <w:rPr>
      <w:b/>
      <w:i/>
      <w:sz w:val="26"/>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4A3389"/>
    <w:rPr>
      <w:b/>
      <w:sz w:val="26"/>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rsid w:val="004A3389"/>
    <w:rPr>
      <w:b/>
      <w:noProof/>
      <w:sz w:val="26"/>
      <w:szCs w:val="28"/>
      <w:lang w:val="vi-VN"/>
    </w:rPr>
  </w:style>
  <w:style w:type="character" w:customStyle="1" w:styleId="Heading3Char">
    <w:name w:val="Heading 3 Char"/>
    <w:aliases w:val="Tiểu mục cấp 2 Char"/>
    <w:basedOn w:val="DefaultParagraphFont"/>
    <w:link w:val="Heading3"/>
    <w:rsid w:val="004A3389"/>
    <w:rPr>
      <w:b/>
      <w:i/>
      <w:sz w:val="26"/>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321321-DB53-43E8-A921-1D381DE9E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287</TotalTime>
  <Pages>41</Pages>
  <Words>4090</Words>
  <Characters>23315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PC10tr</cp:lastModifiedBy>
  <cp:revision>32</cp:revision>
  <cp:lastPrinted>2021-05-03T07:17:00Z</cp:lastPrinted>
  <dcterms:created xsi:type="dcterms:W3CDTF">2023-08-18T10:00:00Z</dcterms:created>
  <dcterms:modified xsi:type="dcterms:W3CDTF">2023-08-19T08:13:00Z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